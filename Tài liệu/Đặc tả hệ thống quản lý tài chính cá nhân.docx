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B6C7B" w14:textId="77777777" w:rsidR="00501A31" w:rsidRDefault="00501A31" w:rsidP="00501A31">
      <w:bookmarkStart w:id="0" w:name="_Toc465677962"/>
      <w:bookmarkStart w:id="1" w:name="_Toc467738734"/>
    </w:p>
    <w:p w14:paraId="02EB378F" w14:textId="77777777" w:rsidR="00501A31" w:rsidRDefault="00501A31" w:rsidP="00501A31"/>
    <w:p w14:paraId="6A05A809" w14:textId="77777777" w:rsidR="00501A31" w:rsidRDefault="00501A31" w:rsidP="00501A31"/>
    <w:p w14:paraId="5A39BBE3" w14:textId="77777777" w:rsidR="00501A31" w:rsidRDefault="00501A31" w:rsidP="00501A31"/>
    <w:p w14:paraId="2AA71CD0" w14:textId="77777777" w:rsidR="00501A31" w:rsidRPr="00070F74" w:rsidRDefault="12174D8F" w:rsidP="3B005605">
      <w:pPr>
        <w:jc w:val="center"/>
        <w:rPr>
          <w:b/>
          <w:bCs/>
          <w:sz w:val="26"/>
          <w:szCs w:val="26"/>
        </w:rPr>
      </w:pPr>
      <w:commentRangeStart w:id="2"/>
      <w:r w:rsidRPr="3B005605">
        <w:rPr>
          <w:b/>
          <w:bCs/>
          <w:caps/>
          <w:sz w:val="38"/>
          <w:szCs w:val="38"/>
        </w:rPr>
        <w:t xml:space="preserve">Đặc tả yêu cầu phần mềm </w:t>
      </w:r>
      <w:commentRangeEnd w:id="2"/>
      <w:r w:rsidR="00CE176B">
        <w:rPr>
          <w:rStyle w:val="ThamchiuChuthich"/>
        </w:rPr>
        <w:commentReference w:id="2"/>
      </w:r>
    </w:p>
    <w:p w14:paraId="2BA1D77C" w14:textId="52825FE0" w:rsidR="00501A31" w:rsidRPr="008244D3" w:rsidRDefault="00E5384A" w:rsidP="00501A31">
      <w:pPr>
        <w:jc w:val="center"/>
        <w:rPr>
          <w:b/>
          <w:i/>
          <w:sz w:val="36"/>
        </w:rPr>
      </w:pPr>
      <w:r w:rsidRPr="008244D3">
        <w:rPr>
          <w:b/>
          <w:i/>
          <w:sz w:val="36"/>
        </w:rPr>
        <w:t>&lt;&lt;</w:t>
      </w:r>
      <w:r w:rsidR="00CE7C8B">
        <w:rPr>
          <w:b/>
          <w:i/>
          <w:sz w:val="36"/>
        </w:rPr>
        <w:t>QUẢN LÝ CHI TIÊU CÁ NHÂN</w:t>
      </w:r>
      <w:r w:rsidRPr="008244D3">
        <w:rPr>
          <w:b/>
          <w:i/>
          <w:sz w:val="36"/>
        </w:rPr>
        <w:t>&gt;&gt;</w:t>
      </w:r>
    </w:p>
    <w:p w14:paraId="41C8F396" w14:textId="77777777" w:rsidR="00501A31" w:rsidRDefault="00501A31" w:rsidP="00501A31">
      <w:pPr>
        <w:jc w:val="center"/>
        <w:rPr>
          <w:b/>
          <w:sz w:val="44"/>
        </w:rPr>
      </w:pPr>
    </w:p>
    <w:p w14:paraId="72A3D3EC" w14:textId="77777777" w:rsidR="00501A31" w:rsidRDefault="00501A31" w:rsidP="00501A31">
      <w:pPr>
        <w:jc w:val="center"/>
        <w:rPr>
          <w:b/>
          <w:sz w:val="44"/>
        </w:rPr>
      </w:pPr>
    </w:p>
    <w:p w14:paraId="0D0B940D" w14:textId="77777777" w:rsidR="00501A31" w:rsidRDefault="00501A31" w:rsidP="00501A31">
      <w:pPr>
        <w:jc w:val="center"/>
        <w:rPr>
          <w:b/>
          <w:sz w:val="44"/>
        </w:rPr>
      </w:pPr>
    </w:p>
    <w:p w14:paraId="0E27B00A" w14:textId="77777777" w:rsidR="0050513B" w:rsidRDefault="0050513B"/>
    <w:p w14:paraId="60061E4C" w14:textId="77777777" w:rsidR="0050513B" w:rsidRDefault="0050513B"/>
    <w:p w14:paraId="44EAFD9C" w14:textId="77777777" w:rsidR="0050513B" w:rsidRDefault="0050513B"/>
    <w:p w14:paraId="4B94D5A5" w14:textId="77777777" w:rsidR="0050513B" w:rsidRDefault="0050513B"/>
    <w:p w14:paraId="3DEEC669" w14:textId="77777777" w:rsidR="008C197E" w:rsidRDefault="008C197E"/>
    <w:p w14:paraId="3656B9AB" w14:textId="77777777" w:rsidR="00C43F24" w:rsidRDefault="00C43F24"/>
    <w:p w14:paraId="45FB0818" w14:textId="77777777" w:rsidR="00C43F24" w:rsidRDefault="00C43F24"/>
    <w:p w14:paraId="049F31CB" w14:textId="77777777" w:rsidR="00C43F24" w:rsidRDefault="00C43F24"/>
    <w:p w14:paraId="53128261" w14:textId="77777777" w:rsidR="00C43F24" w:rsidRDefault="00C43F24"/>
    <w:p w14:paraId="62486C05" w14:textId="77777777" w:rsidR="00C43F24" w:rsidRDefault="00C43F24"/>
    <w:p w14:paraId="4101652C" w14:textId="77777777" w:rsidR="00C43F24" w:rsidRDefault="00C43F24"/>
    <w:p w14:paraId="4B99056E" w14:textId="77777777" w:rsidR="00C43F24" w:rsidRDefault="00C43F24"/>
    <w:p w14:paraId="1299C43A" w14:textId="77777777" w:rsidR="00C43F24" w:rsidRDefault="00C43F24"/>
    <w:p w14:paraId="4DDBEF00" w14:textId="77777777" w:rsidR="008C197E" w:rsidRDefault="008C197E"/>
    <w:p w14:paraId="3461D779" w14:textId="77777777" w:rsidR="0050513B" w:rsidRDefault="0050513B"/>
    <w:p w14:paraId="146F8180" w14:textId="64D61DB1" w:rsidR="0050513B" w:rsidRDefault="0050513B">
      <w:pPr>
        <w:pStyle w:val="NormalTB"/>
        <w:widowControl w:val="0"/>
        <w:spacing w:before="120"/>
        <w:rPr>
          <w:rFonts w:ascii="Tahoma" w:hAnsi="Tahoma" w:cs="Tahoma"/>
          <w:b/>
          <w:snapToGrid w:val="0"/>
          <w:lang w:val="en-US"/>
        </w:rPr>
      </w:pPr>
      <w:r>
        <w:rPr>
          <w:rFonts w:ascii="Tahoma" w:hAnsi="Tahoma" w:cs="Tahoma"/>
          <w:b/>
          <w:snapToGrid w:val="0"/>
          <w:lang w:val="en-US"/>
        </w:rPr>
        <w:t>&lt;</w:t>
      </w:r>
      <w:r w:rsidR="00CE176B" w:rsidRPr="00CE176B">
        <w:t xml:space="preserve"> </w:t>
      </w:r>
      <w:r w:rsidR="00CE7C8B">
        <w:rPr>
          <w:rFonts w:ascii="Tahoma" w:hAnsi="Tahoma" w:cs="Tahoma"/>
          <w:b/>
          <w:snapToGrid w:val="0"/>
          <w:lang w:val="en-US"/>
        </w:rPr>
        <w:t>Hà Nội</w:t>
      </w:r>
      <w:r w:rsidR="00CE176B" w:rsidRPr="00CE176B">
        <w:rPr>
          <w:rFonts w:ascii="Tahoma" w:hAnsi="Tahoma" w:cs="Tahoma"/>
          <w:b/>
          <w:snapToGrid w:val="0"/>
          <w:lang w:val="en-US"/>
        </w:rPr>
        <w:t xml:space="preserve">, </w:t>
      </w:r>
      <w:r w:rsidR="00CE7C8B">
        <w:rPr>
          <w:rFonts w:ascii="Tahoma" w:hAnsi="Tahoma" w:cs="Tahoma"/>
          <w:b/>
          <w:snapToGrid w:val="0"/>
          <w:lang w:val="en-US"/>
        </w:rPr>
        <w:t>năm 2025</w:t>
      </w:r>
      <w:r>
        <w:rPr>
          <w:rFonts w:ascii="Tahoma" w:hAnsi="Tahoma" w:cs="Tahoma"/>
          <w:b/>
          <w:snapToGrid w:val="0"/>
          <w:lang w:val="en-US"/>
        </w:rPr>
        <w:t>&gt;</w:t>
      </w:r>
    </w:p>
    <w:p w14:paraId="4510E6AF" w14:textId="7C9CE0D1" w:rsidR="0050513B" w:rsidRDefault="61D42396" w:rsidP="3B005605">
      <w:pPr>
        <w:pStyle w:val="NormalH"/>
      </w:pPr>
      <w:r>
        <w:lastRenderedPageBreak/>
        <w:t>Bảng Từ Điển Thuật Ngữ (Glossary)</w:t>
      </w:r>
    </w:p>
    <w:tbl>
      <w:tblPr>
        <w:tblW w:w="0" w:type="auto"/>
        <w:tblLayout w:type="fixed"/>
        <w:tblLook w:val="04A0" w:firstRow="1" w:lastRow="0" w:firstColumn="1" w:lastColumn="0" w:noHBand="0" w:noVBand="1"/>
      </w:tblPr>
      <w:tblGrid>
        <w:gridCol w:w="710"/>
        <w:gridCol w:w="2101"/>
        <w:gridCol w:w="2893"/>
        <w:gridCol w:w="3701"/>
      </w:tblGrid>
      <w:tr w:rsidR="3B005605" w14:paraId="2B994424"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2FEDF039" w14:textId="23C873EC" w:rsidR="3B005605" w:rsidRDefault="3B005605" w:rsidP="3B005605">
            <w:pPr>
              <w:ind w:left="0"/>
              <w:rPr>
                <w:b/>
                <w:bCs/>
                <w:sz w:val="20"/>
              </w:rPr>
            </w:pPr>
            <w:r w:rsidRPr="3B005605">
              <w:rPr>
                <w:b/>
                <w:bCs/>
                <w:sz w:val="20"/>
              </w:rPr>
              <w:t xml:space="preserve"> STT</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DBB9FE4" w14:textId="74DCF425" w:rsidR="3B005605" w:rsidRDefault="3B005605" w:rsidP="3B005605">
            <w:pPr>
              <w:ind w:left="0"/>
              <w:rPr>
                <w:b/>
                <w:bCs/>
                <w:sz w:val="20"/>
              </w:rPr>
            </w:pPr>
            <w:r w:rsidRPr="3B005605">
              <w:rPr>
                <w:b/>
                <w:bCs/>
                <w:sz w:val="20"/>
              </w:rPr>
              <w:t>Thuật Ngữ</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9642C84" w14:textId="416D4145" w:rsidR="3B005605" w:rsidRDefault="3B005605" w:rsidP="3B005605">
            <w:pPr>
              <w:ind w:left="0"/>
              <w:rPr>
                <w:b/>
                <w:bCs/>
                <w:sz w:val="20"/>
              </w:rPr>
            </w:pPr>
            <w:r w:rsidRPr="3B005605">
              <w:rPr>
                <w:b/>
                <w:bCs/>
                <w:sz w:val="20"/>
              </w:rPr>
              <w:t>Định Nghĩa</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9D2C7E2" w14:textId="06B2D4B3" w:rsidR="3B005605" w:rsidRDefault="3B005605" w:rsidP="3B005605">
            <w:pPr>
              <w:ind w:left="0"/>
              <w:rPr>
                <w:b/>
                <w:bCs/>
                <w:sz w:val="20"/>
              </w:rPr>
            </w:pPr>
            <w:r w:rsidRPr="3B005605">
              <w:rPr>
                <w:b/>
                <w:bCs/>
                <w:sz w:val="20"/>
              </w:rPr>
              <w:t>Ví Dụ/Ghi Chú</w:t>
            </w:r>
          </w:p>
        </w:tc>
      </w:tr>
      <w:tr w:rsidR="3B005605" w14:paraId="581D421E"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8EFD194" w14:textId="0A4B02DE" w:rsidR="3B005605" w:rsidRDefault="3B005605" w:rsidP="3B005605">
            <w:pPr>
              <w:ind w:left="0"/>
              <w:rPr>
                <w:sz w:val="20"/>
              </w:rPr>
            </w:pPr>
            <w:r w:rsidRPr="3B005605">
              <w:rPr>
                <w:sz w:val="20"/>
              </w:rPr>
              <w:t>1</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41629B8" w14:textId="1364AF5C" w:rsidR="3B005605" w:rsidRDefault="3B005605" w:rsidP="3B005605">
            <w:pPr>
              <w:ind w:left="0"/>
              <w:rPr>
                <w:sz w:val="20"/>
              </w:rPr>
            </w:pPr>
            <w:r w:rsidRPr="3B005605">
              <w:rPr>
                <w:sz w:val="20"/>
              </w:rPr>
              <w:t>SRS</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9BEB896" w14:textId="2CC71DD1" w:rsidR="3B005605" w:rsidRDefault="3B005605" w:rsidP="3B005605">
            <w:pPr>
              <w:ind w:left="0"/>
              <w:rPr>
                <w:sz w:val="20"/>
              </w:rPr>
            </w:pPr>
            <w:r w:rsidRPr="3B005605">
              <w:rPr>
                <w:sz w:val="20"/>
              </w:rPr>
              <w:t>Tài liệu Đặc tả Yêu cầu Phần mềm (Software Requirements Specification)</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77C4C0C" w14:textId="427B316C" w:rsidR="3B005605" w:rsidRDefault="3B005605" w:rsidP="3B005605">
            <w:pPr>
              <w:ind w:left="0"/>
              <w:rPr>
                <w:sz w:val="20"/>
              </w:rPr>
            </w:pPr>
            <w:r w:rsidRPr="3B005605">
              <w:rPr>
                <w:sz w:val="20"/>
              </w:rPr>
              <w:t>Tài liệu này mô tả chi tiết các yêu cầu chức năng và phi chức năng của hệ thống.</w:t>
            </w:r>
          </w:p>
        </w:tc>
      </w:tr>
      <w:tr w:rsidR="3B005605" w14:paraId="15F4DFCD"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3530145E" w14:textId="2070AF0F" w:rsidR="3B005605" w:rsidRDefault="3B005605" w:rsidP="3B005605">
            <w:pPr>
              <w:ind w:left="0"/>
              <w:rPr>
                <w:sz w:val="20"/>
              </w:rPr>
            </w:pPr>
            <w:r w:rsidRPr="3B005605">
              <w:rPr>
                <w:sz w:val="20"/>
              </w:rPr>
              <w:t>2</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5B38F3B" w14:textId="79DE8DEB" w:rsidR="3B005605" w:rsidRDefault="3B005605" w:rsidP="3B005605">
            <w:pPr>
              <w:ind w:left="0"/>
              <w:rPr>
                <w:sz w:val="20"/>
              </w:rPr>
            </w:pPr>
            <w:r w:rsidRPr="3B005605">
              <w:rPr>
                <w:sz w:val="20"/>
              </w:rPr>
              <w:t>Use Case</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E640C3D" w14:textId="3A7C3A5C" w:rsidR="3B005605" w:rsidRDefault="3B005605" w:rsidP="3B005605">
            <w:pPr>
              <w:ind w:left="0"/>
              <w:rPr>
                <w:sz w:val="20"/>
              </w:rPr>
            </w:pPr>
            <w:r w:rsidRPr="3B005605">
              <w:rPr>
                <w:sz w:val="20"/>
              </w:rPr>
              <w:t>Mô tả tương tác giữa người dùng và hệ thống để đạt mục tiêu cụ thể.</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BA57F1B" w14:textId="06C78FD2" w:rsidR="3B005605" w:rsidRDefault="3B005605" w:rsidP="3B005605">
            <w:pPr>
              <w:ind w:left="0"/>
              <w:rPr>
                <w:sz w:val="20"/>
              </w:rPr>
            </w:pPr>
            <w:r w:rsidRPr="3B005605">
              <w:rPr>
                <w:sz w:val="20"/>
              </w:rPr>
              <w:t>"Đăng nhập", "Tạo đơn hàng" là các Use Case phổ biến.</w:t>
            </w:r>
          </w:p>
        </w:tc>
      </w:tr>
      <w:tr w:rsidR="3B005605" w14:paraId="6E442547"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E87CFBA" w14:textId="43760EF4" w:rsidR="3B005605" w:rsidRDefault="3B005605" w:rsidP="3B005605">
            <w:pPr>
              <w:ind w:left="0"/>
              <w:rPr>
                <w:sz w:val="20"/>
              </w:rPr>
            </w:pPr>
            <w:r w:rsidRPr="3B005605">
              <w:rPr>
                <w:sz w:val="20"/>
              </w:rPr>
              <w:t>3</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4E4BACE" w14:textId="2214BD00" w:rsidR="3B005605" w:rsidRDefault="3B005605" w:rsidP="3B005605">
            <w:pPr>
              <w:ind w:left="0"/>
              <w:rPr>
                <w:sz w:val="20"/>
              </w:rPr>
            </w:pPr>
            <w:r w:rsidRPr="3B005605">
              <w:rPr>
                <w:sz w:val="20"/>
              </w:rPr>
              <w:t>Actor</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5970810" w14:textId="35211D31" w:rsidR="3B005605" w:rsidRDefault="3B005605" w:rsidP="3B005605">
            <w:pPr>
              <w:ind w:left="0"/>
              <w:rPr>
                <w:sz w:val="20"/>
              </w:rPr>
            </w:pPr>
            <w:r w:rsidRPr="3B005605">
              <w:rPr>
                <w:sz w:val="20"/>
              </w:rPr>
              <w:t>Người dùng hoặc hệ thống bên ngoài tương tác với phần mềm.</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0EE32E1" w14:textId="1408171F" w:rsidR="3B005605" w:rsidRDefault="3B005605" w:rsidP="3B005605">
            <w:pPr>
              <w:ind w:left="0"/>
              <w:rPr>
                <w:sz w:val="20"/>
              </w:rPr>
            </w:pPr>
            <w:r w:rsidRPr="3B005605">
              <w:rPr>
                <w:sz w:val="20"/>
              </w:rPr>
              <w:t>Khách hàng, Quản trị viên, Hệ thống Thanh toán.</w:t>
            </w:r>
          </w:p>
        </w:tc>
      </w:tr>
      <w:tr w:rsidR="3B005605" w14:paraId="218FAFB5"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1C6F06AA" w14:textId="2DB31772" w:rsidR="3B005605" w:rsidRDefault="3B005605" w:rsidP="3B005605">
            <w:pPr>
              <w:ind w:left="0"/>
              <w:rPr>
                <w:sz w:val="20"/>
              </w:rPr>
            </w:pPr>
            <w:r w:rsidRPr="3B005605">
              <w:rPr>
                <w:sz w:val="20"/>
              </w:rPr>
              <w:t>4</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5169037" w14:textId="764405DB" w:rsidR="3B005605" w:rsidRDefault="3B005605" w:rsidP="3B005605">
            <w:pPr>
              <w:ind w:left="0"/>
              <w:rPr>
                <w:sz w:val="20"/>
              </w:rPr>
            </w:pPr>
            <w:r w:rsidRPr="3B005605">
              <w:rPr>
                <w:sz w:val="20"/>
              </w:rPr>
              <w:t>Functional Requirement</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B67C2FE" w14:textId="09FCD2F7" w:rsidR="3B005605" w:rsidRDefault="3B005605" w:rsidP="3B005605">
            <w:pPr>
              <w:ind w:left="0"/>
              <w:rPr>
                <w:sz w:val="20"/>
              </w:rPr>
            </w:pPr>
            <w:r w:rsidRPr="3B005605">
              <w:rPr>
                <w:sz w:val="20"/>
              </w:rPr>
              <w:t>Yêu cầu về chức năng hệ thống phải thực hiện.</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6B8DB51" w14:textId="3DC8A821" w:rsidR="3B005605" w:rsidRDefault="3B005605" w:rsidP="3B005605">
            <w:pPr>
              <w:ind w:left="0"/>
              <w:rPr>
                <w:sz w:val="20"/>
              </w:rPr>
            </w:pPr>
            <w:r w:rsidRPr="3B005605">
              <w:rPr>
                <w:sz w:val="20"/>
              </w:rPr>
              <w:t>"Hệ thống phải cho phép đăng nhập bằng email/mật khẩu."</w:t>
            </w:r>
          </w:p>
        </w:tc>
      </w:tr>
      <w:tr w:rsidR="3B005605" w14:paraId="25DB89D4"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9E1B974" w14:textId="30C864E6" w:rsidR="3B005605" w:rsidRDefault="3B005605" w:rsidP="3B005605">
            <w:pPr>
              <w:ind w:left="0"/>
              <w:rPr>
                <w:sz w:val="20"/>
              </w:rPr>
            </w:pPr>
            <w:r w:rsidRPr="3B005605">
              <w:rPr>
                <w:sz w:val="20"/>
              </w:rPr>
              <w:t>5</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4EED846" w14:textId="1E1FB3C0" w:rsidR="3B005605" w:rsidRDefault="3B005605" w:rsidP="3B005605">
            <w:pPr>
              <w:ind w:left="0"/>
              <w:rPr>
                <w:sz w:val="20"/>
              </w:rPr>
            </w:pPr>
            <w:r w:rsidRPr="3B005605">
              <w:rPr>
                <w:sz w:val="20"/>
              </w:rPr>
              <w:t>Non-functional Requirement</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5BAFF21" w14:textId="2567363D" w:rsidR="3B005605" w:rsidRDefault="3B005605" w:rsidP="3B005605">
            <w:pPr>
              <w:ind w:left="0"/>
              <w:rPr>
                <w:sz w:val="20"/>
              </w:rPr>
            </w:pPr>
            <w:r w:rsidRPr="3B005605">
              <w:rPr>
                <w:sz w:val="20"/>
              </w:rPr>
              <w:t>Yêu cầu về chất lượng hệ thống (hiệu suất, bảo mật, khả năng sử dụng...).</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F4B6147" w14:textId="2FAA29D3" w:rsidR="3B005605" w:rsidRDefault="3B005605" w:rsidP="3B005605">
            <w:pPr>
              <w:ind w:left="0"/>
              <w:rPr>
                <w:sz w:val="20"/>
              </w:rPr>
            </w:pPr>
            <w:r w:rsidRPr="3B005605">
              <w:rPr>
                <w:sz w:val="20"/>
              </w:rPr>
              <w:t>"Thời gian phản hồi &lt; 2s cho 90% request."</w:t>
            </w:r>
          </w:p>
        </w:tc>
      </w:tr>
      <w:tr w:rsidR="3B005605" w14:paraId="44834982"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54397B5E" w14:textId="170985FC" w:rsidR="3B005605" w:rsidRDefault="3B005605" w:rsidP="3B005605">
            <w:pPr>
              <w:ind w:left="0"/>
              <w:rPr>
                <w:sz w:val="20"/>
              </w:rPr>
            </w:pPr>
            <w:r w:rsidRPr="3B005605">
              <w:rPr>
                <w:sz w:val="20"/>
              </w:rPr>
              <w:t>6</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8A9D292" w14:textId="4D3CB46B" w:rsidR="3B005605" w:rsidRDefault="3B005605" w:rsidP="3B005605">
            <w:pPr>
              <w:ind w:left="0"/>
              <w:rPr>
                <w:sz w:val="20"/>
              </w:rPr>
            </w:pPr>
            <w:r w:rsidRPr="3B005605">
              <w:rPr>
                <w:sz w:val="20"/>
              </w:rPr>
              <w:t>UI (User Interface)</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325E606" w14:textId="47852728" w:rsidR="3B005605" w:rsidRDefault="3B005605" w:rsidP="3B005605">
            <w:pPr>
              <w:ind w:left="0"/>
              <w:rPr>
                <w:sz w:val="20"/>
              </w:rPr>
            </w:pPr>
            <w:r w:rsidRPr="3B005605">
              <w:rPr>
                <w:sz w:val="20"/>
              </w:rPr>
              <w:t>Giao diện người dùng, nơi người dùng tương tác với hệ thống.</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6647E60" w14:textId="57004449" w:rsidR="3B005605" w:rsidRDefault="3B005605" w:rsidP="3B005605">
            <w:pPr>
              <w:ind w:left="0"/>
              <w:rPr>
                <w:sz w:val="20"/>
              </w:rPr>
            </w:pPr>
            <w:r w:rsidRPr="3B005605">
              <w:rPr>
                <w:sz w:val="20"/>
              </w:rPr>
              <w:t>Màn hình đăng nhập, trang quản lý sản phẩm.</w:t>
            </w:r>
          </w:p>
        </w:tc>
      </w:tr>
      <w:tr w:rsidR="3B005605" w14:paraId="13FDAAE6"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40F64FED" w14:textId="26C82BF2" w:rsidR="3B005605" w:rsidRDefault="3B005605" w:rsidP="3B005605">
            <w:pPr>
              <w:ind w:left="0"/>
              <w:rPr>
                <w:sz w:val="20"/>
              </w:rPr>
            </w:pPr>
            <w:r w:rsidRPr="3B005605">
              <w:rPr>
                <w:sz w:val="20"/>
              </w:rPr>
              <w:t>7</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AC1C2A8" w14:textId="39050903" w:rsidR="3B005605" w:rsidRDefault="3B005605" w:rsidP="3B005605">
            <w:pPr>
              <w:ind w:left="0"/>
              <w:rPr>
                <w:sz w:val="20"/>
              </w:rPr>
            </w:pPr>
            <w:r w:rsidRPr="3B005605">
              <w:rPr>
                <w:sz w:val="20"/>
              </w:rPr>
              <w:t>API</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FF2CB42" w14:textId="66A206AC" w:rsidR="3B005605" w:rsidRDefault="3B005605" w:rsidP="3B005605">
            <w:pPr>
              <w:ind w:left="0"/>
              <w:rPr>
                <w:sz w:val="20"/>
              </w:rPr>
            </w:pPr>
            <w:r w:rsidRPr="3B005605">
              <w:rPr>
                <w:sz w:val="20"/>
              </w:rPr>
              <w:t>Giao diện lập trình ứng dụng, cho phép các hệ thống giao tiếp với nhau.</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AD59894" w14:textId="30922E30" w:rsidR="3B005605" w:rsidRDefault="3B005605" w:rsidP="3B005605">
            <w:pPr>
              <w:ind w:left="0"/>
              <w:rPr>
                <w:sz w:val="20"/>
              </w:rPr>
            </w:pPr>
            <w:r w:rsidRPr="3B005605">
              <w:rPr>
                <w:sz w:val="20"/>
              </w:rPr>
              <w:t>REST API, GraphQL.</w:t>
            </w:r>
          </w:p>
        </w:tc>
      </w:tr>
      <w:tr w:rsidR="3B005605" w14:paraId="1EFC9D93"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1268AD24" w14:textId="03718717" w:rsidR="3B005605" w:rsidRDefault="3B005605" w:rsidP="3B005605">
            <w:pPr>
              <w:ind w:left="0"/>
              <w:rPr>
                <w:sz w:val="20"/>
              </w:rPr>
            </w:pPr>
            <w:r w:rsidRPr="3B005605">
              <w:rPr>
                <w:sz w:val="20"/>
              </w:rPr>
              <w:t>8</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1099E7A" w14:textId="77327959" w:rsidR="3B005605" w:rsidRDefault="3B005605" w:rsidP="3B005605">
            <w:pPr>
              <w:ind w:left="0"/>
              <w:rPr>
                <w:sz w:val="20"/>
              </w:rPr>
            </w:pPr>
            <w:r w:rsidRPr="3B005605">
              <w:rPr>
                <w:sz w:val="20"/>
              </w:rPr>
              <w:t>Microservices</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3B3824F" w14:textId="175792FA" w:rsidR="3B005605" w:rsidRDefault="3B005605" w:rsidP="3B005605">
            <w:pPr>
              <w:ind w:left="0"/>
              <w:rPr>
                <w:sz w:val="20"/>
              </w:rPr>
            </w:pPr>
            <w:r w:rsidRPr="3B005605">
              <w:rPr>
                <w:sz w:val="20"/>
              </w:rPr>
              <w:t>Kiến trúc phần mềm chia hệ thống thành các dịch vụ nhỏ, độc lập.</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EBE0E5F" w14:textId="48E9A6EF" w:rsidR="3B005605" w:rsidRDefault="3B005605" w:rsidP="3B005605">
            <w:pPr>
              <w:ind w:left="0"/>
              <w:rPr>
                <w:sz w:val="20"/>
              </w:rPr>
            </w:pPr>
            <w:r w:rsidRPr="3B005605">
              <w:rPr>
                <w:sz w:val="20"/>
              </w:rPr>
              <w:t>Auth Service, Product Service, Order Service.</w:t>
            </w:r>
          </w:p>
        </w:tc>
      </w:tr>
      <w:tr w:rsidR="3B005605" w14:paraId="214E1159"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7B4F86A5" w14:textId="484B9817" w:rsidR="3B005605" w:rsidRDefault="3B005605" w:rsidP="3B005605">
            <w:pPr>
              <w:ind w:left="0"/>
              <w:rPr>
                <w:sz w:val="20"/>
              </w:rPr>
            </w:pPr>
            <w:r w:rsidRPr="3B005605">
              <w:rPr>
                <w:sz w:val="20"/>
              </w:rPr>
              <w:t>9</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B95CAB4" w14:textId="529DBA9E" w:rsidR="3B005605" w:rsidRDefault="3B005605" w:rsidP="3B005605">
            <w:pPr>
              <w:ind w:left="0"/>
              <w:rPr>
                <w:sz w:val="20"/>
              </w:rPr>
            </w:pPr>
            <w:r w:rsidRPr="3B005605">
              <w:rPr>
                <w:sz w:val="20"/>
              </w:rPr>
              <w:t>MVC (Model-View-Controller)</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101B96E" w14:textId="0E1A0F28" w:rsidR="3B005605" w:rsidRDefault="3B005605" w:rsidP="3B005605">
            <w:pPr>
              <w:ind w:left="0"/>
              <w:rPr>
                <w:sz w:val="20"/>
              </w:rPr>
            </w:pPr>
            <w:r w:rsidRPr="3B005605">
              <w:rPr>
                <w:sz w:val="20"/>
              </w:rPr>
              <w:t>Mô hình kiến trúc phần mềm chia ứng dụng thành 3 thành phần.</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D4AD844" w14:textId="00E3C74A" w:rsidR="3B005605" w:rsidRDefault="3B005605" w:rsidP="3B005605">
            <w:pPr>
              <w:ind w:left="0"/>
              <w:rPr>
                <w:sz w:val="20"/>
              </w:rPr>
            </w:pPr>
            <w:r w:rsidRPr="3B005605">
              <w:rPr>
                <w:sz w:val="20"/>
              </w:rPr>
              <w:t>Model (dữ liệu), View (giao diện), Controller (xử lý logic).</w:t>
            </w:r>
          </w:p>
        </w:tc>
      </w:tr>
      <w:tr w:rsidR="3B005605" w14:paraId="05A16275"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2B6241AB" w14:textId="0970BE13" w:rsidR="3B005605" w:rsidRDefault="3B005605" w:rsidP="3B005605">
            <w:pPr>
              <w:ind w:left="0"/>
              <w:rPr>
                <w:sz w:val="20"/>
              </w:rPr>
            </w:pPr>
            <w:r w:rsidRPr="3B005605">
              <w:rPr>
                <w:sz w:val="20"/>
              </w:rPr>
              <w:t>10</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3FB4CDD" w14:textId="751D3F2A" w:rsidR="3B005605" w:rsidRDefault="3B005605" w:rsidP="3B005605">
            <w:pPr>
              <w:ind w:left="0"/>
              <w:rPr>
                <w:sz w:val="20"/>
              </w:rPr>
            </w:pPr>
            <w:r w:rsidRPr="3B005605">
              <w:rPr>
                <w:sz w:val="20"/>
              </w:rPr>
              <w:t>DFD (Data Flow Diagram)</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57968FE" w14:textId="183A41CD" w:rsidR="3B005605" w:rsidRDefault="3B005605" w:rsidP="3B005605">
            <w:pPr>
              <w:ind w:left="0"/>
              <w:rPr>
                <w:sz w:val="20"/>
              </w:rPr>
            </w:pPr>
            <w:r w:rsidRPr="3B005605">
              <w:rPr>
                <w:sz w:val="20"/>
              </w:rPr>
              <w:t>Sơ đồ mô tả luồng dữ liệu giữa các thành phần trong hệ thống.</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7C5D0A0" w14:textId="27DBDFCA" w:rsidR="3B005605" w:rsidRDefault="3B005605" w:rsidP="3B005605">
            <w:pPr>
              <w:ind w:left="0"/>
              <w:rPr>
                <w:sz w:val="20"/>
              </w:rPr>
            </w:pPr>
            <w:r w:rsidRPr="3B005605">
              <w:rPr>
                <w:sz w:val="20"/>
              </w:rPr>
              <w:t>DFD Level 0, Level 1.</w:t>
            </w:r>
          </w:p>
        </w:tc>
      </w:tr>
      <w:tr w:rsidR="3B005605" w14:paraId="011F2A4C"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6003486" w14:textId="72312862" w:rsidR="3B005605" w:rsidRDefault="3B005605" w:rsidP="3B005605">
            <w:pPr>
              <w:ind w:left="0"/>
              <w:rPr>
                <w:sz w:val="20"/>
              </w:rPr>
            </w:pPr>
            <w:r w:rsidRPr="3B005605">
              <w:rPr>
                <w:sz w:val="20"/>
              </w:rPr>
              <w:lastRenderedPageBreak/>
              <w:t>11</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A1C7FBC" w14:textId="2563F0B8" w:rsidR="3B005605" w:rsidRDefault="3B005605" w:rsidP="3B005605">
            <w:pPr>
              <w:ind w:left="0"/>
              <w:rPr>
                <w:sz w:val="20"/>
              </w:rPr>
            </w:pPr>
            <w:r w:rsidRPr="3B005605">
              <w:rPr>
                <w:sz w:val="20"/>
              </w:rPr>
              <w:t>MoSCoW</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83CAD16" w14:textId="528690A4" w:rsidR="3B005605" w:rsidRDefault="3B005605" w:rsidP="3B005605">
            <w:pPr>
              <w:ind w:left="0"/>
              <w:rPr>
                <w:sz w:val="20"/>
              </w:rPr>
            </w:pPr>
            <w:r w:rsidRPr="3B005605">
              <w:rPr>
                <w:sz w:val="20"/>
              </w:rPr>
              <w:t>Phương pháp phân loại ưu tiên yêu cầu: Must, Should, Could, Won't have.</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D3CB87F" w14:textId="7E1B5173" w:rsidR="3B005605" w:rsidRDefault="3B005605" w:rsidP="3B005605">
            <w:pPr>
              <w:ind w:left="0"/>
              <w:rPr>
                <w:sz w:val="20"/>
              </w:rPr>
            </w:pPr>
            <w:r w:rsidRPr="3B005605">
              <w:rPr>
                <w:sz w:val="20"/>
              </w:rPr>
              <w:t>"Must have": Đăng nhập, "Could have": Gợi ý sản phẩm.</w:t>
            </w:r>
          </w:p>
        </w:tc>
      </w:tr>
      <w:tr w:rsidR="3B005605" w14:paraId="3B702D80"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14D04709" w14:textId="303EBBF1" w:rsidR="3B005605" w:rsidRDefault="3B005605" w:rsidP="3B005605">
            <w:pPr>
              <w:ind w:left="0"/>
              <w:rPr>
                <w:sz w:val="20"/>
              </w:rPr>
            </w:pPr>
            <w:r w:rsidRPr="3B005605">
              <w:rPr>
                <w:sz w:val="20"/>
              </w:rPr>
              <w:t>12</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4ED31BB" w14:textId="7ECA409F" w:rsidR="3B005605" w:rsidRDefault="3B005605" w:rsidP="3B005605">
            <w:pPr>
              <w:ind w:left="0"/>
              <w:rPr>
                <w:sz w:val="20"/>
              </w:rPr>
            </w:pPr>
            <w:r w:rsidRPr="3B005605">
              <w:rPr>
                <w:sz w:val="20"/>
              </w:rPr>
              <w:t>Traceability Matrix</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BCDF06A" w14:textId="3940803E" w:rsidR="3B005605" w:rsidRDefault="3B005605" w:rsidP="3B005605">
            <w:pPr>
              <w:ind w:left="0"/>
              <w:rPr>
                <w:sz w:val="20"/>
              </w:rPr>
            </w:pPr>
            <w:r w:rsidRPr="3B005605">
              <w:rPr>
                <w:sz w:val="20"/>
              </w:rPr>
              <w:t>Ma trận truy xuất nguồn gốc yêu cầu từ giai đoạn phân tích đến triển khai.</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D2B9534" w14:textId="78C9162A" w:rsidR="3B005605" w:rsidRDefault="3B005605" w:rsidP="3B005605">
            <w:pPr>
              <w:ind w:left="0"/>
              <w:rPr>
                <w:sz w:val="20"/>
              </w:rPr>
            </w:pPr>
            <w:r w:rsidRPr="3B005605">
              <w:rPr>
                <w:sz w:val="20"/>
              </w:rPr>
              <w:t>Theo dõi yêu cầu FR-01 từ SRS đến test case.</w:t>
            </w:r>
          </w:p>
        </w:tc>
      </w:tr>
      <w:tr w:rsidR="3B005605" w14:paraId="49F690E7"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5433CB47" w14:textId="51444E4C" w:rsidR="3B005605" w:rsidRDefault="3B005605" w:rsidP="3B005605">
            <w:pPr>
              <w:ind w:left="0"/>
              <w:rPr>
                <w:sz w:val="20"/>
              </w:rPr>
            </w:pPr>
            <w:r w:rsidRPr="3B005605">
              <w:rPr>
                <w:sz w:val="20"/>
              </w:rPr>
              <w:t>13</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1B08B6A" w14:textId="32D91B69" w:rsidR="3B005605" w:rsidRDefault="3B005605" w:rsidP="3B005605">
            <w:pPr>
              <w:ind w:left="0"/>
              <w:rPr>
                <w:sz w:val="20"/>
              </w:rPr>
            </w:pPr>
            <w:r w:rsidRPr="3B005605">
              <w:rPr>
                <w:sz w:val="20"/>
              </w:rPr>
              <w:t>UX (User Experience)</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FC67C07" w14:textId="5E3927DB" w:rsidR="3B005605" w:rsidRDefault="3B005605" w:rsidP="3B005605">
            <w:pPr>
              <w:ind w:left="0"/>
              <w:rPr>
                <w:sz w:val="20"/>
              </w:rPr>
            </w:pPr>
            <w:r w:rsidRPr="3B005605">
              <w:rPr>
                <w:sz w:val="20"/>
              </w:rPr>
              <w:t>Trải nghiệm người dùng khi tương tác với hệ thống.</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4759A42" w14:textId="7019FBA4" w:rsidR="3B005605" w:rsidRDefault="3B005605" w:rsidP="3B005605">
            <w:pPr>
              <w:ind w:left="0"/>
              <w:rPr>
                <w:sz w:val="20"/>
              </w:rPr>
            </w:pPr>
            <w:r w:rsidRPr="3B005605">
              <w:rPr>
                <w:sz w:val="20"/>
              </w:rPr>
              <w:t>Đánh giá qua tốc độ, dễ sử dụng, tính thẩm mỹ.</w:t>
            </w:r>
          </w:p>
        </w:tc>
      </w:tr>
      <w:tr w:rsidR="3B005605" w14:paraId="50AD4944"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3C5BBBCD" w14:textId="5BA8A4A3" w:rsidR="3B005605" w:rsidRDefault="3B005605" w:rsidP="3B005605">
            <w:pPr>
              <w:ind w:left="0"/>
              <w:rPr>
                <w:sz w:val="20"/>
              </w:rPr>
            </w:pPr>
            <w:r w:rsidRPr="3B005605">
              <w:rPr>
                <w:sz w:val="20"/>
              </w:rPr>
              <w:t>14</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75D933D" w14:textId="43393B89" w:rsidR="3B005605" w:rsidRDefault="3B005605" w:rsidP="3B005605">
            <w:pPr>
              <w:ind w:left="0"/>
              <w:rPr>
                <w:sz w:val="20"/>
              </w:rPr>
            </w:pPr>
            <w:r w:rsidRPr="3B005605">
              <w:rPr>
                <w:sz w:val="20"/>
              </w:rPr>
              <w:t>CI/CD</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4EC8604" w14:textId="16FE9E7A" w:rsidR="3B005605" w:rsidRDefault="3B005605" w:rsidP="3B005605">
            <w:pPr>
              <w:ind w:left="0"/>
              <w:rPr>
                <w:sz w:val="20"/>
              </w:rPr>
            </w:pPr>
            <w:r w:rsidRPr="3B005605">
              <w:rPr>
                <w:sz w:val="20"/>
              </w:rPr>
              <w:t>Tích hợp liên tục (Continuous Integration) và Triển khai liên tục (Continuous Deployment).</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5FDE932" w14:textId="3D66C82C" w:rsidR="3B005605" w:rsidRDefault="3B005605" w:rsidP="3B005605">
            <w:pPr>
              <w:ind w:left="0"/>
              <w:rPr>
                <w:sz w:val="20"/>
              </w:rPr>
            </w:pPr>
            <w:r w:rsidRPr="3B005605">
              <w:rPr>
                <w:sz w:val="20"/>
              </w:rPr>
              <w:t>Tự động build/test khi có code mới.</w:t>
            </w:r>
          </w:p>
        </w:tc>
      </w:tr>
      <w:tr w:rsidR="3B005605" w14:paraId="670ADDFC"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509DE028" w14:textId="14EC1A26" w:rsidR="3B005605" w:rsidRDefault="3B005605" w:rsidP="3B005605">
            <w:pPr>
              <w:ind w:left="0"/>
              <w:rPr>
                <w:sz w:val="20"/>
              </w:rPr>
            </w:pPr>
            <w:r w:rsidRPr="3B005605">
              <w:rPr>
                <w:sz w:val="20"/>
              </w:rPr>
              <w:t>15</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F35FB45" w14:textId="78964BAA" w:rsidR="3B005605" w:rsidRDefault="3B005605" w:rsidP="3B005605">
            <w:pPr>
              <w:ind w:left="0"/>
              <w:rPr>
                <w:sz w:val="20"/>
              </w:rPr>
            </w:pPr>
            <w:r w:rsidRPr="3B005605">
              <w:rPr>
                <w:sz w:val="20"/>
              </w:rPr>
              <w:t>DevOps</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E5301AA" w14:textId="0FB3E287" w:rsidR="3B005605" w:rsidRDefault="3B005605" w:rsidP="3B005605">
            <w:pPr>
              <w:ind w:left="0"/>
              <w:rPr>
                <w:sz w:val="20"/>
              </w:rPr>
            </w:pPr>
            <w:r w:rsidRPr="3B005605">
              <w:rPr>
                <w:sz w:val="20"/>
              </w:rPr>
              <w:t>Văn hóa phát triển kết hợp giữa Development (phát triển) và Operations (vận hành).</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5DE9189" w14:textId="5C0D1F3C" w:rsidR="3B005605" w:rsidRDefault="3B005605" w:rsidP="3B005605">
            <w:pPr>
              <w:ind w:left="0"/>
              <w:rPr>
                <w:sz w:val="20"/>
              </w:rPr>
            </w:pPr>
            <w:r w:rsidRPr="3B005605">
              <w:rPr>
                <w:sz w:val="20"/>
              </w:rPr>
              <w:t>Sử dụng Docker, Kubernetes để triển khai.</w:t>
            </w:r>
          </w:p>
        </w:tc>
      </w:tr>
      <w:tr w:rsidR="3B005605" w14:paraId="3AE50D1B"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13E3BCB6" w14:textId="3D55B333" w:rsidR="3B005605" w:rsidRDefault="3B005605" w:rsidP="3B005605">
            <w:pPr>
              <w:ind w:left="0"/>
              <w:rPr>
                <w:sz w:val="20"/>
              </w:rPr>
            </w:pPr>
            <w:r w:rsidRPr="3B005605">
              <w:rPr>
                <w:sz w:val="20"/>
              </w:rPr>
              <w:t>16</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AB46731" w14:textId="0AA71B2C" w:rsidR="3B005605" w:rsidRDefault="3B005605" w:rsidP="3B005605">
            <w:pPr>
              <w:ind w:left="0"/>
              <w:rPr>
                <w:sz w:val="20"/>
              </w:rPr>
            </w:pPr>
            <w:r w:rsidRPr="3B005605">
              <w:rPr>
                <w:sz w:val="20"/>
              </w:rPr>
              <w:t>Stakeholder</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F34A6A3" w14:textId="16C19D1E" w:rsidR="3B005605" w:rsidRDefault="3B005605" w:rsidP="3B005605">
            <w:pPr>
              <w:ind w:left="0"/>
              <w:rPr>
                <w:sz w:val="20"/>
              </w:rPr>
            </w:pPr>
            <w:r w:rsidRPr="3B005605">
              <w:rPr>
                <w:sz w:val="20"/>
              </w:rPr>
              <w:t>Các bên liên quan đến dự án (khách hàng, nhà phát triển, quản lý...).</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2225BC0" w14:textId="216C71F2" w:rsidR="3B005605" w:rsidRDefault="3B005605" w:rsidP="3B005605">
            <w:pPr>
              <w:ind w:left="0"/>
              <w:rPr>
                <w:sz w:val="20"/>
              </w:rPr>
            </w:pPr>
            <w:r w:rsidRPr="3B005605">
              <w:rPr>
                <w:sz w:val="20"/>
              </w:rPr>
              <w:t>Product Owner, Developer, End-user.</w:t>
            </w:r>
          </w:p>
        </w:tc>
      </w:tr>
      <w:tr w:rsidR="3B005605" w14:paraId="28E552EA"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93F1CDA" w14:textId="0D096ABD" w:rsidR="3B005605" w:rsidRDefault="3B005605" w:rsidP="3B005605">
            <w:pPr>
              <w:ind w:left="0"/>
              <w:rPr>
                <w:sz w:val="20"/>
              </w:rPr>
            </w:pPr>
            <w:r w:rsidRPr="3B005605">
              <w:rPr>
                <w:sz w:val="20"/>
              </w:rPr>
              <w:t>17</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F9571CD" w14:textId="57530C78" w:rsidR="3B005605" w:rsidRDefault="3B005605" w:rsidP="3B005605">
            <w:pPr>
              <w:ind w:left="0"/>
              <w:rPr>
                <w:sz w:val="20"/>
              </w:rPr>
            </w:pPr>
            <w:r w:rsidRPr="3B005605">
              <w:rPr>
                <w:sz w:val="20"/>
              </w:rPr>
              <w:t>Wireframe</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F49CCD4" w14:textId="6B04BC66" w:rsidR="3B005605" w:rsidRDefault="3B005605" w:rsidP="3B005605">
            <w:pPr>
              <w:ind w:left="0"/>
              <w:rPr>
                <w:sz w:val="20"/>
              </w:rPr>
            </w:pPr>
            <w:r w:rsidRPr="3B005605">
              <w:rPr>
                <w:sz w:val="20"/>
              </w:rPr>
              <w:t>Bản phác thảo giao diện ở mức cơ bản, thể hiện bố cục và luồng màn hình.</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FEAA94B" w14:textId="7338D0C5" w:rsidR="3B005605" w:rsidRDefault="3B005605" w:rsidP="3B005605">
            <w:pPr>
              <w:ind w:left="0"/>
              <w:rPr>
                <w:sz w:val="20"/>
              </w:rPr>
            </w:pPr>
            <w:r w:rsidRPr="3B005605">
              <w:rPr>
                <w:sz w:val="20"/>
              </w:rPr>
              <w:t>Wireframe trang chủ, wireframe giỏ hàng.</w:t>
            </w:r>
          </w:p>
        </w:tc>
      </w:tr>
      <w:tr w:rsidR="3B005605" w14:paraId="5F2E6C9A"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20CA14D7" w14:textId="1921AA68" w:rsidR="3B005605" w:rsidRDefault="3B005605" w:rsidP="3B005605">
            <w:pPr>
              <w:ind w:left="0"/>
              <w:rPr>
                <w:sz w:val="20"/>
              </w:rPr>
            </w:pPr>
            <w:r w:rsidRPr="3B005605">
              <w:rPr>
                <w:sz w:val="20"/>
              </w:rPr>
              <w:t>18</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8F482E0" w14:textId="520F44D6" w:rsidR="3B005605" w:rsidRDefault="3B005605" w:rsidP="3B005605">
            <w:pPr>
              <w:ind w:left="0"/>
              <w:rPr>
                <w:sz w:val="20"/>
              </w:rPr>
            </w:pPr>
            <w:r w:rsidRPr="3B005605">
              <w:rPr>
                <w:sz w:val="20"/>
              </w:rPr>
              <w:t>Acceptance Criteria</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FFA4CA8" w14:textId="500D0E98" w:rsidR="3B005605" w:rsidRDefault="3B005605" w:rsidP="3B005605">
            <w:pPr>
              <w:ind w:left="0"/>
              <w:rPr>
                <w:sz w:val="20"/>
              </w:rPr>
            </w:pPr>
            <w:r w:rsidRPr="3B005605">
              <w:rPr>
                <w:sz w:val="20"/>
              </w:rPr>
              <w:t>Tiêu chí chấp nhận để xác nhận một tính năng hoạt động đúng yêu cầu.</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2B078AB" w14:textId="25DA864E" w:rsidR="3B005605" w:rsidRDefault="3B005605" w:rsidP="3B005605">
            <w:pPr>
              <w:ind w:left="0"/>
              <w:rPr>
                <w:sz w:val="20"/>
              </w:rPr>
            </w:pPr>
            <w:r w:rsidRPr="3B005605">
              <w:rPr>
                <w:sz w:val="20"/>
              </w:rPr>
              <w:t>"Khi nhấn 'Gửi', hệ thống hiển thị thông báo 'Thành công'."</w:t>
            </w:r>
          </w:p>
        </w:tc>
      </w:tr>
      <w:tr w:rsidR="3B005605" w14:paraId="75B51E05"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55739792" w14:textId="00970FA5" w:rsidR="3B005605" w:rsidRDefault="3B005605" w:rsidP="3B005605">
            <w:pPr>
              <w:ind w:left="0"/>
              <w:rPr>
                <w:sz w:val="20"/>
              </w:rPr>
            </w:pPr>
            <w:r w:rsidRPr="3B005605">
              <w:rPr>
                <w:sz w:val="20"/>
              </w:rPr>
              <w:t>19</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FA58DF7" w14:textId="5CAE02D9" w:rsidR="3B005605" w:rsidRDefault="3B005605" w:rsidP="3B005605">
            <w:pPr>
              <w:ind w:left="0"/>
              <w:rPr>
                <w:sz w:val="20"/>
              </w:rPr>
            </w:pPr>
            <w:r w:rsidRPr="3B005605">
              <w:rPr>
                <w:sz w:val="20"/>
              </w:rPr>
              <w:t>Backend</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7A9220A" w14:textId="19E77277" w:rsidR="3B005605" w:rsidRDefault="3B005605" w:rsidP="3B005605">
            <w:pPr>
              <w:ind w:left="0"/>
              <w:rPr>
                <w:sz w:val="20"/>
              </w:rPr>
            </w:pPr>
            <w:r w:rsidRPr="3B005605">
              <w:rPr>
                <w:sz w:val="20"/>
              </w:rPr>
              <w:t>Phần xử lý logic nghiệp vụ, cơ sở dữ liệu phía server.</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259AB61" w14:textId="19175ACF" w:rsidR="3B005605" w:rsidRDefault="3B005605" w:rsidP="3B005605">
            <w:pPr>
              <w:ind w:left="0"/>
              <w:rPr>
                <w:sz w:val="20"/>
              </w:rPr>
            </w:pPr>
            <w:r w:rsidRPr="3B005605">
              <w:rPr>
                <w:sz w:val="20"/>
              </w:rPr>
              <w:t>API, Database, Server.</w:t>
            </w:r>
          </w:p>
        </w:tc>
      </w:tr>
      <w:tr w:rsidR="3B005605" w14:paraId="11269678" w14:textId="77777777" w:rsidTr="3B005605">
        <w:trPr>
          <w:trHeight w:val="300"/>
        </w:trPr>
        <w:tc>
          <w:tcPr>
            <w:tcW w:w="71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73D15D93" w14:textId="0697CDD4" w:rsidR="3B005605" w:rsidRDefault="3B005605" w:rsidP="3B005605">
            <w:pPr>
              <w:ind w:left="0"/>
              <w:rPr>
                <w:sz w:val="20"/>
              </w:rPr>
            </w:pPr>
            <w:r w:rsidRPr="3B005605">
              <w:rPr>
                <w:sz w:val="20"/>
              </w:rPr>
              <w:t>20</w:t>
            </w:r>
          </w:p>
        </w:tc>
        <w:tc>
          <w:tcPr>
            <w:tcW w:w="21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5109CF4" w14:textId="0276FEEF" w:rsidR="3B005605" w:rsidRDefault="3B005605" w:rsidP="3B005605">
            <w:pPr>
              <w:ind w:left="0"/>
              <w:rPr>
                <w:sz w:val="20"/>
              </w:rPr>
            </w:pPr>
            <w:r w:rsidRPr="3B005605">
              <w:rPr>
                <w:sz w:val="20"/>
              </w:rPr>
              <w:t>Frontend</w:t>
            </w:r>
          </w:p>
        </w:tc>
        <w:tc>
          <w:tcPr>
            <w:tcW w:w="289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C6C3AC6" w14:textId="749D0FB2" w:rsidR="3B005605" w:rsidRDefault="3B005605" w:rsidP="3B005605">
            <w:pPr>
              <w:ind w:left="0"/>
              <w:rPr>
                <w:sz w:val="20"/>
              </w:rPr>
            </w:pPr>
            <w:r w:rsidRPr="3B005605">
              <w:rPr>
                <w:sz w:val="20"/>
              </w:rPr>
              <w:t>Phần giao diện người dùng và xử lý tương tác phía client.</w:t>
            </w:r>
          </w:p>
        </w:tc>
        <w:tc>
          <w:tcPr>
            <w:tcW w:w="370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B5872BC" w14:textId="396E1A39" w:rsidR="3B005605" w:rsidRDefault="3B005605" w:rsidP="3B005605">
            <w:pPr>
              <w:ind w:left="0"/>
              <w:rPr>
                <w:sz w:val="20"/>
              </w:rPr>
            </w:pPr>
            <w:r w:rsidRPr="3B005605">
              <w:rPr>
                <w:sz w:val="20"/>
              </w:rPr>
              <w:t>HTML/CSS/JavaScript, React, Flutter.</w:t>
            </w:r>
          </w:p>
        </w:tc>
      </w:tr>
    </w:tbl>
    <w:p w14:paraId="74E44224" w14:textId="32E3BE8A" w:rsidR="0050513B" w:rsidRDefault="6287DCB5" w:rsidP="3B005605">
      <w:pPr>
        <w:pStyle w:val="NormalH"/>
      </w:pPr>
      <w:r>
        <w:lastRenderedPageBreak/>
        <w:t>Nhật ký thay đổi</w:t>
      </w:r>
    </w:p>
    <w:p w14:paraId="2A71C618" w14:textId="77777777" w:rsidR="0050513B" w:rsidRDefault="6287DCB5" w:rsidP="3B005605">
      <w:pPr>
        <w:ind w:left="0"/>
      </w:pPr>
      <w:r>
        <w:t>*A – Added (Thêm vào) M – Modified (Chỉnh sửa) D – Deleted (Xóa đi)</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2340"/>
        <w:gridCol w:w="810"/>
        <w:gridCol w:w="3330"/>
        <w:gridCol w:w="1530"/>
      </w:tblGrid>
      <w:tr w:rsidR="3B005605" w14:paraId="11250DC6" w14:textId="77777777" w:rsidTr="3B005605">
        <w:trPr>
          <w:trHeight w:val="300"/>
        </w:trPr>
        <w:tc>
          <w:tcPr>
            <w:tcW w:w="990" w:type="dxa"/>
            <w:shd w:val="clear" w:color="auto" w:fill="DEEAF6"/>
          </w:tcPr>
          <w:p w14:paraId="496A2DDC" w14:textId="77777777" w:rsidR="3B005605" w:rsidRDefault="3B005605" w:rsidP="3B005605">
            <w:pPr>
              <w:pStyle w:val="HeadingLv1"/>
              <w:rPr>
                <w:color w:val="003400"/>
              </w:rPr>
            </w:pPr>
            <w:r w:rsidRPr="3B005605">
              <w:rPr>
                <w:color w:val="003400"/>
              </w:rPr>
              <w:t>Ngày có hiệu lực</w:t>
            </w:r>
          </w:p>
        </w:tc>
        <w:tc>
          <w:tcPr>
            <w:tcW w:w="2340" w:type="dxa"/>
            <w:shd w:val="clear" w:color="auto" w:fill="DEEAF6"/>
          </w:tcPr>
          <w:p w14:paraId="6790967C" w14:textId="77777777" w:rsidR="3B005605" w:rsidRDefault="3B005605" w:rsidP="3B005605">
            <w:pPr>
              <w:pStyle w:val="HeadingLv1"/>
              <w:rPr>
                <w:color w:val="003400"/>
              </w:rPr>
            </w:pPr>
            <w:r w:rsidRPr="3B005605">
              <w:rPr>
                <w:color w:val="003400"/>
              </w:rPr>
              <w:t xml:space="preserve">Đối tượng thay đổi </w:t>
            </w:r>
          </w:p>
        </w:tc>
        <w:tc>
          <w:tcPr>
            <w:tcW w:w="810" w:type="dxa"/>
            <w:shd w:val="clear" w:color="auto" w:fill="DEEAF6"/>
          </w:tcPr>
          <w:p w14:paraId="0F8AA1D3" w14:textId="77777777" w:rsidR="3B005605" w:rsidRDefault="3B005605" w:rsidP="3B005605">
            <w:pPr>
              <w:pStyle w:val="HeadingLv1"/>
              <w:rPr>
                <w:color w:val="003400"/>
              </w:rPr>
            </w:pPr>
            <w:r w:rsidRPr="3B005605">
              <w:rPr>
                <w:color w:val="003400"/>
              </w:rPr>
              <w:t>A*</w:t>
            </w:r>
            <w:r>
              <w:br/>
            </w:r>
            <w:r w:rsidRPr="3B005605">
              <w:rPr>
                <w:color w:val="003400"/>
              </w:rPr>
              <w:t>M, D</w:t>
            </w:r>
          </w:p>
        </w:tc>
        <w:tc>
          <w:tcPr>
            <w:tcW w:w="3330" w:type="dxa"/>
            <w:shd w:val="clear" w:color="auto" w:fill="DEEAF6"/>
          </w:tcPr>
          <w:p w14:paraId="4940F388" w14:textId="77777777" w:rsidR="3B005605" w:rsidRDefault="3B005605" w:rsidP="3B005605">
            <w:pPr>
              <w:pStyle w:val="HeadingLv1"/>
              <w:rPr>
                <w:color w:val="003400"/>
              </w:rPr>
            </w:pPr>
            <w:r w:rsidRPr="3B005605">
              <w:rPr>
                <w:color w:val="003400"/>
              </w:rPr>
              <w:t xml:space="preserve">Mô tả thay đổi </w:t>
            </w:r>
          </w:p>
        </w:tc>
        <w:tc>
          <w:tcPr>
            <w:tcW w:w="1530" w:type="dxa"/>
            <w:shd w:val="clear" w:color="auto" w:fill="DEEAF6"/>
          </w:tcPr>
          <w:p w14:paraId="1773F786" w14:textId="77777777" w:rsidR="3B005605" w:rsidRDefault="3B005605" w:rsidP="3B005605">
            <w:pPr>
              <w:pStyle w:val="HeadingLv1"/>
              <w:rPr>
                <w:color w:val="003400"/>
              </w:rPr>
            </w:pPr>
            <w:r w:rsidRPr="3B005605">
              <w:rPr>
                <w:color w:val="003400"/>
              </w:rPr>
              <w:t>Phiên bản mới</w:t>
            </w:r>
          </w:p>
        </w:tc>
      </w:tr>
      <w:tr w:rsidR="3B005605" w14:paraId="7717D312" w14:textId="77777777" w:rsidTr="3B005605">
        <w:trPr>
          <w:trHeight w:val="300"/>
        </w:trPr>
        <w:tc>
          <w:tcPr>
            <w:tcW w:w="990" w:type="dxa"/>
          </w:tcPr>
          <w:p w14:paraId="7263191E" w14:textId="77777777" w:rsidR="3B005605" w:rsidRDefault="3B005605" w:rsidP="3B005605">
            <w:pPr>
              <w:pStyle w:val="Bang"/>
            </w:pPr>
          </w:p>
        </w:tc>
        <w:tc>
          <w:tcPr>
            <w:tcW w:w="2340" w:type="dxa"/>
          </w:tcPr>
          <w:p w14:paraId="6CDD115C" w14:textId="77777777" w:rsidR="3B005605" w:rsidRDefault="3B005605" w:rsidP="3B005605">
            <w:pPr>
              <w:pStyle w:val="Bang"/>
            </w:pPr>
          </w:p>
        </w:tc>
        <w:tc>
          <w:tcPr>
            <w:tcW w:w="810" w:type="dxa"/>
          </w:tcPr>
          <w:p w14:paraId="5BCC1987" w14:textId="77777777" w:rsidR="3B005605" w:rsidRDefault="3B005605" w:rsidP="3B005605">
            <w:pPr>
              <w:pStyle w:val="Bang"/>
            </w:pPr>
          </w:p>
        </w:tc>
        <w:tc>
          <w:tcPr>
            <w:tcW w:w="3330" w:type="dxa"/>
          </w:tcPr>
          <w:p w14:paraId="3535E591" w14:textId="77777777" w:rsidR="3B005605" w:rsidRDefault="3B005605" w:rsidP="3B005605">
            <w:pPr>
              <w:pStyle w:val="Bang"/>
            </w:pPr>
          </w:p>
        </w:tc>
        <w:tc>
          <w:tcPr>
            <w:tcW w:w="1530" w:type="dxa"/>
          </w:tcPr>
          <w:p w14:paraId="4D597AEE" w14:textId="77777777" w:rsidR="3B005605" w:rsidRDefault="3B005605" w:rsidP="3B005605">
            <w:pPr>
              <w:pStyle w:val="Bang"/>
            </w:pPr>
          </w:p>
        </w:tc>
      </w:tr>
      <w:tr w:rsidR="3B005605" w14:paraId="2868248B" w14:textId="77777777" w:rsidTr="3B005605">
        <w:trPr>
          <w:trHeight w:val="300"/>
        </w:trPr>
        <w:tc>
          <w:tcPr>
            <w:tcW w:w="990" w:type="dxa"/>
          </w:tcPr>
          <w:p w14:paraId="35824E0F" w14:textId="77777777" w:rsidR="3B005605" w:rsidRDefault="3B005605" w:rsidP="3B005605">
            <w:pPr>
              <w:pStyle w:val="Bang"/>
            </w:pPr>
          </w:p>
        </w:tc>
        <w:tc>
          <w:tcPr>
            <w:tcW w:w="2340" w:type="dxa"/>
          </w:tcPr>
          <w:p w14:paraId="2A128030" w14:textId="77777777" w:rsidR="3B005605" w:rsidRDefault="3B005605" w:rsidP="3B005605">
            <w:pPr>
              <w:pStyle w:val="Bang"/>
            </w:pPr>
          </w:p>
        </w:tc>
        <w:tc>
          <w:tcPr>
            <w:tcW w:w="810" w:type="dxa"/>
          </w:tcPr>
          <w:p w14:paraId="54A5373D" w14:textId="77777777" w:rsidR="3B005605" w:rsidRDefault="3B005605" w:rsidP="3B005605">
            <w:pPr>
              <w:pStyle w:val="Bang"/>
            </w:pPr>
          </w:p>
        </w:tc>
        <w:tc>
          <w:tcPr>
            <w:tcW w:w="3330" w:type="dxa"/>
          </w:tcPr>
          <w:p w14:paraId="3150021B" w14:textId="77777777" w:rsidR="3B005605" w:rsidRDefault="3B005605" w:rsidP="3B005605">
            <w:pPr>
              <w:pStyle w:val="Bang"/>
            </w:pPr>
          </w:p>
        </w:tc>
        <w:tc>
          <w:tcPr>
            <w:tcW w:w="1530" w:type="dxa"/>
          </w:tcPr>
          <w:p w14:paraId="0E15482E" w14:textId="77777777" w:rsidR="3B005605" w:rsidRDefault="3B005605" w:rsidP="3B005605">
            <w:pPr>
              <w:pStyle w:val="Bang"/>
            </w:pPr>
          </w:p>
        </w:tc>
      </w:tr>
      <w:tr w:rsidR="3B005605" w14:paraId="358008C3" w14:textId="77777777" w:rsidTr="3B005605">
        <w:trPr>
          <w:trHeight w:val="300"/>
        </w:trPr>
        <w:tc>
          <w:tcPr>
            <w:tcW w:w="990" w:type="dxa"/>
          </w:tcPr>
          <w:p w14:paraId="00962FC2" w14:textId="77777777" w:rsidR="3B005605" w:rsidRDefault="3B005605" w:rsidP="3B005605">
            <w:pPr>
              <w:pStyle w:val="Bang"/>
            </w:pPr>
          </w:p>
        </w:tc>
        <w:tc>
          <w:tcPr>
            <w:tcW w:w="2340" w:type="dxa"/>
          </w:tcPr>
          <w:p w14:paraId="7475A78B" w14:textId="77777777" w:rsidR="3B005605" w:rsidRDefault="3B005605" w:rsidP="3B005605">
            <w:pPr>
              <w:pStyle w:val="Bang"/>
            </w:pPr>
          </w:p>
        </w:tc>
        <w:tc>
          <w:tcPr>
            <w:tcW w:w="810" w:type="dxa"/>
          </w:tcPr>
          <w:p w14:paraId="61280346" w14:textId="77777777" w:rsidR="3B005605" w:rsidRDefault="3B005605" w:rsidP="3B005605">
            <w:pPr>
              <w:pStyle w:val="Bang"/>
            </w:pPr>
          </w:p>
        </w:tc>
        <w:tc>
          <w:tcPr>
            <w:tcW w:w="3330" w:type="dxa"/>
          </w:tcPr>
          <w:p w14:paraId="75526929" w14:textId="77777777" w:rsidR="3B005605" w:rsidRDefault="3B005605" w:rsidP="3B005605">
            <w:pPr>
              <w:pStyle w:val="Bang"/>
            </w:pPr>
          </w:p>
        </w:tc>
        <w:tc>
          <w:tcPr>
            <w:tcW w:w="1530" w:type="dxa"/>
          </w:tcPr>
          <w:p w14:paraId="268C0E2F" w14:textId="77777777" w:rsidR="3B005605" w:rsidRDefault="3B005605" w:rsidP="3B005605">
            <w:pPr>
              <w:pStyle w:val="Bang"/>
            </w:pPr>
          </w:p>
        </w:tc>
      </w:tr>
      <w:tr w:rsidR="3B005605" w14:paraId="41D748E0" w14:textId="77777777" w:rsidTr="3B005605">
        <w:trPr>
          <w:trHeight w:val="300"/>
        </w:trPr>
        <w:tc>
          <w:tcPr>
            <w:tcW w:w="990" w:type="dxa"/>
          </w:tcPr>
          <w:p w14:paraId="74C945CD" w14:textId="77777777" w:rsidR="3B005605" w:rsidRDefault="3B005605" w:rsidP="3B005605">
            <w:pPr>
              <w:pStyle w:val="Bang"/>
            </w:pPr>
          </w:p>
        </w:tc>
        <w:tc>
          <w:tcPr>
            <w:tcW w:w="2340" w:type="dxa"/>
          </w:tcPr>
          <w:p w14:paraId="1EE9503C" w14:textId="77777777" w:rsidR="3B005605" w:rsidRDefault="3B005605" w:rsidP="3B005605">
            <w:pPr>
              <w:pStyle w:val="Bang"/>
            </w:pPr>
          </w:p>
        </w:tc>
        <w:tc>
          <w:tcPr>
            <w:tcW w:w="810" w:type="dxa"/>
          </w:tcPr>
          <w:p w14:paraId="6CEB529A" w14:textId="77777777" w:rsidR="3B005605" w:rsidRDefault="3B005605" w:rsidP="3B005605">
            <w:pPr>
              <w:pStyle w:val="Bang"/>
            </w:pPr>
          </w:p>
        </w:tc>
        <w:tc>
          <w:tcPr>
            <w:tcW w:w="3330" w:type="dxa"/>
          </w:tcPr>
          <w:p w14:paraId="1C63EE39" w14:textId="77777777" w:rsidR="3B005605" w:rsidRDefault="3B005605" w:rsidP="3B005605">
            <w:pPr>
              <w:pStyle w:val="Bang"/>
            </w:pPr>
          </w:p>
        </w:tc>
        <w:tc>
          <w:tcPr>
            <w:tcW w:w="1530" w:type="dxa"/>
          </w:tcPr>
          <w:p w14:paraId="05A320BE" w14:textId="77777777" w:rsidR="3B005605" w:rsidRDefault="3B005605" w:rsidP="3B005605">
            <w:pPr>
              <w:pStyle w:val="Bang"/>
            </w:pPr>
          </w:p>
        </w:tc>
      </w:tr>
      <w:tr w:rsidR="3B005605" w14:paraId="5A321483" w14:textId="77777777" w:rsidTr="3B005605">
        <w:trPr>
          <w:trHeight w:val="300"/>
        </w:trPr>
        <w:tc>
          <w:tcPr>
            <w:tcW w:w="990" w:type="dxa"/>
          </w:tcPr>
          <w:p w14:paraId="3777CB7D" w14:textId="77777777" w:rsidR="3B005605" w:rsidRDefault="3B005605" w:rsidP="3B005605">
            <w:pPr>
              <w:pStyle w:val="Bang"/>
            </w:pPr>
          </w:p>
        </w:tc>
        <w:tc>
          <w:tcPr>
            <w:tcW w:w="2340" w:type="dxa"/>
          </w:tcPr>
          <w:p w14:paraId="1AFC2390" w14:textId="77777777" w:rsidR="3B005605" w:rsidRDefault="3B005605" w:rsidP="3B005605">
            <w:pPr>
              <w:pStyle w:val="Bang"/>
            </w:pPr>
          </w:p>
        </w:tc>
        <w:tc>
          <w:tcPr>
            <w:tcW w:w="810" w:type="dxa"/>
          </w:tcPr>
          <w:p w14:paraId="55FA442E" w14:textId="77777777" w:rsidR="3B005605" w:rsidRDefault="3B005605" w:rsidP="3B005605">
            <w:pPr>
              <w:pStyle w:val="Bang"/>
            </w:pPr>
          </w:p>
        </w:tc>
        <w:tc>
          <w:tcPr>
            <w:tcW w:w="3330" w:type="dxa"/>
          </w:tcPr>
          <w:p w14:paraId="17F4DB4F" w14:textId="77777777" w:rsidR="3B005605" w:rsidRDefault="3B005605" w:rsidP="3B005605">
            <w:pPr>
              <w:pStyle w:val="Bang"/>
            </w:pPr>
          </w:p>
        </w:tc>
        <w:tc>
          <w:tcPr>
            <w:tcW w:w="1530" w:type="dxa"/>
          </w:tcPr>
          <w:p w14:paraId="3C03942D" w14:textId="77777777" w:rsidR="3B005605" w:rsidRDefault="3B005605" w:rsidP="3B005605">
            <w:pPr>
              <w:pStyle w:val="Bang"/>
            </w:pPr>
          </w:p>
        </w:tc>
      </w:tr>
    </w:tbl>
    <w:p w14:paraId="3A0FF5F2" w14:textId="5DBFB773" w:rsidR="0050513B" w:rsidRDefault="0050513B"/>
    <w:p w14:paraId="2B73977D" w14:textId="77777777" w:rsidR="0050513B" w:rsidRDefault="005A71D8" w:rsidP="00C43F24">
      <w:pPr>
        <w:pStyle w:val="NormalH"/>
      </w:pPr>
      <w:bookmarkStart w:id="3" w:name="_Toc446234547"/>
      <w:bookmarkStart w:id="4" w:name="_Toc467738720"/>
      <w:bookmarkStart w:id="5" w:name="_Toc499640208"/>
      <w:bookmarkStart w:id="6" w:name="_Toc463083793"/>
      <w:bookmarkStart w:id="7" w:name="_Toc465677963"/>
      <w:bookmarkStart w:id="8" w:name="_Toc467738735"/>
      <w:bookmarkEnd w:id="0"/>
      <w:bookmarkEnd w:id="1"/>
      <w:r w:rsidRPr="005A71D8">
        <w:lastRenderedPageBreak/>
        <w:t>MỤC LỤC</w:t>
      </w:r>
    </w:p>
    <w:p w14:paraId="77AA32FC" w14:textId="77777777" w:rsidR="00CE419A" w:rsidRDefault="0050513B">
      <w:pPr>
        <w:pStyle w:val="Muclu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195303124" w:history="1">
        <w:r w:rsidR="00CE419A" w:rsidRPr="00F52E29">
          <w:rPr>
            <w:rStyle w:val="Siuktni"/>
          </w:rPr>
          <w:t>I.</w:t>
        </w:r>
        <w:r w:rsidR="00CE419A">
          <w:rPr>
            <w:rFonts w:asciiTheme="minorHAnsi" w:eastAsiaTheme="minorEastAsia" w:hAnsiTheme="minorHAnsi" w:cstheme="minorBidi"/>
            <w:b w:val="0"/>
            <w:bCs w:val="0"/>
            <w:caps w:val="0"/>
            <w:szCs w:val="22"/>
          </w:rPr>
          <w:tab/>
        </w:r>
        <w:r w:rsidR="00CE419A" w:rsidRPr="00F52E29">
          <w:rPr>
            <w:rStyle w:val="Siuktni"/>
          </w:rPr>
          <w:t>Giới thiệu</w:t>
        </w:r>
        <w:r w:rsidR="00CE419A">
          <w:rPr>
            <w:webHidden/>
          </w:rPr>
          <w:tab/>
        </w:r>
        <w:r w:rsidR="00CE419A">
          <w:rPr>
            <w:webHidden/>
          </w:rPr>
          <w:fldChar w:fldCharType="begin"/>
        </w:r>
        <w:r w:rsidR="00CE419A">
          <w:rPr>
            <w:webHidden/>
          </w:rPr>
          <w:instrText xml:space="preserve"> PAGEREF _Toc195303124 \h </w:instrText>
        </w:r>
        <w:r w:rsidR="00CE419A">
          <w:rPr>
            <w:webHidden/>
          </w:rPr>
        </w:r>
        <w:r w:rsidR="00CE419A">
          <w:rPr>
            <w:webHidden/>
          </w:rPr>
          <w:fldChar w:fldCharType="separate"/>
        </w:r>
        <w:r w:rsidR="00CE419A">
          <w:rPr>
            <w:webHidden/>
          </w:rPr>
          <w:t>3</w:t>
        </w:r>
        <w:r w:rsidR="00CE419A">
          <w:rPr>
            <w:webHidden/>
          </w:rPr>
          <w:fldChar w:fldCharType="end"/>
        </w:r>
      </w:hyperlink>
    </w:p>
    <w:p w14:paraId="7B16F773" w14:textId="77777777" w:rsidR="00CE419A" w:rsidRDefault="00CE419A">
      <w:pPr>
        <w:pStyle w:val="Mucluc2"/>
        <w:rPr>
          <w:rFonts w:asciiTheme="minorHAnsi" w:eastAsiaTheme="minorEastAsia" w:hAnsiTheme="minorHAnsi" w:cstheme="minorBidi"/>
          <w:sz w:val="22"/>
          <w:szCs w:val="22"/>
        </w:rPr>
      </w:pPr>
      <w:hyperlink w:anchor="_Toc195303125" w:history="1">
        <w:r w:rsidRPr="00F52E29">
          <w:rPr>
            <w:rStyle w:val="Siuktni"/>
          </w:rPr>
          <w:t>1.1</w:t>
        </w:r>
        <w:r>
          <w:rPr>
            <w:rFonts w:asciiTheme="minorHAnsi" w:eastAsiaTheme="minorEastAsia" w:hAnsiTheme="minorHAnsi" w:cstheme="minorBidi"/>
            <w:sz w:val="22"/>
            <w:szCs w:val="22"/>
          </w:rPr>
          <w:tab/>
        </w:r>
        <w:r w:rsidRPr="00F52E29">
          <w:rPr>
            <w:rStyle w:val="Siuktni"/>
          </w:rPr>
          <w:t>Tóm tắt dự án</w:t>
        </w:r>
        <w:r>
          <w:rPr>
            <w:webHidden/>
          </w:rPr>
          <w:tab/>
        </w:r>
        <w:r>
          <w:rPr>
            <w:webHidden/>
          </w:rPr>
          <w:fldChar w:fldCharType="begin"/>
        </w:r>
        <w:r>
          <w:rPr>
            <w:webHidden/>
          </w:rPr>
          <w:instrText xml:space="preserve"> PAGEREF _Toc195303125 \h </w:instrText>
        </w:r>
        <w:r>
          <w:rPr>
            <w:webHidden/>
          </w:rPr>
        </w:r>
        <w:r>
          <w:rPr>
            <w:webHidden/>
          </w:rPr>
          <w:fldChar w:fldCharType="separate"/>
        </w:r>
        <w:r>
          <w:rPr>
            <w:webHidden/>
          </w:rPr>
          <w:t>3</w:t>
        </w:r>
        <w:r>
          <w:rPr>
            <w:webHidden/>
          </w:rPr>
          <w:fldChar w:fldCharType="end"/>
        </w:r>
      </w:hyperlink>
    </w:p>
    <w:p w14:paraId="42BB2171" w14:textId="77777777" w:rsidR="00CE419A" w:rsidRDefault="00CE419A">
      <w:pPr>
        <w:pStyle w:val="Mucluc2"/>
        <w:rPr>
          <w:rFonts w:asciiTheme="minorHAnsi" w:eastAsiaTheme="minorEastAsia" w:hAnsiTheme="minorHAnsi" w:cstheme="minorBidi"/>
          <w:sz w:val="22"/>
          <w:szCs w:val="22"/>
        </w:rPr>
      </w:pPr>
      <w:hyperlink w:anchor="_Toc195303126" w:history="1">
        <w:r w:rsidRPr="00F52E29">
          <w:rPr>
            <w:rStyle w:val="Siuktni"/>
          </w:rPr>
          <w:t>1.2</w:t>
        </w:r>
        <w:r>
          <w:rPr>
            <w:rFonts w:asciiTheme="minorHAnsi" w:eastAsiaTheme="minorEastAsia" w:hAnsiTheme="minorHAnsi" w:cstheme="minorBidi"/>
            <w:sz w:val="22"/>
            <w:szCs w:val="22"/>
          </w:rPr>
          <w:tab/>
        </w:r>
        <w:r w:rsidRPr="00F52E29">
          <w:rPr>
            <w:rStyle w:val="Siuktni"/>
          </w:rPr>
          <w:t>Phạm vi của dự án</w:t>
        </w:r>
        <w:r>
          <w:rPr>
            <w:webHidden/>
          </w:rPr>
          <w:tab/>
        </w:r>
        <w:r>
          <w:rPr>
            <w:webHidden/>
          </w:rPr>
          <w:fldChar w:fldCharType="begin"/>
        </w:r>
        <w:r>
          <w:rPr>
            <w:webHidden/>
          </w:rPr>
          <w:instrText xml:space="preserve"> PAGEREF _Toc195303126 \h </w:instrText>
        </w:r>
        <w:r>
          <w:rPr>
            <w:webHidden/>
          </w:rPr>
        </w:r>
        <w:r>
          <w:rPr>
            <w:webHidden/>
          </w:rPr>
          <w:fldChar w:fldCharType="separate"/>
        </w:r>
        <w:r>
          <w:rPr>
            <w:webHidden/>
          </w:rPr>
          <w:t>3</w:t>
        </w:r>
        <w:r>
          <w:rPr>
            <w:webHidden/>
          </w:rPr>
          <w:fldChar w:fldCharType="end"/>
        </w:r>
      </w:hyperlink>
    </w:p>
    <w:p w14:paraId="23D9E644" w14:textId="77777777" w:rsidR="00CE419A" w:rsidRDefault="00CE419A">
      <w:pPr>
        <w:pStyle w:val="Mucluc2"/>
        <w:rPr>
          <w:rFonts w:asciiTheme="minorHAnsi" w:eastAsiaTheme="minorEastAsia" w:hAnsiTheme="minorHAnsi" w:cstheme="minorBidi"/>
          <w:sz w:val="22"/>
          <w:szCs w:val="22"/>
        </w:rPr>
      </w:pPr>
      <w:hyperlink w:anchor="_Toc195303127" w:history="1">
        <w:r w:rsidRPr="00F52E29">
          <w:rPr>
            <w:rStyle w:val="Siuktni"/>
          </w:rPr>
          <w:t>1.3</w:t>
        </w:r>
        <w:r>
          <w:rPr>
            <w:rFonts w:asciiTheme="minorHAnsi" w:eastAsiaTheme="minorEastAsia" w:hAnsiTheme="minorHAnsi" w:cstheme="minorBidi"/>
            <w:sz w:val="22"/>
            <w:szCs w:val="22"/>
          </w:rPr>
          <w:tab/>
        </w:r>
        <w:r w:rsidRPr="00F52E29">
          <w:rPr>
            <w:rStyle w:val="Siuktni"/>
          </w:rPr>
          <w:t>Quy ước về tài liệu</w:t>
        </w:r>
        <w:r>
          <w:rPr>
            <w:webHidden/>
          </w:rPr>
          <w:tab/>
        </w:r>
        <w:r>
          <w:rPr>
            <w:webHidden/>
          </w:rPr>
          <w:fldChar w:fldCharType="begin"/>
        </w:r>
        <w:r>
          <w:rPr>
            <w:webHidden/>
          </w:rPr>
          <w:instrText xml:space="preserve"> PAGEREF _Toc195303127 \h </w:instrText>
        </w:r>
        <w:r>
          <w:rPr>
            <w:webHidden/>
          </w:rPr>
        </w:r>
        <w:r>
          <w:rPr>
            <w:webHidden/>
          </w:rPr>
          <w:fldChar w:fldCharType="separate"/>
        </w:r>
        <w:r>
          <w:rPr>
            <w:webHidden/>
          </w:rPr>
          <w:t>4</w:t>
        </w:r>
        <w:r>
          <w:rPr>
            <w:webHidden/>
          </w:rPr>
          <w:fldChar w:fldCharType="end"/>
        </w:r>
      </w:hyperlink>
    </w:p>
    <w:p w14:paraId="6812426D" w14:textId="77777777" w:rsidR="00CE419A" w:rsidRDefault="00CE419A">
      <w:pPr>
        <w:pStyle w:val="Mucluc1"/>
        <w:rPr>
          <w:rFonts w:asciiTheme="minorHAnsi" w:eastAsiaTheme="minorEastAsia" w:hAnsiTheme="minorHAnsi" w:cstheme="minorBidi"/>
          <w:b w:val="0"/>
          <w:bCs w:val="0"/>
          <w:caps w:val="0"/>
          <w:szCs w:val="22"/>
        </w:rPr>
      </w:pPr>
      <w:hyperlink w:anchor="_Toc195303128" w:history="1">
        <w:r w:rsidRPr="00F52E29">
          <w:rPr>
            <w:rStyle w:val="Siuktni"/>
          </w:rPr>
          <w:t>II.</w:t>
        </w:r>
        <w:r>
          <w:rPr>
            <w:rFonts w:asciiTheme="minorHAnsi" w:eastAsiaTheme="minorEastAsia" w:hAnsiTheme="minorHAnsi" w:cstheme="minorBidi"/>
            <w:b w:val="0"/>
            <w:bCs w:val="0"/>
            <w:caps w:val="0"/>
            <w:szCs w:val="22"/>
          </w:rPr>
          <w:tab/>
        </w:r>
        <w:r w:rsidRPr="00F52E29">
          <w:rPr>
            <w:rStyle w:val="Siuktni"/>
          </w:rPr>
          <w:t>Mô tả tổng quan</w:t>
        </w:r>
        <w:r>
          <w:rPr>
            <w:webHidden/>
          </w:rPr>
          <w:tab/>
        </w:r>
        <w:r>
          <w:rPr>
            <w:webHidden/>
          </w:rPr>
          <w:fldChar w:fldCharType="begin"/>
        </w:r>
        <w:r>
          <w:rPr>
            <w:webHidden/>
          </w:rPr>
          <w:instrText xml:space="preserve"> PAGEREF _Toc195303128 \h </w:instrText>
        </w:r>
        <w:r>
          <w:rPr>
            <w:webHidden/>
          </w:rPr>
        </w:r>
        <w:r>
          <w:rPr>
            <w:webHidden/>
          </w:rPr>
          <w:fldChar w:fldCharType="separate"/>
        </w:r>
        <w:r>
          <w:rPr>
            <w:webHidden/>
          </w:rPr>
          <w:t>4</w:t>
        </w:r>
        <w:r>
          <w:rPr>
            <w:webHidden/>
          </w:rPr>
          <w:fldChar w:fldCharType="end"/>
        </w:r>
      </w:hyperlink>
    </w:p>
    <w:p w14:paraId="74666392" w14:textId="77777777" w:rsidR="00CE419A" w:rsidRDefault="00CE419A">
      <w:pPr>
        <w:pStyle w:val="Mucluc2"/>
        <w:rPr>
          <w:rFonts w:asciiTheme="minorHAnsi" w:eastAsiaTheme="minorEastAsia" w:hAnsiTheme="minorHAnsi" w:cstheme="minorBidi"/>
          <w:sz w:val="22"/>
          <w:szCs w:val="22"/>
        </w:rPr>
      </w:pPr>
      <w:hyperlink w:anchor="_Toc195303129" w:history="1">
        <w:r w:rsidRPr="00F52E29">
          <w:rPr>
            <w:rStyle w:val="Siuktni"/>
          </w:rPr>
          <w:t>2.1. Quan điểm về sản phẩm</w:t>
        </w:r>
        <w:r>
          <w:rPr>
            <w:webHidden/>
          </w:rPr>
          <w:tab/>
        </w:r>
        <w:r>
          <w:rPr>
            <w:webHidden/>
          </w:rPr>
          <w:fldChar w:fldCharType="begin"/>
        </w:r>
        <w:r>
          <w:rPr>
            <w:webHidden/>
          </w:rPr>
          <w:instrText xml:space="preserve"> PAGEREF _Toc195303129 \h </w:instrText>
        </w:r>
        <w:r>
          <w:rPr>
            <w:webHidden/>
          </w:rPr>
        </w:r>
        <w:r>
          <w:rPr>
            <w:webHidden/>
          </w:rPr>
          <w:fldChar w:fldCharType="separate"/>
        </w:r>
        <w:r>
          <w:rPr>
            <w:webHidden/>
          </w:rPr>
          <w:t>4</w:t>
        </w:r>
        <w:r>
          <w:rPr>
            <w:webHidden/>
          </w:rPr>
          <w:fldChar w:fldCharType="end"/>
        </w:r>
      </w:hyperlink>
    </w:p>
    <w:p w14:paraId="632A95C8" w14:textId="77777777" w:rsidR="00CE419A" w:rsidRDefault="00CE419A">
      <w:pPr>
        <w:pStyle w:val="Mucluc2"/>
        <w:rPr>
          <w:rFonts w:asciiTheme="minorHAnsi" w:eastAsiaTheme="minorEastAsia" w:hAnsiTheme="minorHAnsi" w:cstheme="minorBidi"/>
          <w:sz w:val="22"/>
          <w:szCs w:val="22"/>
        </w:rPr>
      </w:pPr>
      <w:hyperlink w:anchor="_Toc195303130" w:history="1">
        <w:r w:rsidRPr="00F52E29">
          <w:rPr>
            <w:rStyle w:val="Siuktni"/>
          </w:rPr>
          <w:t>2.2 Đặc trưng của sản phẩm</w:t>
        </w:r>
        <w:r>
          <w:rPr>
            <w:webHidden/>
          </w:rPr>
          <w:tab/>
        </w:r>
        <w:r>
          <w:rPr>
            <w:webHidden/>
          </w:rPr>
          <w:fldChar w:fldCharType="begin"/>
        </w:r>
        <w:r>
          <w:rPr>
            <w:webHidden/>
          </w:rPr>
          <w:instrText xml:space="preserve"> PAGEREF _Toc195303130 \h </w:instrText>
        </w:r>
        <w:r>
          <w:rPr>
            <w:webHidden/>
          </w:rPr>
        </w:r>
        <w:r>
          <w:rPr>
            <w:webHidden/>
          </w:rPr>
          <w:fldChar w:fldCharType="separate"/>
        </w:r>
        <w:r>
          <w:rPr>
            <w:webHidden/>
          </w:rPr>
          <w:t>4</w:t>
        </w:r>
        <w:r>
          <w:rPr>
            <w:webHidden/>
          </w:rPr>
          <w:fldChar w:fldCharType="end"/>
        </w:r>
      </w:hyperlink>
    </w:p>
    <w:p w14:paraId="28755473" w14:textId="77777777" w:rsidR="00CE419A" w:rsidRDefault="00CE419A">
      <w:pPr>
        <w:pStyle w:val="Mucluc2"/>
        <w:rPr>
          <w:rFonts w:asciiTheme="minorHAnsi" w:eastAsiaTheme="minorEastAsia" w:hAnsiTheme="minorHAnsi" w:cstheme="minorBidi"/>
          <w:sz w:val="22"/>
          <w:szCs w:val="22"/>
        </w:rPr>
      </w:pPr>
      <w:hyperlink w:anchor="_Toc195303131" w:history="1">
        <w:r w:rsidRPr="00F52E29">
          <w:rPr>
            <w:rStyle w:val="Siuktni"/>
          </w:rPr>
          <w:t>2.3 Người dùng và đặc trưng</w:t>
        </w:r>
        <w:r>
          <w:rPr>
            <w:webHidden/>
          </w:rPr>
          <w:tab/>
        </w:r>
        <w:r>
          <w:rPr>
            <w:webHidden/>
          </w:rPr>
          <w:fldChar w:fldCharType="begin"/>
        </w:r>
        <w:r>
          <w:rPr>
            <w:webHidden/>
          </w:rPr>
          <w:instrText xml:space="preserve"> PAGEREF _Toc195303131 \h </w:instrText>
        </w:r>
        <w:r>
          <w:rPr>
            <w:webHidden/>
          </w:rPr>
        </w:r>
        <w:r>
          <w:rPr>
            <w:webHidden/>
          </w:rPr>
          <w:fldChar w:fldCharType="separate"/>
        </w:r>
        <w:r>
          <w:rPr>
            <w:webHidden/>
          </w:rPr>
          <w:t>4</w:t>
        </w:r>
        <w:r>
          <w:rPr>
            <w:webHidden/>
          </w:rPr>
          <w:fldChar w:fldCharType="end"/>
        </w:r>
      </w:hyperlink>
    </w:p>
    <w:p w14:paraId="5201561B" w14:textId="77777777" w:rsidR="00CE419A" w:rsidRDefault="00CE419A">
      <w:pPr>
        <w:pStyle w:val="Mucluc2"/>
        <w:rPr>
          <w:rFonts w:asciiTheme="minorHAnsi" w:eastAsiaTheme="minorEastAsia" w:hAnsiTheme="minorHAnsi" w:cstheme="minorBidi"/>
          <w:sz w:val="22"/>
          <w:szCs w:val="22"/>
        </w:rPr>
      </w:pPr>
      <w:hyperlink w:anchor="_Toc195303132" w:history="1">
        <w:r w:rsidRPr="00F52E29">
          <w:rPr>
            <w:rStyle w:val="Siuktni"/>
          </w:rPr>
          <w:t>2.4 Yêu cầu của người dùng</w:t>
        </w:r>
        <w:r>
          <w:rPr>
            <w:webHidden/>
          </w:rPr>
          <w:tab/>
        </w:r>
        <w:r>
          <w:rPr>
            <w:webHidden/>
          </w:rPr>
          <w:fldChar w:fldCharType="begin"/>
        </w:r>
        <w:r>
          <w:rPr>
            <w:webHidden/>
          </w:rPr>
          <w:instrText xml:space="preserve"> PAGEREF _Toc195303132 \h </w:instrText>
        </w:r>
        <w:r>
          <w:rPr>
            <w:webHidden/>
          </w:rPr>
        </w:r>
        <w:r>
          <w:rPr>
            <w:webHidden/>
          </w:rPr>
          <w:fldChar w:fldCharType="separate"/>
        </w:r>
        <w:r>
          <w:rPr>
            <w:webHidden/>
          </w:rPr>
          <w:t>5</w:t>
        </w:r>
        <w:r>
          <w:rPr>
            <w:webHidden/>
          </w:rPr>
          <w:fldChar w:fldCharType="end"/>
        </w:r>
      </w:hyperlink>
    </w:p>
    <w:p w14:paraId="33E13800" w14:textId="77777777" w:rsidR="00CE419A" w:rsidRDefault="00CE419A">
      <w:pPr>
        <w:pStyle w:val="Mucluc2"/>
        <w:rPr>
          <w:rFonts w:asciiTheme="minorHAnsi" w:eastAsiaTheme="minorEastAsia" w:hAnsiTheme="minorHAnsi" w:cstheme="minorBidi"/>
          <w:sz w:val="22"/>
          <w:szCs w:val="22"/>
        </w:rPr>
      </w:pPr>
      <w:hyperlink w:anchor="_Toc195303133" w:history="1">
        <w:r w:rsidRPr="00F52E29">
          <w:rPr>
            <w:rStyle w:val="Siuktni"/>
          </w:rPr>
          <w:t>3. Đặc tả tính năng</w:t>
        </w:r>
        <w:r>
          <w:rPr>
            <w:webHidden/>
          </w:rPr>
          <w:tab/>
        </w:r>
        <w:r>
          <w:rPr>
            <w:webHidden/>
          </w:rPr>
          <w:fldChar w:fldCharType="begin"/>
        </w:r>
        <w:r>
          <w:rPr>
            <w:webHidden/>
          </w:rPr>
          <w:instrText xml:space="preserve"> PAGEREF _Toc195303133 \h </w:instrText>
        </w:r>
        <w:r>
          <w:rPr>
            <w:webHidden/>
          </w:rPr>
        </w:r>
        <w:r>
          <w:rPr>
            <w:webHidden/>
          </w:rPr>
          <w:fldChar w:fldCharType="separate"/>
        </w:r>
        <w:r>
          <w:rPr>
            <w:webHidden/>
          </w:rPr>
          <w:t>8</w:t>
        </w:r>
        <w:r>
          <w:rPr>
            <w:webHidden/>
          </w:rPr>
          <w:fldChar w:fldCharType="end"/>
        </w:r>
      </w:hyperlink>
    </w:p>
    <w:p w14:paraId="0125A826" w14:textId="77777777" w:rsidR="00CE419A" w:rsidRDefault="00CE419A">
      <w:pPr>
        <w:pStyle w:val="Mucluc2"/>
        <w:rPr>
          <w:rFonts w:asciiTheme="minorHAnsi" w:eastAsiaTheme="minorEastAsia" w:hAnsiTheme="minorHAnsi" w:cstheme="minorBidi"/>
          <w:sz w:val="22"/>
          <w:szCs w:val="22"/>
        </w:rPr>
      </w:pPr>
      <w:hyperlink w:anchor="_Toc195303134" w:history="1">
        <w:r w:rsidRPr="00F52E29">
          <w:rPr>
            <w:rStyle w:val="Siuktni"/>
          </w:rPr>
          <w:t>4. Luồng màn hình (Screen flow)</w:t>
        </w:r>
        <w:r>
          <w:rPr>
            <w:webHidden/>
          </w:rPr>
          <w:tab/>
        </w:r>
        <w:r>
          <w:rPr>
            <w:webHidden/>
          </w:rPr>
          <w:fldChar w:fldCharType="begin"/>
        </w:r>
        <w:r>
          <w:rPr>
            <w:webHidden/>
          </w:rPr>
          <w:instrText xml:space="preserve"> PAGEREF _Toc195303134 \h </w:instrText>
        </w:r>
        <w:r>
          <w:rPr>
            <w:webHidden/>
          </w:rPr>
        </w:r>
        <w:r>
          <w:rPr>
            <w:webHidden/>
          </w:rPr>
          <w:fldChar w:fldCharType="separate"/>
        </w:r>
        <w:r>
          <w:rPr>
            <w:webHidden/>
          </w:rPr>
          <w:t>9</w:t>
        </w:r>
        <w:r>
          <w:rPr>
            <w:webHidden/>
          </w:rPr>
          <w:fldChar w:fldCharType="end"/>
        </w:r>
      </w:hyperlink>
    </w:p>
    <w:p w14:paraId="18A68F8F" w14:textId="77777777" w:rsidR="00CE419A" w:rsidRDefault="00CE419A">
      <w:pPr>
        <w:pStyle w:val="Mucluc2"/>
        <w:rPr>
          <w:rFonts w:asciiTheme="minorHAnsi" w:eastAsiaTheme="minorEastAsia" w:hAnsiTheme="minorHAnsi" w:cstheme="minorBidi"/>
          <w:sz w:val="22"/>
          <w:szCs w:val="22"/>
        </w:rPr>
      </w:pPr>
      <w:hyperlink w:anchor="_Toc195303135" w:history="1">
        <w:r w:rsidRPr="00F52E29">
          <w:rPr>
            <w:rStyle w:val="Siuktni"/>
          </w:rPr>
          <w:t>5. Các yêu cầu khác của hệ thống</w:t>
        </w:r>
        <w:r>
          <w:rPr>
            <w:webHidden/>
          </w:rPr>
          <w:tab/>
        </w:r>
        <w:r>
          <w:rPr>
            <w:webHidden/>
          </w:rPr>
          <w:fldChar w:fldCharType="begin"/>
        </w:r>
        <w:r>
          <w:rPr>
            <w:webHidden/>
          </w:rPr>
          <w:instrText xml:space="preserve"> PAGEREF _Toc195303135 \h </w:instrText>
        </w:r>
        <w:r>
          <w:rPr>
            <w:webHidden/>
          </w:rPr>
        </w:r>
        <w:r>
          <w:rPr>
            <w:webHidden/>
          </w:rPr>
          <w:fldChar w:fldCharType="separate"/>
        </w:r>
        <w:r>
          <w:rPr>
            <w:webHidden/>
          </w:rPr>
          <w:t>11</w:t>
        </w:r>
        <w:r>
          <w:rPr>
            <w:webHidden/>
          </w:rPr>
          <w:fldChar w:fldCharType="end"/>
        </w:r>
      </w:hyperlink>
    </w:p>
    <w:p w14:paraId="5630AD66" w14:textId="77777777" w:rsidR="0050513B" w:rsidRDefault="0050513B">
      <w:pPr>
        <w:rPr>
          <w:rFonts w:cs="Tahoma"/>
          <w:b/>
          <w:bCs/>
          <w:szCs w:val="24"/>
          <w:lang w:val="en-GB"/>
        </w:rPr>
      </w:pPr>
      <w:r>
        <w:rPr>
          <w:rFonts w:cs="Tahoma"/>
          <w:b/>
          <w:bCs/>
          <w:szCs w:val="24"/>
          <w:lang w:val="en-GB"/>
        </w:rPr>
        <w:fldChar w:fldCharType="end"/>
      </w:r>
    </w:p>
    <w:p w14:paraId="61829076" w14:textId="77777777" w:rsidR="00580858" w:rsidRDefault="00580858" w:rsidP="00001536">
      <w:pPr>
        <w:ind w:left="0"/>
        <w:rPr>
          <w:rFonts w:cs="Tahoma"/>
          <w:b/>
          <w:bCs/>
          <w:szCs w:val="24"/>
          <w:lang w:val="en-GB"/>
        </w:rPr>
      </w:pPr>
    </w:p>
    <w:p w14:paraId="2BA226A1" w14:textId="77777777" w:rsidR="00001536" w:rsidRDefault="00001536" w:rsidP="00001536">
      <w:pPr>
        <w:ind w:left="0"/>
        <w:rPr>
          <w:rFonts w:cs="Tahoma"/>
          <w:b/>
          <w:bCs/>
          <w:szCs w:val="24"/>
          <w:lang w:val="en-GB"/>
        </w:rPr>
      </w:pPr>
    </w:p>
    <w:p w14:paraId="17AD93B2" w14:textId="77777777" w:rsidR="00001536" w:rsidRDefault="00001536" w:rsidP="00001536">
      <w:pPr>
        <w:ind w:left="0"/>
        <w:rPr>
          <w:rFonts w:cs="Tahoma"/>
          <w:b/>
          <w:bCs/>
          <w:szCs w:val="24"/>
          <w:lang w:val="en-GB"/>
        </w:rPr>
      </w:pPr>
    </w:p>
    <w:p w14:paraId="0DE4B5B7" w14:textId="77777777" w:rsidR="00001536" w:rsidRDefault="00001536" w:rsidP="00001536">
      <w:pPr>
        <w:ind w:left="0"/>
        <w:rPr>
          <w:rFonts w:cs="Tahoma"/>
          <w:b/>
          <w:bCs/>
          <w:szCs w:val="24"/>
          <w:lang w:val="en-GB"/>
        </w:rPr>
      </w:pPr>
    </w:p>
    <w:p w14:paraId="66204FF1" w14:textId="77777777" w:rsidR="00001536" w:rsidRDefault="00001536" w:rsidP="00001536">
      <w:pPr>
        <w:ind w:left="0"/>
        <w:rPr>
          <w:rFonts w:cs="Tahoma"/>
          <w:b/>
          <w:bCs/>
          <w:szCs w:val="24"/>
          <w:lang w:val="en-GB"/>
        </w:rPr>
      </w:pPr>
    </w:p>
    <w:p w14:paraId="2DBF0D7D" w14:textId="77777777" w:rsidR="00001536" w:rsidRDefault="00001536" w:rsidP="00001536">
      <w:pPr>
        <w:ind w:left="0"/>
        <w:rPr>
          <w:rFonts w:cs="Tahoma"/>
          <w:b/>
          <w:bCs/>
          <w:szCs w:val="24"/>
          <w:lang w:val="en-GB"/>
        </w:rPr>
      </w:pPr>
    </w:p>
    <w:p w14:paraId="6B62F1B3" w14:textId="77777777" w:rsidR="00001536" w:rsidRDefault="00001536" w:rsidP="00001536">
      <w:pPr>
        <w:ind w:left="0"/>
        <w:rPr>
          <w:rFonts w:cs="Tahoma"/>
          <w:b/>
          <w:bCs/>
          <w:szCs w:val="24"/>
          <w:lang w:val="en-GB"/>
        </w:rPr>
      </w:pPr>
    </w:p>
    <w:p w14:paraId="02F2C34E" w14:textId="77777777" w:rsidR="00CE419A" w:rsidRDefault="00CE419A">
      <w:pPr>
        <w:spacing w:before="0" w:after="0"/>
        <w:ind w:left="0"/>
        <w:jc w:val="left"/>
        <w:rPr>
          <w:rFonts w:cs="Tahoma"/>
          <w:b/>
          <w:bCs/>
          <w:szCs w:val="24"/>
          <w:lang w:val="en-GB"/>
        </w:rPr>
      </w:pPr>
      <w:r>
        <w:rPr>
          <w:rFonts w:cs="Tahoma"/>
          <w:b/>
          <w:bCs/>
          <w:szCs w:val="24"/>
          <w:lang w:val="en-GB"/>
        </w:rPr>
        <w:br w:type="page"/>
      </w:r>
    </w:p>
    <w:p w14:paraId="3E43A262" w14:textId="77777777" w:rsidR="0050513B" w:rsidRDefault="004E6FE2" w:rsidP="00F44829">
      <w:pPr>
        <w:pStyle w:val="u1"/>
        <w:numPr>
          <w:ilvl w:val="0"/>
          <w:numId w:val="11"/>
        </w:numPr>
      </w:pPr>
      <w:bookmarkStart w:id="9" w:name="_Toc195303124"/>
      <w:bookmarkStart w:id="10" w:name="_Toc456598586"/>
      <w:bookmarkStart w:id="11" w:name="_Toc504442098"/>
      <w:r w:rsidRPr="004E6FE2">
        <w:lastRenderedPageBreak/>
        <w:t>Giới thiệu</w:t>
      </w:r>
      <w:bookmarkEnd w:id="9"/>
    </w:p>
    <w:p w14:paraId="3EFF08BB" w14:textId="77777777" w:rsidR="00001536" w:rsidRDefault="00001536" w:rsidP="00F44829">
      <w:pPr>
        <w:pStyle w:val="u2"/>
        <w:widowControl w:val="0"/>
        <w:numPr>
          <w:ilvl w:val="1"/>
          <w:numId w:val="13"/>
        </w:numPr>
        <w:tabs>
          <w:tab w:val="clear" w:pos="1890"/>
        </w:tabs>
        <w:spacing w:before="0" w:after="120" w:line="360" w:lineRule="auto"/>
      </w:pPr>
      <w:bookmarkStart w:id="12" w:name="_Toc195303125"/>
      <w:r>
        <w:t>Tóm tắt dự án</w:t>
      </w:r>
      <w:bookmarkEnd w:id="12"/>
    </w:p>
    <w:p w14:paraId="7F80AA54" w14:textId="7D62B51C" w:rsidR="00001536" w:rsidRDefault="00E67082" w:rsidP="00F44829">
      <w:pPr>
        <w:widowControl w:val="0"/>
        <w:numPr>
          <w:ilvl w:val="0"/>
          <w:numId w:val="12"/>
        </w:numPr>
        <w:spacing w:before="0" w:after="0" w:line="360" w:lineRule="auto"/>
        <w:rPr>
          <w:color w:val="FF0000"/>
        </w:rPr>
      </w:pPr>
      <w:r w:rsidRPr="00E67082">
        <w:t>-</w:t>
      </w:r>
      <w:r w:rsidR="00CE7C8B">
        <w:t xml:space="preserve">Hệ thống được xây dựng là một ứng dụng mobile hỗ trợ người dùng </w:t>
      </w:r>
      <w:r w:rsidR="00CE7C8B">
        <w:rPr>
          <w:rStyle w:val="Manh"/>
        </w:rPr>
        <w:t>quản lý chi tiêu cá nhân</w:t>
      </w:r>
      <w:r w:rsidR="00CE7C8B">
        <w:t xml:space="preserve"> một cách trực quan và hiệu quả. Ứng dụng cho phép người dùng nhập và theo dõi các khoản </w:t>
      </w:r>
      <w:r w:rsidR="00CE7C8B">
        <w:rPr>
          <w:rStyle w:val="Manh"/>
        </w:rPr>
        <w:t>thu nhập</w:t>
      </w:r>
      <w:r w:rsidR="00CE7C8B">
        <w:t xml:space="preserve"> và </w:t>
      </w:r>
      <w:r w:rsidR="00CE7C8B">
        <w:rPr>
          <w:rStyle w:val="Manh"/>
        </w:rPr>
        <w:t>chi phí</w:t>
      </w:r>
      <w:r w:rsidR="00CE7C8B">
        <w:t xml:space="preserve"> trong cuộc sống hàng ngày.</w:t>
      </w:r>
    </w:p>
    <w:p w14:paraId="2C2609FA" w14:textId="580A7C86" w:rsidR="00001536" w:rsidRPr="00E67082" w:rsidRDefault="00E67082" w:rsidP="00F44829">
      <w:pPr>
        <w:widowControl w:val="0"/>
        <w:numPr>
          <w:ilvl w:val="0"/>
          <w:numId w:val="12"/>
        </w:numPr>
        <w:spacing w:before="0" w:after="0" w:line="360" w:lineRule="auto"/>
        <w:rPr>
          <w:color w:val="FF0000"/>
        </w:rPr>
      </w:pPr>
      <w:r>
        <w:rPr>
          <w:color w:val="FF0000"/>
        </w:rPr>
        <w:t>-</w:t>
      </w:r>
      <w:r w:rsidR="00CE7C8B">
        <w:t xml:space="preserve">Mục đích chính của ứng dụng là giúp người dùng </w:t>
      </w:r>
      <w:r w:rsidR="00CE7C8B">
        <w:rPr>
          <w:rStyle w:val="Manh"/>
        </w:rPr>
        <w:t>kiểm soát dòng tiền cá nhân</w:t>
      </w:r>
      <w:r w:rsidR="00CE7C8B">
        <w:t xml:space="preserve">, theo dõi được các khoản thu/chi cụ thể theo </w:t>
      </w:r>
      <w:r w:rsidR="00CE7C8B">
        <w:rPr>
          <w:rStyle w:val="Manh"/>
        </w:rPr>
        <w:t>ngày, tháng, năm</w:t>
      </w:r>
      <w:r w:rsidR="00CE7C8B">
        <w:t xml:space="preserve">. Từ đó giúp người dùng </w:t>
      </w:r>
      <w:r w:rsidR="00CE7C8B">
        <w:rPr>
          <w:rStyle w:val="Manh"/>
        </w:rPr>
        <w:t>có kế hoạch tài chính hợp lý hơn</w:t>
      </w:r>
      <w:r w:rsidR="00CE7C8B">
        <w:t>, tránh lãng phí và nâng cao khả năng tiết kiệm.</w:t>
      </w:r>
    </w:p>
    <w:p w14:paraId="3D6318C5" w14:textId="35C4BF45" w:rsidR="00E67082" w:rsidRDefault="00E67082" w:rsidP="00F44829">
      <w:pPr>
        <w:widowControl w:val="0"/>
        <w:numPr>
          <w:ilvl w:val="0"/>
          <w:numId w:val="12"/>
        </w:numPr>
        <w:spacing w:before="0" w:after="0" w:line="360" w:lineRule="auto"/>
        <w:rPr>
          <w:color w:val="FF0000"/>
        </w:rPr>
      </w:pPr>
      <w:r>
        <w:t>Mục tiêu:</w:t>
      </w:r>
    </w:p>
    <w:p w14:paraId="2F083A8B" w14:textId="7CC737B9" w:rsidR="00CE7C8B" w:rsidRPr="00CE7C8B" w:rsidRDefault="00CE7C8B" w:rsidP="00F44829">
      <w:pPr>
        <w:widowControl w:val="0"/>
        <w:numPr>
          <w:ilvl w:val="1"/>
          <w:numId w:val="12"/>
        </w:numPr>
        <w:spacing w:before="0" w:after="0" w:line="360" w:lineRule="auto"/>
        <w:rPr>
          <w:color w:val="FF0000"/>
        </w:rPr>
      </w:pPr>
      <w:r>
        <w:t xml:space="preserve">Thiết kế giao diện </w:t>
      </w:r>
      <w:r>
        <w:rPr>
          <w:rStyle w:val="Manh"/>
        </w:rPr>
        <w:t>thân thiện, dễ sử dụng</w:t>
      </w:r>
      <w:r>
        <w:t xml:space="preserve"> cho mọi đối tượng.</w:t>
      </w:r>
    </w:p>
    <w:p w14:paraId="01B1BCE1" w14:textId="137804AD" w:rsidR="00CE7C8B" w:rsidRPr="00CE7C8B" w:rsidRDefault="00CE7C8B" w:rsidP="00F44829">
      <w:pPr>
        <w:widowControl w:val="0"/>
        <w:numPr>
          <w:ilvl w:val="1"/>
          <w:numId w:val="12"/>
        </w:numPr>
        <w:spacing w:before="0" w:after="0" w:line="360" w:lineRule="auto"/>
        <w:rPr>
          <w:color w:val="FF0000"/>
        </w:rPr>
      </w:pPr>
      <w:r>
        <w:t xml:space="preserve">Hỗ trợ </w:t>
      </w:r>
      <w:r>
        <w:rPr>
          <w:rStyle w:val="Manh"/>
        </w:rPr>
        <w:t>phân loại thu nhập và chi phí</w:t>
      </w:r>
      <w:r>
        <w:t xml:space="preserve"> bằng danh mục rõ ràng.</w:t>
      </w:r>
    </w:p>
    <w:p w14:paraId="7E582C39" w14:textId="72DC8B48" w:rsidR="00CE7C8B" w:rsidRPr="00CE7C8B" w:rsidRDefault="00CE7C8B" w:rsidP="00F44829">
      <w:pPr>
        <w:widowControl w:val="0"/>
        <w:numPr>
          <w:ilvl w:val="1"/>
          <w:numId w:val="12"/>
        </w:numPr>
        <w:spacing w:before="0" w:after="0" w:line="360" w:lineRule="auto"/>
        <w:rPr>
          <w:color w:val="FF0000"/>
        </w:rPr>
      </w:pPr>
      <w:r>
        <w:rPr>
          <w:rStyle w:val="Manh"/>
        </w:rPr>
        <w:t>Hiển thị thống kê dạng biểu đồ tròn</w:t>
      </w:r>
      <w:r>
        <w:t xml:space="preserve"> giúp trực quan hóa dữ liệu.</w:t>
      </w:r>
    </w:p>
    <w:p w14:paraId="11D83C8D" w14:textId="18866F00" w:rsidR="00CE7C8B" w:rsidRPr="00CE7C8B" w:rsidRDefault="00CE7C8B" w:rsidP="00F44829">
      <w:pPr>
        <w:widowControl w:val="0"/>
        <w:numPr>
          <w:ilvl w:val="1"/>
          <w:numId w:val="12"/>
        </w:numPr>
        <w:spacing w:before="0" w:after="0" w:line="360" w:lineRule="auto"/>
        <w:rPr>
          <w:color w:val="FF0000"/>
        </w:rPr>
      </w:pPr>
      <w:r>
        <w:t xml:space="preserve">Cho phép </w:t>
      </w:r>
      <w:r>
        <w:rPr>
          <w:rStyle w:val="Manh"/>
        </w:rPr>
        <w:t>thêm/xóa/sửa các khoản giao dịch</w:t>
      </w:r>
      <w:r>
        <w:t xml:space="preserve"> một cách linh hoạt.</w:t>
      </w:r>
    </w:p>
    <w:p w14:paraId="785D06C6" w14:textId="677B9F37" w:rsidR="00CE7C8B" w:rsidRPr="00001536" w:rsidRDefault="00CE7C8B" w:rsidP="00F44829">
      <w:pPr>
        <w:widowControl w:val="0"/>
        <w:numPr>
          <w:ilvl w:val="1"/>
          <w:numId w:val="12"/>
        </w:numPr>
        <w:spacing w:before="0" w:after="0" w:line="360" w:lineRule="auto"/>
        <w:rPr>
          <w:color w:val="FF0000"/>
        </w:rPr>
      </w:pPr>
      <w:r>
        <w:t xml:space="preserve">Có thể mở rộng thêm </w:t>
      </w:r>
      <w:r>
        <w:rPr>
          <w:rStyle w:val="Manh"/>
        </w:rPr>
        <w:t>chức năng lọc theo thời gian, ghi chú, lưu dữ liệu lâu dài</w:t>
      </w:r>
      <w:r>
        <w:t>.</w:t>
      </w:r>
    </w:p>
    <w:p w14:paraId="2362883F" w14:textId="77777777" w:rsidR="00001536" w:rsidRDefault="00001536" w:rsidP="00F44829">
      <w:pPr>
        <w:pStyle w:val="u2"/>
        <w:widowControl w:val="0"/>
        <w:numPr>
          <w:ilvl w:val="1"/>
          <w:numId w:val="13"/>
        </w:numPr>
        <w:tabs>
          <w:tab w:val="clear" w:pos="1890"/>
        </w:tabs>
        <w:spacing w:before="0" w:after="120" w:line="360" w:lineRule="auto"/>
        <w:rPr>
          <w:color w:val="auto"/>
        </w:rPr>
      </w:pPr>
      <w:bookmarkStart w:id="13" w:name="_heading=h.vfa80mb9dy85"/>
      <w:bookmarkStart w:id="14" w:name="_Toc195303126"/>
      <w:bookmarkEnd w:id="13"/>
      <w:r>
        <w:t>Phạm vi của dự án</w:t>
      </w:r>
      <w:bookmarkEnd w:id="14"/>
    </w:p>
    <w:p w14:paraId="4A8C5BC9" w14:textId="48401B8C" w:rsidR="00001536" w:rsidRPr="00364E2A" w:rsidRDefault="00001536" w:rsidP="00F44829">
      <w:pPr>
        <w:widowControl w:val="0"/>
        <w:numPr>
          <w:ilvl w:val="0"/>
          <w:numId w:val="12"/>
        </w:numPr>
        <w:spacing w:before="0" w:after="0" w:line="360" w:lineRule="auto"/>
      </w:pPr>
      <w:r w:rsidRPr="00364E2A">
        <w:t>Phạm vi về dịch vụ</w:t>
      </w:r>
    </w:p>
    <w:p w14:paraId="5E6DA14D" w14:textId="6E278842" w:rsidR="00CE7C8B" w:rsidRPr="00CE7C8B" w:rsidRDefault="00CE7C8B" w:rsidP="00F44829">
      <w:pPr>
        <w:widowControl w:val="0"/>
        <w:numPr>
          <w:ilvl w:val="1"/>
          <w:numId w:val="12"/>
        </w:numPr>
        <w:spacing w:before="0" w:after="0" w:line="360" w:lineRule="auto"/>
        <w:rPr>
          <w:color w:val="FF0000"/>
        </w:rPr>
      </w:pPr>
      <w:r>
        <w:t>Ứng dụng cung cấp chức năng quản lý thu nhập và chi phí cá nhân trên thiết bị di động.</w:t>
      </w:r>
    </w:p>
    <w:p w14:paraId="7DA34296" w14:textId="7779E97B" w:rsidR="00CE7C8B" w:rsidRPr="00CE7C8B" w:rsidRDefault="00CE7C8B" w:rsidP="00F44829">
      <w:pPr>
        <w:widowControl w:val="0"/>
        <w:numPr>
          <w:ilvl w:val="1"/>
          <w:numId w:val="12"/>
        </w:numPr>
        <w:spacing w:before="0" w:after="0" w:line="360" w:lineRule="auto"/>
        <w:rPr>
          <w:color w:val="FF0000"/>
        </w:rPr>
      </w:pPr>
      <w:r>
        <w:t>Hỗ trợ theo dõi, thống kê tài chính theo thời gian (ngày/tháng/năm).</w:t>
      </w:r>
    </w:p>
    <w:p w14:paraId="1AFF0594" w14:textId="13CDD7B8" w:rsidR="00CE7C8B" w:rsidRDefault="00CE7C8B" w:rsidP="00F44829">
      <w:pPr>
        <w:widowControl w:val="0"/>
        <w:numPr>
          <w:ilvl w:val="1"/>
          <w:numId w:val="12"/>
        </w:numPr>
        <w:spacing w:before="0" w:after="0" w:line="360" w:lineRule="auto"/>
        <w:rPr>
          <w:color w:val="FF0000"/>
        </w:rPr>
      </w:pPr>
      <w:r>
        <w:t>Cho phép thêm danh mục, xem chi tiết từng mục chi tiêu</w:t>
      </w:r>
    </w:p>
    <w:p w14:paraId="010BA5C4" w14:textId="51E1EDA9" w:rsidR="00001536" w:rsidRPr="00364E2A" w:rsidRDefault="00001536" w:rsidP="00F44829">
      <w:pPr>
        <w:widowControl w:val="0"/>
        <w:numPr>
          <w:ilvl w:val="0"/>
          <w:numId w:val="12"/>
        </w:numPr>
        <w:spacing w:before="0" w:after="0" w:line="360" w:lineRule="auto"/>
      </w:pPr>
      <w:r w:rsidRPr="00364E2A">
        <w:t>Phạm vi về khách hàng</w:t>
      </w:r>
    </w:p>
    <w:p w14:paraId="636740C3" w14:textId="3908FDFD" w:rsidR="00CE7C8B" w:rsidRPr="00364E2A" w:rsidRDefault="00CE7C8B" w:rsidP="00F44829">
      <w:pPr>
        <w:widowControl w:val="0"/>
        <w:numPr>
          <w:ilvl w:val="1"/>
          <w:numId w:val="12"/>
        </w:numPr>
        <w:spacing w:before="0" w:after="0" w:line="360" w:lineRule="auto"/>
      </w:pPr>
      <w:r w:rsidRPr="00364E2A">
        <w:t xml:space="preserve">Người dùng cá nhân từ 15 tuổi trở lên có nhu cầu </w:t>
      </w:r>
      <w:r w:rsidRPr="00364E2A">
        <w:rPr>
          <w:rStyle w:val="Manh"/>
        </w:rPr>
        <w:t>quản lý chi tiêu cá nhân</w:t>
      </w:r>
      <w:r w:rsidRPr="00364E2A">
        <w:t>.</w:t>
      </w:r>
    </w:p>
    <w:p w14:paraId="2904AF00" w14:textId="1477DCED" w:rsidR="00CE7C8B" w:rsidRPr="00364E2A" w:rsidRDefault="00CE7C8B" w:rsidP="00F44829">
      <w:pPr>
        <w:widowControl w:val="0"/>
        <w:numPr>
          <w:ilvl w:val="1"/>
          <w:numId w:val="12"/>
        </w:numPr>
        <w:spacing w:before="0" w:after="0" w:line="360" w:lineRule="auto"/>
      </w:pPr>
      <w:r w:rsidRPr="00364E2A">
        <w:t>Phù hợp cho học sinh, sinh viên, người đi làm và nội trợ.</w:t>
      </w:r>
    </w:p>
    <w:p w14:paraId="75761DD1" w14:textId="34C66538" w:rsidR="00001536" w:rsidRDefault="00001536" w:rsidP="00F44829">
      <w:pPr>
        <w:widowControl w:val="0"/>
        <w:numPr>
          <w:ilvl w:val="0"/>
          <w:numId w:val="12"/>
        </w:numPr>
        <w:spacing w:before="0" w:after="0" w:line="360" w:lineRule="auto"/>
        <w:rPr>
          <w:color w:val="FF0000"/>
        </w:rPr>
      </w:pPr>
      <w:r w:rsidRPr="00364E2A">
        <w:t>Phạm vi về nền tảng/hệ thống</w:t>
      </w:r>
    </w:p>
    <w:p w14:paraId="3A25F494" w14:textId="6E5B34F9" w:rsidR="00CE7C8B" w:rsidRPr="00CE7C8B" w:rsidRDefault="00CE7C8B" w:rsidP="00F44829">
      <w:pPr>
        <w:widowControl w:val="0"/>
        <w:numPr>
          <w:ilvl w:val="1"/>
          <w:numId w:val="12"/>
        </w:numPr>
        <w:spacing w:before="0" w:after="0" w:line="360" w:lineRule="auto"/>
        <w:rPr>
          <w:color w:val="FF0000"/>
        </w:rPr>
      </w:pPr>
      <w:r>
        <w:t xml:space="preserve">Ứng dụng hoạt động trên nền tảng </w:t>
      </w:r>
      <w:r>
        <w:rPr>
          <w:rStyle w:val="Manh"/>
        </w:rPr>
        <w:t>Flutter</w:t>
      </w:r>
      <w:r>
        <w:t xml:space="preserve">, hỗ trợ </w:t>
      </w:r>
      <w:r>
        <w:rPr>
          <w:rStyle w:val="Manh"/>
        </w:rPr>
        <w:t>Android</w:t>
      </w:r>
      <w:r>
        <w:t xml:space="preserve"> và có thể mở rộng sang iOS.</w:t>
      </w:r>
    </w:p>
    <w:p w14:paraId="3C0C1DBB" w14:textId="3308B3F4" w:rsidR="00CE7C8B" w:rsidRDefault="00CE7C8B" w:rsidP="00F44829">
      <w:pPr>
        <w:widowControl w:val="0"/>
        <w:numPr>
          <w:ilvl w:val="1"/>
          <w:numId w:val="12"/>
        </w:numPr>
        <w:spacing w:before="0" w:after="0" w:line="360" w:lineRule="auto"/>
        <w:rPr>
          <w:color w:val="FF0000"/>
        </w:rPr>
      </w:pPr>
      <w:r>
        <w:t xml:space="preserve">Dữ liệu được lưu </w:t>
      </w:r>
      <w:r>
        <w:rPr>
          <w:rStyle w:val="Manh"/>
        </w:rPr>
        <w:t>cục bộ trên thiết bị</w:t>
      </w:r>
    </w:p>
    <w:p w14:paraId="48316149" w14:textId="77777777" w:rsidR="00001536" w:rsidRDefault="00001536" w:rsidP="00F44829">
      <w:pPr>
        <w:pStyle w:val="u2"/>
        <w:widowControl w:val="0"/>
        <w:numPr>
          <w:ilvl w:val="1"/>
          <w:numId w:val="13"/>
        </w:numPr>
        <w:tabs>
          <w:tab w:val="clear" w:pos="1890"/>
        </w:tabs>
        <w:spacing w:before="0" w:after="120" w:line="360" w:lineRule="auto"/>
      </w:pPr>
      <w:bookmarkStart w:id="15" w:name="_Toc195303127"/>
      <w:r w:rsidRPr="00001536">
        <w:t>Quy ước về tài liệu</w:t>
      </w:r>
      <w:bookmarkEnd w:id="15"/>
      <w:r w:rsidRPr="00001536">
        <w:t xml:space="preserve"> </w:t>
      </w:r>
    </w:p>
    <w:p w14:paraId="0E46128E" w14:textId="351C9FE9" w:rsidR="00001536" w:rsidRDefault="00001536" w:rsidP="00001536">
      <w:pPr>
        <w:ind w:left="0" w:firstLine="720"/>
      </w:pPr>
      <w:r w:rsidRPr="00001536">
        <w:t xml:space="preserve">Mô tả bất kỳ tiêu chuẩn hoặc quy ước đánh máy nào được tuân theo khi viết SRS này, chẳng hạn như phông chữ hoặc tô sáng có ý nghĩa đặc biệt. Ví dụ, nêu rõ liệu các ưu tiên cho các yêu cầu </w:t>
      </w:r>
      <w:r w:rsidRPr="00001536">
        <w:lastRenderedPageBreak/>
        <w:t>cấp cao hơn có được coi là được kế thừa bởi các yêu cầu chi tiết hay không hoặc liệu mỗi tuyên bố yêu cầu có phải có ưu tiên riêng của nó không</w:t>
      </w:r>
      <w:r>
        <w:t>.</w:t>
      </w:r>
    </w:p>
    <w:p w14:paraId="723E64FF" w14:textId="77777777" w:rsidR="005E621F" w:rsidRDefault="005E621F" w:rsidP="00001536">
      <w:pPr>
        <w:ind w:left="0" w:firstLine="720"/>
      </w:pPr>
    </w:p>
    <w:p w14:paraId="2224F072" w14:textId="77777777" w:rsidR="00001536" w:rsidRPr="00364E2A" w:rsidRDefault="00001536" w:rsidP="00F44829">
      <w:pPr>
        <w:pStyle w:val="u1"/>
        <w:numPr>
          <w:ilvl w:val="0"/>
          <w:numId w:val="11"/>
        </w:numPr>
        <w:rPr>
          <w:color w:val="auto"/>
        </w:rPr>
      </w:pPr>
      <w:r w:rsidRPr="00364E2A">
        <w:rPr>
          <w:color w:val="auto"/>
        </w:rPr>
        <w:t xml:space="preserve"> </w:t>
      </w:r>
      <w:bookmarkStart w:id="16" w:name="_Toc195303128"/>
      <w:r w:rsidRPr="00364E2A">
        <w:rPr>
          <w:color w:val="auto"/>
        </w:rPr>
        <w:t>Mô tả tổng quan</w:t>
      </w:r>
      <w:bookmarkEnd w:id="16"/>
    </w:p>
    <w:p w14:paraId="40FD7D06" w14:textId="77777777" w:rsidR="002C7302" w:rsidRPr="00364E2A" w:rsidRDefault="00001536" w:rsidP="005B4ADD">
      <w:pPr>
        <w:pStyle w:val="u2"/>
        <w:rPr>
          <w:color w:val="auto"/>
        </w:rPr>
      </w:pPr>
      <w:bookmarkStart w:id="17" w:name="_Toc195303129"/>
      <w:r w:rsidRPr="00364E2A">
        <w:rPr>
          <w:color w:val="auto"/>
        </w:rPr>
        <w:t>2.</w:t>
      </w:r>
      <w:r w:rsidR="005B4ADD" w:rsidRPr="00364E2A">
        <w:rPr>
          <w:color w:val="auto"/>
        </w:rPr>
        <w:t>1.</w:t>
      </w:r>
      <w:r w:rsidR="002C7302" w:rsidRPr="00364E2A">
        <w:rPr>
          <w:color w:val="auto"/>
        </w:rPr>
        <w:t xml:space="preserve"> </w:t>
      </w:r>
      <w:r w:rsidR="004E6FE2" w:rsidRPr="00364E2A">
        <w:rPr>
          <w:color w:val="auto"/>
        </w:rPr>
        <w:t>Quan điểm về sản phẩm</w:t>
      </w:r>
      <w:bookmarkEnd w:id="17"/>
    </w:p>
    <w:p w14:paraId="09A9A37F" w14:textId="7C305971" w:rsidR="005E621F" w:rsidRDefault="005E621F" w:rsidP="0080761B">
      <w:pPr>
        <w:ind w:left="0"/>
      </w:pPr>
      <w:r>
        <w:t xml:space="preserve">Hệ thống Quản lý Chi tiêu cá nhân là một </w:t>
      </w:r>
      <w:r>
        <w:rPr>
          <w:rStyle w:val="Manh"/>
        </w:rPr>
        <w:t>ứng dụng phần mềm mới</w:t>
      </w:r>
      <w:r>
        <w:t xml:space="preserve"> nhằm hỗ trợ người dùng theo dõi, thống kê và quản lý các khoản thu nhập và chi phí một cách hiệu quả và trực quan. Đây không phải là phiên bản nâng cấp của một hệ thống có sẵn, mà là một sản phẩm </w:t>
      </w:r>
      <w:r>
        <w:rPr>
          <w:rStyle w:val="Manh"/>
        </w:rPr>
        <w:t>xây dựng hoàn toàn mới</w:t>
      </w:r>
      <w:r>
        <w:t xml:space="preserve"> phục vụ nhu cầu quản lý tài chính cá nhân trên thiết bị di động.</w:t>
      </w:r>
    </w:p>
    <w:p w14:paraId="4E56EB04" w14:textId="24F3D2DC" w:rsidR="005E621F" w:rsidRDefault="005E621F" w:rsidP="0080761B">
      <w:pPr>
        <w:ind w:left="0"/>
      </w:pPr>
      <w:r>
        <w:t xml:space="preserve">Ứng dụng này hoạt động </w:t>
      </w:r>
      <w:r>
        <w:rPr>
          <w:rStyle w:val="Manh"/>
        </w:rPr>
        <w:t>độc lập</w:t>
      </w:r>
      <w:r>
        <w:t xml:space="preserve"> nhưng có thể mở rộng kết nối với các hệ thống bên ngoài như dịch vụ lưu trữ dữ liệu, đồng bộ hóa với tài khoản người dùng (nếu cần trong tương lai), hoặc tích hợp các hình thức ghi chú, xuất báo cáo tài chính.</w:t>
      </w:r>
    </w:p>
    <w:p w14:paraId="38ED097B" w14:textId="1485AE9A" w:rsidR="005E621F" w:rsidRDefault="005E621F" w:rsidP="0080761B">
      <w:pPr>
        <w:ind w:left="0"/>
      </w:pPr>
      <w:r>
        <w:t>Trong hệ thống hiện tại:</w:t>
      </w:r>
    </w:p>
    <w:p w14:paraId="67880835" w14:textId="7ECE822B" w:rsidR="005E621F" w:rsidRDefault="005E621F" w:rsidP="0080761B">
      <w:pPr>
        <w:ind w:left="0"/>
      </w:pPr>
      <w:r>
        <w:t xml:space="preserve">- Phần mềm đóng vai trò là </w:t>
      </w:r>
      <w:r>
        <w:rPr>
          <w:rStyle w:val="Manh"/>
        </w:rPr>
        <w:t>công cụ đầu cuối</w:t>
      </w:r>
      <w:r>
        <w:t>, tiếp nhận đầu vào từ người dùng (qua giao diện nhập liệu thu/chi).</w:t>
      </w:r>
    </w:p>
    <w:p w14:paraId="5364A35B" w14:textId="55A26E8F" w:rsidR="005E621F" w:rsidRDefault="005E621F" w:rsidP="0080761B">
      <w:pPr>
        <w:ind w:left="0"/>
      </w:pPr>
      <w:r>
        <w:t xml:space="preserve">- Hệ thống xử lý dữ liệu cục bộ và hiển thị </w:t>
      </w:r>
      <w:r>
        <w:rPr>
          <w:rStyle w:val="Manh"/>
        </w:rPr>
        <w:t>biểu đồ tròn thống kê</w:t>
      </w:r>
      <w:r>
        <w:t xml:space="preserve"> tương ứng theo từng mốc thời gian: Ngày / Tháng / Năm.</w:t>
      </w:r>
    </w:p>
    <w:p w14:paraId="53783698" w14:textId="65E43797" w:rsidR="005E621F" w:rsidRDefault="005E621F" w:rsidP="0080761B">
      <w:pPr>
        <w:ind w:left="0"/>
      </w:pPr>
      <w:r>
        <w:t xml:space="preserve">- Các tương tác giữa người dùng và hệ thống được thiết kế theo mô hình </w:t>
      </w:r>
      <w:r>
        <w:rPr>
          <w:rStyle w:val="Manh"/>
        </w:rPr>
        <w:t>đơn giản – dễ hiểu – trực quan</w:t>
      </w:r>
      <w:r>
        <w:t>.</w:t>
      </w:r>
    </w:p>
    <w:p w14:paraId="75E88FDC" w14:textId="77777777" w:rsidR="005E621F" w:rsidRDefault="005E621F" w:rsidP="005E621F">
      <w:pPr>
        <w:pStyle w:val="ThngthngWeb"/>
      </w:pPr>
      <w:r>
        <w:t>Trong tương lai, hệ thống có thể được mở rộng để kết nối trực tiếp với:</w:t>
      </w:r>
    </w:p>
    <w:p w14:paraId="75E3E833" w14:textId="77777777" w:rsidR="005E621F" w:rsidRDefault="005E621F" w:rsidP="00F44829">
      <w:pPr>
        <w:pStyle w:val="ThngthngWeb"/>
        <w:numPr>
          <w:ilvl w:val="0"/>
          <w:numId w:val="14"/>
        </w:numPr>
      </w:pPr>
      <w:r>
        <w:rPr>
          <w:rStyle w:val="Manh"/>
        </w:rPr>
        <w:t>Tài khoản ngân hàng</w:t>
      </w:r>
      <w:r>
        <w:t>, để tự động ghi nhận giao dịch.</w:t>
      </w:r>
    </w:p>
    <w:p w14:paraId="434FE157" w14:textId="77777777" w:rsidR="005E621F" w:rsidRDefault="005E621F" w:rsidP="00F44829">
      <w:pPr>
        <w:pStyle w:val="ThngthngWeb"/>
        <w:numPr>
          <w:ilvl w:val="0"/>
          <w:numId w:val="14"/>
        </w:numPr>
      </w:pPr>
      <w:r>
        <w:rPr>
          <w:rStyle w:val="Manh"/>
        </w:rPr>
        <w:t>Cloud lưu trữ</w:t>
      </w:r>
      <w:r>
        <w:t>, giúp người dùng không mất dữ liệu khi chuyển máy.</w:t>
      </w:r>
    </w:p>
    <w:p w14:paraId="6A84A756" w14:textId="77777777" w:rsidR="005E621F" w:rsidRDefault="005E621F" w:rsidP="00F44829">
      <w:pPr>
        <w:pStyle w:val="ThngthngWeb"/>
        <w:numPr>
          <w:ilvl w:val="0"/>
          <w:numId w:val="14"/>
        </w:numPr>
      </w:pPr>
      <w:r>
        <w:rPr>
          <w:rStyle w:val="Manh"/>
        </w:rPr>
        <w:t>Công cụ phân tích chi tiêu</w:t>
      </w:r>
      <w:r>
        <w:t>, đưa ra gợi ý tối ưu ngân sách cá nhân.</w:t>
      </w:r>
    </w:p>
    <w:p w14:paraId="7E147B2F" w14:textId="77777777" w:rsidR="005E621F" w:rsidRDefault="005E621F" w:rsidP="005E621F">
      <w:pPr>
        <w:pStyle w:val="ThngthngWeb"/>
      </w:pPr>
      <w:r>
        <w:t xml:space="preserve">Hệ thống là một bước khởi đầu trong việc hỗ trợ người dùng Việt Nam </w:t>
      </w:r>
      <w:r>
        <w:rPr>
          <w:rStyle w:val="Manh"/>
        </w:rPr>
        <w:t>làm chủ tài chính cá nhân</w:t>
      </w:r>
      <w:r>
        <w:t>, hướng đến một ứng dụng nhỏ gọn, tiện lợi nhưng hiệu quả.</w:t>
      </w:r>
    </w:p>
    <w:p w14:paraId="7F35794A" w14:textId="77777777" w:rsidR="005E621F" w:rsidRDefault="005E621F" w:rsidP="0080761B">
      <w:pPr>
        <w:ind w:left="0"/>
      </w:pPr>
    </w:p>
    <w:p w14:paraId="72C5F895" w14:textId="77777777" w:rsidR="00001536" w:rsidRDefault="00001536" w:rsidP="00001536">
      <w:pPr>
        <w:pStyle w:val="u2"/>
      </w:pPr>
      <w:bookmarkStart w:id="18" w:name="_Toc195303130"/>
      <w:r>
        <w:t>2.2 Đặc trưng của sản phẩm</w:t>
      </w:r>
      <w:bookmarkEnd w:id="18"/>
    </w:p>
    <w:p w14:paraId="615A6E16" w14:textId="22FFA381" w:rsidR="070A135F" w:rsidRDefault="070A135F" w:rsidP="3B005605">
      <w:pPr>
        <w:ind w:left="0"/>
      </w:pPr>
      <w:r w:rsidRPr="3B005605">
        <w:t xml:space="preserve"> Ma Trận Tính Năng Theo Phiên Bản Phát Triển</w:t>
      </w:r>
    </w:p>
    <w:tbl>
      <w:tblPr>
        <w:tblW w:w="0" w:type="auto"/>
        <w:tblLayout w:type="fixed"/>
        <w:tblLook w:val="04A0" w:firstRow="1" w:lastRow="0" w:firstColumn="1" w:lastColumn="0" w:noHBand="0" w:noVBand="1"/>
      </w:tblPr>
      <w:tblGrid>
        <w:gridCol w:w="2190"/>
        <w:gridCol w:w="2385"/>
        <w:gridCol w:w="1371"/>
        <w:gridCol w:w="473"/>
        <w:gridCol w:w="473"/>
        <w:gridCol w:w="2056"/>
      </w:tblGrid>
      <w:tr w:rsidR="3B005605" w14:paraId="4051EECA" w14:textId="77777777" w:rsidTr="3B005605">
        <w:trPr>
          <w:trHeight w:val="300"/>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2B59493" w14:textId="7F62421A" w:rsidR="3B005605" w:rsidRDefault="3B005605" w:rsidP="3B005605">
            <w:pPr>
              <w:ind w:left="0"/>
            </w:pPr>
            <w:r>
              <w:t>Tính Năng</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E5056F6" w14:textId="2E77CD13" w:rsidR="3B005605" w:rsidRDefault="3B005605" w:rsidP="3B005605">
            <w:pPr>
              <w:ind w:left="0"/>
            </w:pPr>
            <w:r>
              <w:t>Mô tả ngắn</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C0BF90D" w14:textId="3CC5E22D" w:rsidR="3B005605" w:rsidRDefault="3B005605" w:rsidP="3B005605">
            <w:pPr>
              <w:ind w:left="0"/>
            </w:pPr>
            <w:r>
              <w:t>V1.0 (MVP)</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7C8FD17" w14:textId="21211366" w:rsidR="3B005605" w:rsidRDefault="3B005605" w:rsidP="3B005605">
            <w:pPr>
              <w:ind w:left="0"/>
            </w:pPr>
            <w:r>
              <w:t>V1.5</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0750BB1" w14:textId="256E82A2" w:rsidR="3B005605" w:rsidRDefault="3B005605" w:rsidP="3B005605">
            <w:pPr>
              <w:ind w:left="0"/>
            </w:pPr>
            <w:r>
              <w:t>V2.0</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894D196" w14:textId="4B3E91E0" w:rsidR="3B005605" w:rsidRDefault="3B005605" w:rsidP="3B005605">
            <w:pPr>
              <w:ind w:left="0"/>
            </w:pPr>
            <w:r>
              <w:t>Ghi chú</w:t>
            </w:r>
          </w:p>
        </w:tc>
      </w:tr>
      <w:tr w:rsidR="3B005605" w14:paraId="2DFD0951" w14:textId="77777777" w:rsidTr="3B005605">
        <w:trPr>
          <w:trHeight w:val="300"/>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3FF30F23" w14:textId="5B8A753D" w:rsidR="3B005605" w:rsidRDefault="005E621F" w:rsidP="3B005605">
            <w:pPr>
              <w:ind w:left="0"/>
            </w:pPr>
            <w:r>
              <w:t>Đăng ký /đăng nhập</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F40BD71" w14:textId="07AA04C9" w:rsidR="3B005605" w:rsidRDefault="008D3A8E" w:rsidP="3B005605">
            <w:pPr>
              <w:ind w:left="0"/>
            </w:pPr>
            <w:r>
              <w:t>Màn hình đăng nhập/đăng ký</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0CA4969" w14:textId="3DF847C9" w:rsidR="3B005605"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4113064" w14:textId="1263A107" w:rsidR="3B005605"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C2AA4C2" w14:textId="742AEAD8" w:rsidR="3B005605"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D0FF609" w14:textId="174E8A95" w:rsidR="3B005605" w:rsidRDefault="008D3A8E" w:rsidP="3B005605">
            <w:pPr>
              <w:ind w:left="0"/>
            </w:pPr>
            <w:r>
              <w:t>Đang phát triển</w:t>
            </w:r>
          </w:p>
        </w:tc>
      </w:tr>
      <w:tr w:rsidR="3B005605" w14:paraId="434CF55E" w14:textId="77777777" w:rsidTr="008D3A8E">
        <w:trPr>
          <w:trHeight w:val="1200"/>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4B2BEB34" w14:textId="24D01990" w:rsidR="3B005605" w:rsidRDefault="005E621F" w:rsidP="3B005605">
            <w:pPr>
              <w:ind w:left="0"/>
            </w:pPr>
            <w:r>
              <w:lastRenderedPageBreak/>
              <w:t>Quản lý thu nhập</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669F9CE" w14:textId="0E83391E" w:rsidR="3B005605" w:rsidRDefault="008D3A8E" w:rsidP="3B005605">
            <w:pPr>
              <w:ind w:left="0"/>
            </w:pPr>
            <w:r>
              <w:t>Tab quản lý về các giao dịch thu nhập người dùng</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8DBEBBB" w14:textId="01789448" w:rsidR="3B005605"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B2C1686" w14:textId="0E2CCEF7" w:rsidR="3B005605"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D6F2ACB" w14:textId="6C9D8C7F" w:rsidR="3B005605"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93C102C" w14:textId="1B298C74" w:rsidR="3B005605" w:rsidRDefault="008D3A8E" w:rsidP="3B005605">
            <w:pPr>
              <w:ind w:left="0"/>
            </w:pPr>
            <w:r>
              <w:t>Đã tích hợp</w:t>
            </w:r>
          </w:p>
        </w:tc>
      </w:tr>
      <w:tr w:rsidR="3B005605" w14:paraId="4C4C9B46" w14:textId="77777777" w:rsidTr="008D3A8E">
        <w:trPr>
          <w:trHeight w:val="21"/>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6AE304C3" w14:textId="623B2EC2" w:rsidR="3B005605" w:rsidRDefault="005E621F" w:rsidP="3B005605">
            <w:pPr>
              <w:ind w:left="0"/>
            </w:pPr>
            <w:r>
              <w:t>Quản lý chi tiêu</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66CE7E2" w14:textId="0D9D7D60" w:rsidR="3B005605" w:rsidRDefault="008D3A8E" w:rsidP="3B005605">
            <w:pPr>
              <w:ind w:left="0"/>
            </w:pPr>
            <w:r>
              <w:t>Tab quản lý về các giao dịch chi tiêu người dùng</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D56FBA7" w14:textId="16D0D716" w:rsidR="3B005605"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1AE11C2" w14:textId="1C6B540A" w:rsidR="3B005605" w:rsidRDefault="3B005605" w:rsidP="3B005605">
            <w:pPr>
              <w:ind w:left="0"/>
            </w:pPr>
            <w: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FED8BD7" w14:textId="3D0A9025" w:rsidR="3B005605"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A0C099E" w14:textId="00ED5CFB" w:rsidR="3B005605" w:rsidRDefault="008D3A8E" w:rsidP="3B005605">
            <w:pPr>
              <w:ind w:left="0"/>
            </w:pPr>
            <w:r>
              <w:t>Đã tích hợp</w:t>
            </w:r>
          </w:p>
        </w:tc>
      </w:tr>
      <w:tr w:rsidR="005E621F" w14:paraId="5ABDA8C0" w14:textId="77777777" w:rsidTr="008D3A8E">
        <w:trPr>
          <w:trHeight w:val="678"/>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3521E7D" w14:textId="54E0595A" w:rsidR="005E621F" w:rsidRDefault="008D3A8E" w:rsidP="3B005605">
            <w:pPr>
              <w:ind w:left="0"/>
            </w:pPr>
            <w:r>
              <w:t>Thêm danh mục giao dịch(Chi tiêu và thu nhập)</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06859FC" w14:textId="643D613D" w:rsidR="005E621F" w:rsidRDefault="008D3A8E" w:rsidP="3B005605">
            <w:pPr>
              <w:ind w:left="0"/>
            </w:pPr>
            <w:r>
              <w:t xml:space="preserve">Là các giao dịch mà người dùng chi tiêu hoặc thêm thu nhập </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E50D158" w14:textId="7059A30B" w:rsidR="005E621F"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D7C01AB" w14:textId="5D8EE790" w:rsidR="005E621F"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958CB7F" w14:textId="0DE45087" w:rsidR="005E621F"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E83A0D4" w14:textId="5ACCFD23" w:rsidR="005E621F" w:rsidRDefault="008D3A8E" w:rsidP="3B005605">
            <w:pPr>
              <w:ind w:left="0"/>
            </w:pPr>
            <w:r>
              <w:t>Đã tích hợp</w:t>
            </w:r>
          </w:p>
        </w:tc>
      </w:tr>
      <w:tr w:rsidR="008D3A8E" w14:paraId="0BB521B6" w14:textId="77777777" w:rsidTr="008D3A8E">
        <w:trPr>
          <w:trHeight w:val="678"/>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5E965E08" w14:textId="5F752B65" w:rsidR="008D3A8E" w:rsidRDefault="008D3A8E" w:rsidP="3B005605">
            <w:pPr>
              <w:ind w:left="0"/>
            </w:pPr>
            <w:r>
              <w:t>Xem chi tiết giao dịch</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9A241F5" w14:textId="0862F0E2" w:rsidR="008D3A8E" w:rsidRDefault="008D3A8E" w:rsidP="3B005605">
            <w:pPr>
              <w:ind w:left="0"/>
            </w:pPr>
            <w:r>
              <w:t xml:space="preserve">Xem chi tiết thông tin giao dịch đã hoàn thành </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0C920CE" w14:textId="2BD717AD"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EFC5FA4" w14:textId="49E71C6A"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2EE0A7E" w14:textId="67E1EB8C" w:rsidR="008D3A8E"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1155D9C" w14:textId="248A1B49" w:rsidR="008D3A8E" w:rsidRDefault="008D3A8E" w:rsidP="3B005605">
            <w:pPr>
              <w:ind w:left="0"/>
            </w:pPr>
            <w:r>
              <w:t>Đã tích hợp</w:t>
            </w:r>
          </w:p>
        </w:tc>
      </w:tr>
      <w:tr w:rsidR="008D3A8E" w14:paraId="3264479E" w14:textId="77777777" w:rsidTr="008D3A8E">
        <w:trPr>
          <w:trHeight w:val="678"/>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506EDB20" w14:textId="26DEA7E2" w:rsidR="008D3A8E" w:rsidRDefault="008D3A8E" w:rsidP="3B005605">
            <w:pPr>
              <w:ind w:left="0"/>
            </w:pPr>
            <w:r>
              <w:t>Chỉnh sửa/Xóa giao dịch</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7D93656" w14:textId="3FFFF59F" w:rsidR="008D3A8E" w:rsidRDefault="008D3A8E" w:rsidP="3B005605">
            <w:pPr>
              <w:ind w:left="0"/>
            </w:pPr>
            <w:r>
              <w:t>Người dùng có thể chỉnh sửa lại số tiền giao dịch hoặc ngày tháng hoặc danh mục….v..v..v</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30667AB" w14:textId="30C574D4"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7C3F093" w14:textId="1F3154AD"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2F10F25" w14:textId="76A1A242" w:rsidR="008D3A8E"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4DECCD1" w14:textId="794158A3" w:rsidR="008D3A8E" w:rsidRDefault="008D3A8E" w:rsidP="3B005605">
            <w:pPr>
              <w:ind w:left="0"/>
            </w:pPr>
            <w:r>
              <w:t>Đã tích hợp</w:t>
            </w:r>
          </w:p>
        </w:tc>
      </w:tr>
      <w:tr w:rsidR="008D3A8E" w14:paraId="30E21873" w14:textId="77777777" w:rsidTr="008D3A8E">
        <w:trPr>
          <w:trHeight w:val="678"/>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2D5502B5" w14:textId="7BED482D" w:rsidR="008D3A8E" w:rsidRDefault="008D3A8E" w:rsidP="3B005605">
            <w:pPr>
              <w:ind w:left="0"/>
            </w:pPr>
            <w:r>
              <w:t>Hiển thị danh sách tất cả giao dịch</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155B7B7" w14:textId="649DBBA2" w:rsidR="008D3A8E" w:rsidRDefault="008D3A8E" w:rsidP="3B005605">
            <w:pPr>
              <w:ind w:left="0"/>
            </w:pPr>
            <w:r>
              <w:t xml:space="preserve">Hiển thị tất cả giao dịch </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075B8C7" w14:textId="2A58E5D2"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F3E8733" w14:textId="09684E96"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CD5B8B9" w14:textId="439B902D" w:rsidR="008D3A8E"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E1C5B29" w14:textId="2BD528EF" w:rsidR="008D3A8E" w:rsidRDefault="008D3A8E" w:rsidP="3B005605">
            <w:pPr>
              <w:ind w:left="0"/>
            </w:pPr>
            <w:r>
              <w:t>-Nghiên cứu phát triển sau này</w:t>
            </w:r>
          </w:p>
        </w:tc>
      </w:tr>
      <w:tr w:rsidR="008D3A8E" w14:paraId="6D68FAA6" w14:textId="77777777" w:rsidTr="008D3A8E">
        <w:trPr>
          <w:trHeight w:val="678"/>
        </w:trPr>
        <w:tc>
          <w:tcPr>
            <w:tcW w:w="219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636B5D86" w14:textId="77AB8C2A" w:rsidR="008D3A8E" w:rsidRDefault="008D3A8E" w:rsidP="3B005605">
            <w:pPr>
              <w:ind w:left="0"/>
            </w:pPr>
            <w:r>
              <w:t>Tìm kiếm giao dịch</w:t>
            </w:r>
          </w:p>
        </w:tc>
        <w:tc>
          <w:tcPr>
            <w:tcW w:w="238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8EFD0FF" w14:textId="4BF07BF6" w:rsidR="008D3A8E" w:rsidRDefault="008D3A8E" w:rsidP="3B005605">
            <w:pPr>
              <w:ind w:left="0"/>
            </w:pPr>
            <w:r>
              <w:t>Tìm kiếm giao dịch đã hoàn thành</w:t>
            </w:r>
          </w:p>
        </w:tc>
        <w:tc>
          <w:tcPr>
            <w:tcW w:w="1371"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3319A7C" w14:textId="2979749D"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1004456" w14:textId="470D9F0A" w:rsidR="008D3A8E" w:rsidRDefault="008D3A8E" w:rsidP="3B005605">
            <w:pPr>
              <w:ind w:left="0"/>
            </w:pPr>
            <w:r>
              <w:rPr>
                <w:rFonts w:ascii="Segoe UI Symbol" w:hAnsi="Segoe UI Symbol" w:cs="Segoe UI Symbol"/>
              </w:rPr>
              <w:t>✗</w:t>
            </w:r>
          </w:p>
        </w:tc>
        <w:tc>
          <w:tcPr>
            <w:tcW w:w="473"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24A8769" w14:textId="411A2425" w:rsidR="008D3A8E" w:rsidRDefault="008D3A8E" w:rsidP="3B005605">
            <w:pPr>
              <w:ind w:left="0"/>
            </w:pPr>
            <w:r>
              <w:rPr>
                <w:rFonts w:ascii="Segoe UI Symbol" w:hAnsi="Segoe UI Symbol" w:cs="Segoe UI Symbol"/>
              </w:rPr>
              <w:t>✓</w:t>
            </w:r>
          </w:p>
        </w:tc>
        <w:tc>
          <w:tcPr>
            <w:tcW w:w="2056"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70399DD5" w14:textId="7D0B56F6" w:rsidR="008D3A8E" w:rsidRDefault="008D3A8E" w:rsidP="3B005605">
            <w:pPr>
              <w:ind w:left="0"/>
            </w:pPr>
            <w:r>
              <w:t>-Nghiên cứu phát triển sau này</w:t>
            </w:r>
          </w:p>
        </w:tc>
      </w:tr>
    </w:tbl>
    <w:p w14:paraId="25595DA6" w14:textId="09DB1FB4" w:rsidR="3B005605" w:rsidRDefault="3B005605" w:rsidP="21EB3745">
      <w:pPr>
        <w:ind w:left="0"/>
        <w:rPr>
          <w:color w:val="FF0000"/>
        </w:rPr>
      </w:pPr>
    </w:p>
    <w:p w14:paraId="4B9FF3B4" w14:textId="79E63006" w:rsidR="00001536" w:rsidRDefault="00001536" w:rsidP="00001536">
      <w:pPr>
        <w:pStyle w:val="u2"/>
      </w:pPr>
      <w:bookmarkStart w:id="19" w:name="_Toc195303131"/>
      <w:r>
        <w:t>2.3 Người dùng và đặc trưng</w:t>
      </w:r>
      <w:bookmarkEnd w:id="19"/>
      <w:r>
        <w:t xml:space="preserve"> </w:t>
      </w:r>
      <w:r w:rsidR="07E9A12F">
        <w:t>người dùng</w:t>
      </w:r>
    </w:p>
    <w:p w14:paraId="50D71AB0" w14:textId="363E9025" w:rsidR="57BC6EAA" w:rsidRDefault="00AA7446" w:rsidP="3B005605">
      <w:pPr>
        <w:ind w:left="0"/>
      </w:pPr>
      <w:r>
        <w:t>- Là 1 hệ thông sơ khai đơn giản</w:t>
      </w:r>
    </w:p>
    <w:p w14:paraId="192CB0DD" w14:textId="2111FF7C" w:rsidR="00AA7446" w:rsidRDefault="00AA7446" w:rsidP="3B005605">
      <w:pPr>
        <w:ind w:left="0"/>
      </w:pPr>
      <w:r>
        <w:t>- Hệ thống chỉ có 1 người dùng, các nhân hóa .</w:t>
      </w:r>
    </w:p>
    <w:p w14:paraId="40B80AF4" w14:textId="140762EA" w:rsidR="57BC6EAA" w:rsidRDefault="57BC6EAA" w:rsidP="3B005605">
      <w:pPr>
        <w:ind w:left="0"/>
        <w:rPr>
          <w:rFonts w:ascii="Calibri" w:eastAsia="Calibri" w:hAnsi="Calibri" w:cs="Calibri"/>
          <w:b/>
          <w:bCs/>
          <w:sz w:val="27"/>
          <w:szCs w:val="27"/>
        </w:rPr>
      </w:pPr>
      <w:r w:rsidRPr="3B005605">
        <w:rPr>
          <w:b/>
          <w:bCs/>
        </w:rPr>
        <w:t>Ma Trận Người Dùng với Tính Năng</w:t>
      </w:r>
    </w:p>
    <w:p w14:paraId="03F1FA56" w14:textId="57EA9A7F" w:rsidR="57BC6EAA" w:rsidRDefault="57BC6EAA" w:rsidP="3B005605">
      <w:pPr>
        <w:ind w:left="0"/>
      </w:pPr>
    </w:p>
    <w:tbl>
      <w:tblPr>
        <w:tblW w:w="0" w:type="auto"/>
        <w:tblLayout w:type="fixed"/>
        <w:tblLook w:val="04A0" w:firstRow="1" w:lastRow="0" w:firstColumn="1" w:lastColumn="0" w:noHBand="0" w:noVBand="1"/>
      </w:tblPr>
      <w:tblGrid>
        <w:gridCol w:w="2280"/>
        <w:gridCol w:w="1065"/>
        <w:gridCol w:w="3244"/>
      </w:tblGrid>
      <w:tr w:rsidR="00AA7446" w14:paraId="3EFC07D4"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6A45AA11" w14:textId="36F254A4" w:rsidR="00AA7446" w:rsidRDefault="00AA7446" w:rsidP="3B005605">
            <w:pPr>
              <w:ind w:left="0"/>
              <w:rPr>
                <w:rFonts w:ascii="Calibri" w:eastAsia="Calibri" w:hAnsi="Calibri" w:cs="Calibri"/>
                <w:b/>
                <w:bCs/>
                <w:sz w:val="22"/>
                <w:szCs w:val="22"/>
              </w:rPr>
            </w:pPr>
            <w:r>
              <w:lastRenderedPageBreak/>
              <w:t>Tính Năng</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05ADEEF3" w14:textId="598FAD11" w:rsidR="00AA7446" w:rsidRDefault="00AA7446" w:rsidP="3B005605">
            <w:pPr>
              <w:ind w:left="0"/>
              <w:rPr>
                <w:rFonts w:ascii="Calibri" w:eastAsia="Calibri" w:hAnsi="Calibri" w:cs="Calibri"/>
                <w:b/>
                <w:bCs/>
                <w:sz w:val="22"/>
                <w:szCs w:val="22"/>
              </w:rPr>
            </w:pPr>
            <w:r>
              <w:t>Người dùng</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2331242" w14:textId="6A343701" w:rsidR="00AA7446" w:rsidRDefault="00AA7446" w:rsidP="3B005605">
            <w:pPr>
              <w:ind w:left="0"/>
              <w:rPr>
                <w:rFonts w:ascii="Calibri" w:eastAsia="Calibri" w:hAnsi="Calibri" w:cs="Calibri"/>
                <w:b/>
                <w:bCs/>
                <w:sz w:val="22"/>
                <w:szCs w:val="22"/>
              </w:rPr>
            </w:pPr>
            <w:r>
              <w:t>Ghi Chú</w:t>
            </w:r>
          </w:p>
        </w:tc>
      </w:tr>
      <w:tr w:rsidR="00AA7446" w14:paraId="3C88CC2A"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2F12158B" w14:textId="52293FAE" w:rsidR="00AA7446" w:rsidRDefault="00AA7446" w:rsidP="3B005605">
            <w:pPr>
              <w:ind w:left="0"/>
              <w:rPr>
                <w:rFonts w:ascii="Calibri" w:eastAsia="Calibri" w:hAnsi="Calibri" w:cs="Calibri"/>
                <w:b/>
                <w:bCs/>
                <w:sz w:val="22"/>
                <w:szCs w:val="22"/>
              </w:rPr>
            </w:pPr>
            <w:r>
              <w:t>Đăng ký tài khoản</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6EB0542" w14:textId="7C1A1816" w:rsidR="00AA7446" w:rsidRDefault="00AA7446" w:rsidP="3B005605">
            <w:pPr>
              <w:ind w:left="0"/>
            </w:pPr>
            <w: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4A797E65" w14:textId="6CF199CF" w:rsidR="00AA7446" w:rsidRDefault="00AA7446" w:rsidP="3B005605">
            <w:pPr>
              <w:ind w:left="0"/>
              <w:rPr>
                <w:rFonts w:ascii="Calibri" w:eastAsia="Calibri" w:hAnsi="Calibri" w:cs="Calibri"/>
                <w:sz w:val="22"/>
                <w:szCs w:val="22"/>
              </w:rPr>
            </w:pPr>
            <w:r>
              <w:t>Người dùng tự đăng kí tài khoản</w:t>
            </w:r>
          </w:p>
        </w:tc>
      </w:tr>
      <w:tr w:rsidR="00AA7446" w14:paraId="7E08EFF8"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7FEECC3F" w14:textId="289DFFC5" w:rsidR="00AA7446" w:rsidRDefault="00AA7446" w:rsidP="3B005605">
            <w:pPr>
              <w:ind w:left="0"/>
              <w:rPr>
                <w:rFonts w:ascii="Calibri" w:eastAsia="Calibri" w:hAnsi="Calibri" w:cs="Calibri"/>
                <w:b/>
                <w:bCs/>
                <w:sz w:val="22"/>
                <w:szCs w:val="22"/>
              </w:rPr>
            </w:pPr>
            <w:r>
              <w:t>Đăng nhập</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D3C71D4" w14:textId="6BAB6C72" w:rsidR="00AA7446" w:rsidRDefault="00AA7446" w:rsidP="3B005605">
            <w:pPr>
              <w:ind w:left="0"/>
            </w:pPr>
            <w:r>
              <w:rPr>
                <w:rFonts w:ascii="Segoe UI Symbol" w:hAnsi="Segoe UI Symbol" w:cs="Segoe UI Symbol"/>
              </w:rP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5E491D6" w14:textId="39D39CF8" w:rsidR="00AA7446" w:rsidRDefault="00AA7446" w:rsidP="3B005605">
            <w:pPr>
              <w:ind w:left="0"/>
              <w:rPr>
                <w:rFonts w:ascii="Calibri" w:eastAsia="Calibri" w:hAnsi="Calibri" w:cs="Calibri"/>
                <w:sz w:val="22"/>
                <w:szCs w:val="22"/>
              </w:rPr>
            </w:pPr>
            <w:r>
              <w:t>Người dùng đăng nhập theo tài khoản</w:t>
            </w:r>
          </w:p>
        </w:tc>
      </w:tr>
      <w:tr w:rsidR="00AA7446" w14:paraId="3E248AF9"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310B6D1D" w14:textId="1101DDEC" w:rsidR="00AA7446" w:rsidRDefault="00AA7446" w:rsidP="3B005605">
            <w:pPr>
              <w:ind w:left="0"/>
            </w:pPr>
            <w:r>
              <w:t>Xuất báo cáo Excel</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3C45B8E" w14:textId="48E076E1" w:rsidR="00AA7446" w:rsidRDefault="00AA7446" w:rsidP="3B005605">
            <w:pPr>
              <w:ind w:left="0"/>
            </w:pPr>
            <w:r>
              <w:rPr>
                <w:rFonts w:ascii="Segoe UI Symbol" w:hAnsi="Segoe UI Symbol" w:cs="Segoe UI Symbol"/>
              </w:rP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F25D665" w14:textId="54E44713" w:rsidR="00AA7446" w:rsidRDefault="00AA7446" w:rsidP="3B005605">
            <w:pPr>
              <w:ind w:left="0"/>
              <w:rPr>
                <w:rFonts w:ascii="Calibri" w:eastAsia="Calibri" w:hAnsi="Calibri" w:cs="Calibri"/>
                <w:sz w:val="22"/>
                <w:szCs w:val="22"/>
              </w:rPr>
            </w:pPr>
            <w:r>
              <w:t xml:space="preserve">Người dùng xuất báo cáo </w:t>
            </w:r>
          </w:p>
        </w:tc>
      </w:tr>
      <w:tr w:rsidR="00AA7446" w14:paraId="40FD1F02"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3D4C6E7D" w14:textId="7F28E5DD" w:rsidR="00AA7446" w:rsidRDefault="00AA7446" w:rsidP="3B005605">
            <w:pPr>
              <w:ind w:left="0"/>
              <w:rPr>
                <w:rFonts w:ascii="Calibri" w:eastAsia="Calibri" w:hAnsi="Calibri" w:cs="Calibri"/>
                <w:b/>
                <w:bCs/>
                <w:sz w:val="22"/>
                <w:szCs w:val="22"/>
              </w:rPr>
            </w:pPr>
            <w:r>
              <w:t xml:space="preserve">Quản lý chi tiêu </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CFD65CF" w14:textId="795C1F50" w:rsidR="00AA7446" w:rsidRDefault="00AA7446" w:rsidP="3B005605">
            <w:pPr>
              <w:ind w:left="0"/>
            </w:pPr>
            <w:r>
              <w:rPr>
                <w:rFonts w:ascii="Segoe UI Symbol" w:hAnsi="Segoe UI Symbol" w:cs="Segoe UI Symbol"/>
              </w:rP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E1ADEEF" w14:textId="2112F076" w:rsidR="00AA7446" w:rsidRDefault="00AA7446" w:rsidP="3B005605">
            <w:pPr>
              <w:ind w:left="0"/>
              <w:rPr>
                <w:rFonts w:ascii="Calibri" w:eastAsia="Calibri" w:hAnsi="Calibri" w:cs="Calibri"/>
                <w:sz w:val="22"/>
                <w:szCs w:val="22"/>
              </w:rPr>
            </w:pPr>
            <w:r>
              <w:t xml:space="preserve">Người dùng sử dụng full chức năng </w:t>
            </w:r>
          </w:p>
        </w:tc>
      </w:tr>
      <w:tr w:rsidR="00AA7446" w14:paraId="7BFFBA0A"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7B8C9626" w14:textId="2B566936" w:rsidR="00AA7446" w:rsidRDefault="00AA7446" w:rsidP="3B005605">
            <w:pPr>
              <w:ind w:left="0"/>
              <w:rPr>
                <w:rFonts w:ascii="Calibri" w:eastAsia="Calibri" w:hAnsi="Calibri" w:cs="Calibri"/>
                <w:b/>
                <w:bCs/>
                <w:sz w:val="22"/>
                <w:szCs w:val="22"/>
              </w:rPr>
            </w:pPr>
            <w:r>
              <w:t>Xem lịch sử giao dịch</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1DF1EF3" w14:textId="0E467945" w:rsidR="00AA7446" w:rsidRDefault="00AA7446" w:rsidP="3B005605">
            <w:pPr>
              <w:ind w:left="0"/>
            </w:pPr>
            <w:r>
              <w:t xml:space="preserve">✓ </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2E44ADA2" w14:textId="0261E07E" w:rsidR="00AA7446" w:rsidRDefault="00AA7446" w:rsidP="3B005605">
            <w:pPr>
              <w:ind w:left="0"/>
              <w:rPr>
                <w:rFonts w:ascii="Calibri" w:eastAsia="Calibri" w:hAnsi="Calibri" w:cs="Calibri"/>
                <w:sz w:val="22"/>
                <w:szCs w:val="22"/>
              </w:rPr>
            </w:pPr>
            <w:r>
              <w:t xml:space="preserve">Người dùng xem đầy đủ </w:t>
            </w:r>
          </w:p>
        </w:tc>
      </w:tr>
      <w:tr w:rsidR="00AA7446" w14:paraId="1051FA20"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46647656" w14:textId="37F92003" w:rsidR="00AA7446" w:rsidRDefault="00AA7446" w:rsidP="00AA7446">
            <w:pPr>
              <w:ind w:left="0"/>
            </w:pPr>
            <w:r>
              <w:t>Quản lý thu nhập</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71C90F8" w14:textId="35B882DC" w:rsidR="00AA7446" w:rsidRDefault="00AA7446" w:rsidP="00AA7446">
            <w:pPr>
              <w:ind w:left="0"/>
            </w:pPr>
            <w:r>
              <w:rPr>
                <w:rFonts w:ascii="Segoe UI Symbol" w:hAnsi="Segoe UI Symbol" w:cs="Segoe UI Symbol"/>
              </w:rP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3DF237C3" w14:textId="4B6EE1AC" w:rsidR="00AA7446" w:rsidRDefault="00AA7446" w:rsidP="00AA7446">
            <w:pPr>
              <w:ind w:left="0"/>
            </w:pPr>
            <w:r>
              <w:t xml:space="preserve">Người dùng sử dụng full chức năng </w:t>
            </w:r>
          </w:p>
        </w:tc>
      </w:tr>
      <w:tr w:rsidR="00AA7446" w14:paraId="4A9616EB"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3405FB41" w14:textId="7CCE8270" w:rsidR="00AA7446" w:rsidRDefault="00AA7446" w:rsidP="00AA7446">
            <w:pPr>
              <w:ind w:left="0"/>
            </w:pPr>
            <w:r>
              <w:t>Thêm giao dịch/danh mục</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6484C04E" w14:textId="75A87340" w:rsidR="00AA7446" w:rsidRDefault="00AA7446" w:rsidP="00AA7446">
            <w:pPr>
              <w:ind w:left="0"/>
            </w:pPr>
            <w:r>
              <w:rPr>
                <w:rFonts w:ascii="Segoe UI Symbol" w:hAnsi="Segoe UI Symbol" w:cs="Segoe UI Symbol"/>
              </w:rP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3D26C6B" w14:textId="7765BBC7" w:rsidR="00AA7446" w:rsidRDefault="00AA7446" w:rsidP="00AA7446">
            <w:pPr>
              <w:ind w:left="0"/>
            </w:pPr>
            <w:r>
              <w:t>Người dùng thêm danh mục giao dịch vào chi tiêu và thu nhập</w:t>
            </w:r>
          </w:p>
        </w:tc>
      </w:tr>
      <w:tr w:rsidR="00AA7446" w14:paraId="20D14BD7" w14:textId="77777777" w:rsidTr="3B005605">
        <w:trPr>
          <w:trHeight w:val="300"/>
        </w:trPr>
        <w:tc>
          <w:tcPr>
            <w:tcW w:w="2280" w:type="dxa"/>
            <w:tcBorders>
              <w:top w:val="single" w:sz="8" w:space="0" w:color="auto"/>
              <w:left w:val="single" w:sz="8" w:space="0" w:color="auto"/>
              <w:bottom w:val="single" w:sz="8" w:space="0" w:color="auto"/>
              <w:right w:val="single" w:sz="8" w:space="0" w:color="auto"/>
            </w:tcBorders>
            <w:tcMar>
              <w:top w:w="103" w:type="dxa"/>
              <w:bottom w:w="103" w:type="dxa"/>
              <w:right w:w="206" w:type="dxa"/>
            </w:tcMar>
            <w:vAlign w:val="center"/>
          </w:tcPr>
          <w:p w14:paraId="02C6CBCD" w14:textId="6964701A" w:rsidR="00AA7446" w:rsidRDefault="00AA7446" w:rsidP="00AA7446">
            <w:pPr>
              <w:ind w:left="0"/>
            </w:pPr>
            <w:r>
              <w:t>Chỉnh sửa/xóa giao dịch</w:t>
            </w:r>
          </w:p>
        </w:tc>
        <w:tc>
          <w:tcPr>
            <w:tcW w:w="1065"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1F8523FB" w14:textId="51362998" w:rsidR="00AA7446" w:rsidRDefault="00AA7446" w:rsidP="00AA7446">
            <w:pPr>
              <w:ind w:left="0"/>
            </w:pPr>
            <w:r>
              <w:rPr>
                <w:rFonts w:ascii="Segoe UI Symbol" w:hAnsi="Segoe UI Symbol" w:cs="Segoe UI Symbol"/>
              </w:rPr>
              <w:t>✓</w:t>
            </w:r>
          </w:p>
        </w:tc>
        <w:tc>
          <w:tcPr>
            <w:tcW w:w="3244" w:type="dxa"/>
            <w:tcBorders>
              <w:top w:val="single" w:sz="8" w:space="0" w:color="auto"/>
              <w:left w:val="single" w:sz="8" w:space="0" w:color="auto"/>
              <w:bottom w:val="single" w:sz="8" w:space="0" w:color="auto"/>
              <w:right w:val="single" w:sz="8" w:space="0" w:color="auto"/>
            </w:tcBorders>
            <w:tcMar>
              <w:top w:w="103" w:type="dxa"/>
              <w:left w:w="206" w:type="dxa"/>
              <w:bottom w:w="103" w:type="dxa"/>
              <w:right w:w="206" w:type="dxa"/>
            </w:tcMar>
            <w:vAlign w:val="center"/>
          </w:tcPr>
          <w:p w14:paraId="51C229FA" w14:textId="2A5EF6C2" w:rsidR="00AA7446" w:rsidRDefault="00AA7446" w:rsidP="00AA7446">
            <w:pPr>
              <w:ind w:left="0"/>
            </w:pPr>
            <w:r>
              <w:t>Người dùng có thể tác động vào dữ liệu trong giao dịch</w:t>
            </w:r>
          </w:p>
        </w:tc>
      </w:tr>
    </w:tbl>
    <w:p w14:paraId="7FC52746" w14:textId="3AA31A81" w:rsidR="57BC6EAA" w:rsidRDefault="57BC6EAA" w:rsidP="3B005605">
      <w:pPr>
        <w:ind w:left="0"/>
      </w:pPr>
      <w:r w:rsidRPr="3B005605">
        <w:t>Ký hiệu:</w:t>
      </w:r>
    </w:p>
    <w:p w14:paraId="24DE61AC" w14:textId="2C01B03E" w:rsidR="57BC6EAA" w:rsidRDefault="57BC6EAA" w:rsidP="3B005605">
      <w:pPr>
        <w:ind w:left="0"/>
        <w:rPr>
          <w:rFonts w:ascii="Calibri" w:eastAsia="Calibri" w:hAnsi="Calibri" w:cs="Calibri"/>
          <w:sz w:val="22"/>
          <w:szCs w:val="22"/>
        </w:rPr>
      </w:pPr>
      <w:r w:rsidRPr="3B005605">
        <w:t>✓: Có quyền truy cập đầy đủ</w:t>
      </w:r>
    </w:p>
    <w:p w14:paraId="7A22621F" w14:textId="23C3A263" w:rsidR="57BC6EAA" w:rsidRDefault="57BC6EAA" w:rsidP="3B005605">
      <w:pPr>
        <w:ind w:left="0"/>
      </w:pPr>
      <w:r w:rsidRPr="3B005605">
        <w:t>△: Truy cập giới hạn (ví dụ: chỉ xem, không sửa)</w:t>
      </w:r>
    </w:p>
    <w:p w14:paraId="535C2542" w14:textId="19ADD29E" w:rsidR="57BC6EAA" w:rsidRDefault="57BC6EAA" w:rsidP="3B005605">
      <w:pPr>
        <w:ind w:left="0"/>
        <w:rPr>
          <w:rFonts w:ascii="Calibri" w:eastAsia="Calibri" w:hAnsi="Calibri" w:cs="Calibri"/>
          <w:sz w:val="22"/>
          <w:szCs w:val="22"/>
        </w:rPr>
      </w:pPr>
      <w:r w:rsidRPr="21EB3745">
        <w:t>✗: Không có quyền</w:t>
      </w:r>
    </w:p>
    <w:p w14:paraId="286415CA" w14:textId="77777777" w:rsidR="002A60CE" w:rsidRDefault="009A78F4" w:rsidP="008443CA">
      <w:pPr>
        <w:pStyle w:val="u2"/>
      </w:pPr>
      <w:bookmarkStart w:id="20" w:name="_Toc195303132"/>
      <w:r>
        <w:t>2</w:t>
      </w:r>
      <w:r w:rsidR="002A60CE">
        <w:t>.</w:t>
      </w:r>
      <w:r w:rsidR="00001536">
        <w:t>4</w:t>
      </w:r>
      <w:r w:rsidR="002A60CE">
        <w:t xml:space="preserve"> </w:t>
      </w:r>
      <w:r w:rsidR="00AC540A" w:rsidRPr="00AC540A">
        <w:t>Yêu cầu của người dùng</w:t>
      </w:r>
      <w:bookmarkEnd w:id="20"/>
    </w:p>
    <w:p w14:paraId="3068CC06" w14:textId="77777777" w:rsidR="00574642" w:rsidRDefault="009A78F4" w:rsidP="00001536">
      <w:pPr>
        <w:pStyle w:val="u3"/>
      </w:pPr>
      <w:r>
        <w:t>2</w:t>
      </w:r>
      <w:r w:rsidR="002A60CE">
        <w:t>.</w:t>
      </w:r>
      <w:r w:rsidR="00001536">
        <w:t>4.1 Yêu cầu chức năng</w:t>
      </w:r>
    </w:p>
    <w:p w14:paraId="4231265A" w14:textId="36C32597" w:rsidR="7DF0C3F8" w:rsidRDefault="7DF0C3F8" w:rsidP="21EB3745">
      <w:pPr>
        <w:ind w:left="0"/>
      </w:pPr>
      <w:r w:rsidRPr="21EB3745">
        <w:t>- Đăng nhập với tài khoản đã đăng kí hoặc có thể đăng nhập qua tài khoản gmail</w:t>
      </w:r>
    </w:p>
    <w:p w14:paraId="4A70E958" w14:textId="394FF3C7" w:rsidR="7DF0C3F8" w:rsidRDefault="7DF0C3F8" w:rsidP="21EB3745">
      <w:pPr>
        <w:ind w:left="0"/>
      </w:pPr>
      <w:r w:rsidRPr="21EB3745">
        <w:t xml:space="preserve">- </w:t>
      </w:r>
      <w:r w:rsidR="00AA7446">
        <w:t>Quản lý chi tiêu : Người dùng có thể theo dõi biểu đồ các giao dịch chi tiêu</w:t>
      </w:r>
      <w:r w:rsidRPr="21EB3745">
        <w:t xml:space="preserve"> </w:t>
      </w:r>
      <w:r w:rsidR="00AA7446">
        <w:t>.</w:t>
      </w:r>
    </w:p>
    <w:p w14:paraId="4B47D8C2" w14:textId="648CF661" w:rsidR="00AA7446" w:rsidRDefault="00AA7446" w:rsidP="21EB3745">
      <w:pPr>
        <w:ind w:left="0"/>
      </w:pPr>
      <w:r>
        <w:t>- Quản lý thu nhập : Người dùng có thể theo dõi biểu đồ các giao dịch chi tiêu</w:t>
      </w:r>
      <w:r w:rsidRPr="21EB3745">
        <w:t xml:space="preserve"> </w:t>
      </w:r>
      <w:r>
        <w:t>.</w:t>
      </w:r>
    </w:p>
    <w:p w14:paraId="38681298" w14:textId="06A9029A" w:rsidR="7DF0C3F8" w:rsidRDefault="7DF0C3F8" w:rsidP="21EB3745">
      <w:pPr>
        <w:ind w:left="0"/>
      </w:pPr>
      <w:r w:rsidRPr="21EB3745">
        <w:t xml:space="preserve">- Tìm kiếm </w:t>
      </w:r>
      <w:r w:rsidR="00AA7446">
        <w:t>giao dịch đã hoàn thành</w:t>
      </w:r>
    </w:p>
    <w:p w14:paraId="1CD593C8" w14:textId="054E3D68" w:rsidR="00AA7446" w:rsidRDefault="00AA7446" w:rsidP="21EB3745">
      <w:pPr>
        <w:ind w:left="0"/>
      </w:pPr>
      <w:r>
        <w:lastRenderedPageBreak/>
        <w:t>- Xem tất cả các giao dịch đã hoàn thành</w:t>
      </w:r>
    </w:p>
    <w:p w14:paraId="1CCE7721" w14:textId="154CF0B5" w:rsidR="00AA7446" w:rsidRDefault="00AA7446" w:rsidP="21EB3745">
      <w:pPr>
        <w:ind w:left="0"/>
      </w:pPr>
      <w:r>
        <w:t>- Thêm danh mục(giao dịch) của chi tiêu hoặc thu nhập</w:t>
      </w:r>
    </w:p>
    <w:p w14:paraId="43BAFDD6" w14:textId="61D40298" w:rsidR="00AA7446" w:rsidRDefault="00AA7446" w:rsidP="21EB3745">
      <w:pPr>
        <w:ind w:left="0"/>
      </w:pPr>
      <w:r>
        <w:t>- Chỉnh sửa giao dịch : người dùng có thể sửa số tiền trong giao dịch, hoặc tên danh mục. ngày giao dịch</w:t>
      </w:r>
      <w:r w:rsidR="000317F3">
        <w:t>. Ghi chú giao dịch….vv…vv</w:t>
      </w:r>
    </w:p>
    <w:p w14:paraId="1D745BCF" w14:textId="382F69DF" w:rsidR="000317F3" w:rsidRDefault="000317F3" w:rsidP="21EB3745">
      <w:pPr>
        <w:ind w:left="0"/>
      </w:pPr>
      <w:r>
        <w:t>- Xóa : người dùng có thể xóa giao dịch</w:t>
      </w:r>
    </w:p>
    <w:p w14:paraId="2FF5400F" w14:textId="7EFED708" w:rsidR="00E44E0B" w:rsidRDefault="196E345B" w:rsidP="00E44E0B">
      <w:pPr>
        <w:pStyle w:val="u3"/>
      </w:pPr>
      <w:bookmarkStart w:id="21" w:name="_Toc353293534"/>
      <w:r>
        <w:t>2</w:t>
      </w:r>
      <w:r w:rsidR="476BA2C5">
        <w:t>.</w:t>
      </w:r>
      <w:r w:rsidR="4A5527BB">
        <w:t>4</w:t>
      </w:r>
      <w:bookmarkEnd w:id="21"/>
      <w:r w:rsidR="4F4AD333">
        <w:t>.2 Yêu cầu phi chức năng</w:t>
      </w:r>
    </w:p>
    <w:p w14:paraId="139F6D88" w14:textId="77777777" w:rsidR="008E56C8" w:rsidRPr="005F23D7" w:rsidRDefault="008E56C8" w:rsidP="008E56C8">
      <w:bookmarkStart w:id="22" w:name="_Toc352609406"/>
      <w:r>
        <w:t xml:space="preserve">1. </w:t>
      </w:r>
      <w:bookmarkEnd w:id="22"/>
      <w:r w:rsidRPr="00CD279A">
        <w:t>Khả năng sử dụng</w:t>
      </w:r>
    </w:p>
    <w:p w14:paraId="3D439BFF" w14:textId="77777777" w:rsidR="000317F3" w:rsidRDefault="000317F3" w:rsidP="000317F3">
      <w:pPr>
        <w:pStyle w:val="ThngthngWeb"/>
      </w:pPr>
      <w:r>
        <w:rPr>
          <w:rFonts w:hAnsi="Symbol"/>
        </w:rPr>
        <w:t></w:t>
      </w:r>
      <w:r>
        <w:t xml:space="preserve">  Ứng dụng được thiết kế với </w:t>
      </w:r>
      <w:r>
        <w:rPr>
          <w:rStyle w:val="Manh"/>
        </w:rPr>
        <w:t>giao diện trực quan, dễ hiểu và dễ sử dụng</w:t>
      </w:r>
      <w:r>
        <w:t>, phù hợp với cả người dùng không am hiểu công nghệ.</w:t>
      </w:r>
    </w:p>
    <w:p w14:paraId="65C46A1D" w14:textId="77777777" w:rsidR="000317F3" w:rsidRDefault="000317F3" w:rsidP="000317F3">
      <w:pPr>
        <w:pStyle w:val="ThngthngWeb"/>
      </w:pPr>
      <w:r>
        <w:rPr>
          <w:rFonts w:hAnsi="Symbol"/>
        </w:rPr>
        <w:t></w:t>
      </w:r>
      <w:r>
        <w:t xml:space="preserve">  Người dùng mới có thể </w:t>
      </w:r>
      <w:r>
        <w:rPr>
          <w:rStyle w:val="Manh"/>
        </w:rPr>
        <w:t>nắm bắt các thao tác cơ bản</w:t>
      </w:r>
      <w:r>
        <w:t xml:space="preserve"> như thêm thu nhập, chi phí, chuyển tab Ngày/Tháng/Năm chỉ sau </w:t>
      </w:r>
      <w:r>
        <w:rPr>
          <w:rStyle w:val="Manh"/>
        </w:rPr>
        <w:t>dưới 5 phút</w:t>
      </w:r>
      <w:r>
        <w:t xml:space="preserve"> làm quen.</w:t>
      </w:r>
    </w:p>
    <w:p w14:paraId="3B27CAA1" w14:textId="77777777" w:rsidR="000317F3" w:rsidRDefault="000317F3" w:rsidP="000317F3">
      <w:pPr>
        <w:pStyle w:val="ThngthngWeb"/>
      </w:pPr>
      <w:r>
        <w:rPr>
          <w:rFonts w:hAnsi="Symbol"/>
        </w:rPr>
        <w:t></w:t>
      </w:r>
      <w:r>
        <w:t xml:space="preserve">  Giao diện sử dụng </w:t>
      </w:r>
      <w:r>
        <w:rPr>
          <w:rStyle w:val="Manh"/>
        </w:rPr>
        <w:t>biểu tượng minh họa và màu sắc rõ ràng</w:t>
      </w:r>
      <w:r>
        <w:t xml:space="preserve"> để dễ phân biệt các danh mục.</w:t>
      </w:r>
    </w:p>
    <w:p w14:paraId="00955224" w14:textId="77777777" w:rsidR="000317F3" w:rsidRDefault="000317F3" w:rsidP="000317F3">
      <w:pPr>
        <w:pStyle w:val="ThngthngWeb"/>
      </w:pPr>
      <w:r>
        <w:rPr>
          <w:rFonts w:hAnsi="Symbol"/>
        </w:rPr>
        <w:t></w:t>
      </w:r>
      <w:r>
        <w:t xml:space="preserve">  Ứng dụng có khả năng </w:t>
      </w:r>
      <w:r>
        <w:rPr>
          <w:rStyle w:val="Manh"/>
        </w:rPr>
        <w:t>ghi nhớ danh mục đã dùng trước đó</w:t>
      </w:r>
      <w:r>
        <w:t>, giúp nhập liệu nhanh hơn.</w:t>
      </w:r>
    </w:p>
    <w:p w14:paraId="7B7CE5C6" w14:textId="77777777" w:rsidR="000317F3" w:rsidRDefault="000317F3" w:rsidP="000317F3">
      <w:pPr>
        <w:pStyle w:val="ThngthngWeb"/>
      </w:pPr>
      <w:r>
        <w:rPr>
          <w:rFonts w:hAnsi="Symbol"/>
        </w:rPr>
        <w:t></w:t>
      </w:r>
      <w:r>
        <w:t xml:space="preserve">  Toàn bộ giao diện đảm bảo hiển thị tốt trên </w:t>
      </w:r>
      <w:r>
        <w:rPr>
          <w:rStyle w:val="Manh"/>
        </w:rPr>
        <w:t>điện thoại kích thước nhỏ</w:t>
      </w:r>
      <w:r>
        <w:t xml:space="preserve"> (ví dụ 5.0 inch).</w:t>
      </w:r>
    </w:p>
    <w:p w14:paraId="5424D771" w14:textId="77777777" w:rsidR="000317F3" w:rsidRPr="000317F3" w:rsidRDefault="000317F3" w:rsidP="000317F3">
      <w:pPr>
        <w:pStyle w:val="ThnVnban"/>
        <w:rPr>
          <w:lang w:val="en-US"/>
        </w:rPr>
      </w:pPr>
    </w:p>
    <w:p w14:paraId="6E5F4545" w14:textId="77777777" w:rsidR="008E56C8" w:rsidRPr="005F23D7" w:rsidRDefault="008E56C8" w:rsidP="008E56C8">
      <w:bookmarkStart w:id="23" w:name="_Toc352609407"/>
      <w:r>
        <w:t xml:space="preserve">2. </w:t>
      </w:r>
      <w:bookmarkEnd w:id="23"/>
      <w:r w:rsidRPr="00CD279A">
        <w:t>Hiệu suất</w:t>
      </w:r>
    </w:p>
    <w:p w14:paraId="3CF68E90" w14:textId="77777777" w:rsidR="000317F3" w:rsidRDefault="000317F3" w:rsidP="000317F3">
      <w:pPr>
        <w:pStyle w:val="ThngthngWeb"/>
      </w:pPr>
      <w:bookmarkStart w:id="24" w:name="_Toc439994692"/>
      <w:bookmarkStart w:id="25" w:name="_Toc352609408"/>
      <w:r>
        <w:rPr>
          <w:rFonts w:hAnsi="Symbol"/>
        </w:rPr>
        <w:t></w:t>
      </w:r>
      <w:r>
        <w:t xml:space="preserve">  Thời gian phản hồi khi chuyển tab hoặc thêm dữ liệu </w:t>
      </w:r>
      <w:r>
        <w:rPr>
          <w:rStyle w:val="Manh"/>
        </w:rPr>
        <w:t>&lt; 300ms</w:t>
      </w:r>
      <w:r>
        <w:t xml:space="preserve"> trên thiết bị tầm trung (RAM 3GB, CPU 1.8GHz).</w:t>
      </w:r>
    </w:p>
    <w:p w14:paraId="59C804D3" w14:textId="77777777" w:rsidR="000317F3" w:rsidRDefault="000317F3" w:rsidP="000317F3">
      <w:pPr>
        <w:pStyle w:val="ThngthngWeb"/>
      </w:pPr>
      <w:r>
        <w:rPr>
          <w:rFonts w:hAnsi="Symbol"/>
        </w:rPr>
        <w:t></w:t>
      </w:r>
      <w:r>
        <w:t xml:space="preserve">  Số lượng giao dịch có thể lưu </w:t>
      </w:r>
      <w:r>
        <w:rPr>
          <w:rStyle w:val="Manh"/>
        </w:rPr>
        <w:t>lên đến 10.000 mục</w:t>
      </w:r>
      <w:r>
        <w:t xml:space="preserve"> mà vẫn đảm bảo hiệu suất mượt mà.</w:t>
      </w:r>
    </w:p>
    <w:p w14:paraId="696DFCAC" w14:textId="77777777" w:rsidR="000317F3" w:rsidRDefault="000317F3" w:rsidP="000317F3">
      <w:pPr>
        <w:pStyle w:val="ThngthngWeb"/>
      </w:pPr>
      <w:r>
        <w:rPr>
          <w:rFonts w:hAnsi="Symbol"/>
        </w:rPr>
        <w:t></w:t>
      </w:r>
      <w:r>
        <w:t xml:space="preserve">  Dung lượng bộ nhớ tiêu tốn nhỏ, trung bình </w:t>
      </w:r>
      <w:r>
        <w:rPr>
          <w:rStyle w:val="Manh"/>
        </w:rPr>
        <w:t>&lt; 10MB</w:t>
      </w:r>
      <w:r>
        <w:t xml:space="preserve"> sau 1.000 giao dịch.</w:t>
      </w:r>
    </w:p>
    <w:p w14:paraId="3B835383" w14:textId="77777777" w:rsidR="000317F3" w:rsidRDefault="000317F3" w:rsidP="000317F3">
      <w:pPr>
        <w:pStyle w:val="ThngthngWeb"/>
      </w:pPr>
      <w:r>
        <w:rPr>
          <w:rFonts w:hAnsi="Symbol"/>
        </w:rPr>
        <w:t></w:t>
      </w:r>
      <w:r>
        <w:t xml:space="preserve">  Ứng dụng hoạt động </w:t>
      </w:r>
      <w:r>
        <w:rPr>
          <w:rStyle w:val="Manh"/>
        </w:rPr>
        <w:t>hoàn toàn offline</w:t>
      </w:r>
      <w:r>
        <w:t>, không yêu cầu kết nối mạng.</w:t>
      </w:r>
    </w:p>
    <w:p w14:paraId="386201C9" w14:textId="77777777" w:rsidR="008E56C8" w:rsidRDefault="008E56C8" w:rsidP="008E56C8">
      <w:r>
        <w:t>3.</w:t>
      </w:r>
      <w:r w:rsidRPr="008E56C8">
        <w:t xml:space="preserve"> </w:t>
      </w:r>
      <w:r>
        <w:t xml:space="preserve">Độ tin cậy  </w:t>
      </w:r>
    </w:p>
    <w:p w14:paraId="5E278494" w14:textId="77777777" w:rsidR="000317F3" w:rsidRDefault="000317F3" w:rsidP="000317F3">
      <w:pPr>
        <w:pStyle w:val="ThngthngWeb"/>
      </w:pPr>
      <w:r>
        <w:rPr>
          <w:rFonts w:hAnsi="Symbol"/>
        </w:rPr>
        <w:t></w:t>
      </w:r>
      <w:r>
        <w:t xml:space="preserve">  Tính sẵn sàng của ứng dụng </w:t>
      </w:r>
      <w:r>
        <w:rPr>
          <w:rStyle w:val="Manh"/>
        </w:rPr>
        <w:t>≥ 99.9%</w:t>
      </w:r>
      <w:r>
        <w:t xml:space="preserve"> (ngoại trừ lỗi từ thiết bị hoặc hệ điều hành).</w:t>
      </w:r>
    </w:p>
    <w:p w14:paraId="2D161D79" w14:textId="77777777" w:rsidR="000317F3" w:rsidRDefault="000317F3" w:rsidP="000317F3">
      <w:pPr>
        <w:pStyle w:val="ThngthngWeb"/>
      </w:pPr>
      <w:r>
        <w:rPr>
          <w:rFonts w:hAnsi="Symbol"/>
        </w:rPr>
        <w:t></w:t>
      </w:r>
      <w:r>
        <w:t xml:space="preserve">  MTBF (Mean Time Between Failures – thời gian trung bình giữa hai lỗi): &gt; </w:t>
      </w:r>
      <w:r>
        <w:rPr>
          <w:rStyle w:val="Manh"/>
        </w:rPr>
        <w:t>1 tháng</w:t>
      </w:r>
    </w:p>
    <w:p w14:paraId="44758086" w14:textId="77777777" w:rsidR="000317F3" w:rsidRDefault="000317F3" w:rsidP="000317F3">
      <w:pPr>
        <w:pStyle w:val="ThngthngWeb"/>
      </w:pPr>
      <w:r>
        <w:rPr>
          <w:rFonts w:hAnsi="Symbol"/>
        </w:rPr>
        <w:t></w:t>
      </w:r>
      <w:r>
        <w:t xml:space="preserve">  MTTR (Mean Time To Repair – thời gian phục hồi sau lỗi): </w:t>
      </w:r>
      <w:r>
        <w:rPr>
          <w:rStyle w:val="Manh"/>
        </w:rPr>
        <w:t>&lt; 10 phút</w:t>
      </w:r>
      <w:r>
        <w:t xml:space="preserve"> bằng thao tác khởi động lại.</w:t>
      </w:r>
    </w:p>
    <w:p w14:paraId="6AD07F27" w14:textId="77777777" w:rsidR="000317F3" w:rsidRDefault="000317F3" w:rsidP="000317F3">
      <w:pPr>
        <w:pStyle w:val="ThngthngWeb"/>
      </w:pPr>
      <w:r>
        <w:rPr>
          <w:rFonts w:hAnsi="Symbol"/>
        </w:rPr>
        <w:t></w:t>
      </w:r>
      <w:r>
        <w:t xml:space="preserve">  Mỗi thao tác nhập liệu được kiểm tra để tránh mất dữ liệu đột ngột do sự cố.</w:t>
      </w:r>
    </w:p>
    <w:p w14:paraId="5BAAD947" w14:textId="77777777" w:rsidR="000317F3" w:rsidRDefault="000317F3" w:rsidP="000317F3">
      <w:pPr>
        <w:pStyle w:val="ThngthngWeb"/>
      </w:pPr>
      <w:r>
        <w:rPr>
          <w:rFonts w:hAnsi="Symbol"/>
        </w:rPr>
        <w:lastRenderedPageBreak/>
        <w:t></w:t>
      </w:r>
      <w:r>
        <w:t xml:space="preserve">  Tỷ lệ lỗi hệ thống </w:t>
      </w:r>
      <w:r>
        <w:rPr>
          <w:rStyle w:val="Manh"/>
        </w:rPr>
        <w:t>≤ 1 lỗi / 1.000 thao tác nhập liệu</w:t>
      </w:r>
      <w:r>
        <w:t>.</w:t>
      </w:r>
    </w:p>
    <w:p w14:paraId="2FD1DF7E" w14:textId="77777777" w:rsidR="008E56C8" w:rsidRPr="005F23D7" w:rsidRDefault="008E56C8" w:rsidP="008E56C8">
      <w:r>
        <w:t xml:space="preserve">4. </w:t>
      </w:r>
      <w:bookmarkEnd w:id="24"/>
      <w:bookmarkEnd w:id="25"/>
      <w:r>
        <w:t>Độ bảo mật</w:t>
      </w:r>
    </w:p>
    <w:p w14:paraId="42DDA560" w14:textId="77777777" w:rsidR="000317F3" w:rsidRDefault="000317F3" w:rsidP="000317F3">
      <w:pPr>
        <w:pStyle w:val="ThngthngWeb"/>
      </w:pPr>
      <w:bookmarkStart w:id="26" w:name="_Toc439994691"/>
      <w:bookmarkStart w:id="27" w:name="_Toc352609409"/>
      <w:bookmarkStart w:id="28" w:name="_Toc439994693"/>
      <w:r>
        <w:rPr>
          <w:rFonts w:hAnsi="Symbol"/>
        </w:rPr>
        <w:t></w:t>
      </w:r>
      <w:r>
        <w:t xml:space="preserve">  Dữ liệu người dùng được lưu trữ </w:t>
      </w:r>
      <w:r>
        <w:rPr>
          <w:rStyle w:val="Manh"/>
        </w:rPr>
        <w:t>cục bộ</w:t>
      </w:r>
      <w:r>
        <w:t xml:space="preserve"> trên thiết bị, không gửi lên server.</w:t>
      </w:r>
    </w:p>
    <w:p w14:paraId="4C1E3B6D" w14:textId="77777777" w:rsidR="000317F3" w:rsidRDefault="000317F3" w:rsidP="000317F3">
      <w:pPr>
        <w:pStyle w:val="ThngthngWeb"/>
      </w:pPr>
      <w:r>
        <w:rPr>
          <w:rFonts w:hAnsi="Symbol"/>
        </w:rPr>
        <w:t></w:t>
      </w:r>
      <w:r>
        <w:t xml:space="preserve">  Ứng dụng hỗ trợ tính năng </w:t>
      </w:r>
      <w:r>
        <w:rPr>
          <w:rStyle w:val="Manh"/>
        </w:rPr>
        <w:t>khóa bảo mật bằng mã PIN hoặc vân tay</w:t>
      </w:r>
      <w:r>
        <w:t xml:space="preserve"> (nếu được tích hợp ở phiên bản mở rộng).</w:t>
      </w:r>
    </w:p>
    <w:p w14:paraId="3EDA9F7C" w14:textId="77777777" w:rsidR="000317F3" w:rsidRDefault="000317F3" w:rsidP="000317F3">
      <w:pPr>
        <w:pStyle w:val="ThngthngWeb"/>
      </w:pPr>
      <w:r>
        <w:rPr>
          <w:rFonts w:hAnsi="Symbol"/>
        </w:rPr>
        <w:t></w:t>
      </w:r>
      <w:r>
        <w:t xml:space="preserve">  Không chia sẻ dữ liệu tài chính cá nhân ra ngoài ứng dụng.</w:t>
      </w:r>
    </w:p>
    <w:p w14:paraId="64253E8C" w14:textId="77777777" w:rsidR="000317F3" w:rsidRDefault="000317F3" w:rsidP="000317F3">
      <w:pPr>
        <w:pStyle w:val="ThngthngWeb"/>
      </w:pPr>
      <w:r>
        <w:rPr>
          <w:rFonts w:hAnsi="Symbol"/>
        </w:rPr>
        <w:t></w:t>
      </w:r>
      <w:r>
        <w:t xml:space="preserve">  Tuân thủ các nguyên tắc bảo vệ quyền riêng tư của người dùng theo </w:t>
      </w:r>
      <w:r>
        <w:rPr>
          <w:rStyle w:val="Manh"/>
        </w:rPr>
        <w:t>GDPR (cơ bản)</w:t>
      </w:r>
      <w:r>
        <w:t>.</w:t>
      </w:r>
    </w:p>
    <w:p w14:paraId="629B3CB4" w14:textId="77777777" w:rsidR="008E56C8" w:rsidRPr="005F23D7" w:rsidRDefault="008E56C8" w:rsidP="008E56C8">
      <w:r>
        <w:t xml:space="preserve">5. </w:t>
      </w:r>
      <w:bookmarkEnd w:id="26"/>
      <w:bookmarkEnd w:id="27"/>
      <w:r>
        <w:t>Độ an toàn</w:t>
      </w:r>
    </w:p>
    <w:p w14:paraId="1A6B8FE8" w14:textId="77777777" w:rsidR="000317F3" w:rsidRDefault="000317F3" w:rsidP="000317F3">
      <w:pPr>
        <w:pStyle w:val="ThngthngWeb"/>
      </w:pPr>
      <w:bookmarkStart w:id="29" w:name="_Toc521150208"/>
      <w:bookmarkStart w:id="30" w:name="_Toc352609410"/>
      <w:bookmarkEnd w:id="28"/>
      <w:r>
        <w:rPr>
          <w:rFonts w:hAnsi="Symbol"/>
        </w:rPr>
        <w:t></w:t>
      </w:r>
      <w:r>
        <w:t xml:space="preserve">  Không gây ra nguy cơ mất mát dữ liệu khi thoát đột ngột (do sử dụng lưu </w:t>
      </w:r>
      <w:r>
        <w:rPr>
          <w:rStyle w:val="Manh"/>
        </w:rPr>
        <w:t>tạm thời an toàn</w:t>
      </w:r>
      <w:r>
        <w:t xml:space="preserve"> với Hive).</w:t>
      </w:r>
    </w:p>
    <w:p w14:paraId="2B7C776C" w14:textId="77777777" w:rsidR="000317F3" w:rsidRDefault="000317F3" w:rsidP="000317F3">
      <w:pPr>
        <w:pStyle w:val="ThngthngWeb"/>
      </w:pPr>
      <w:r>
        <w:rPr>
          <w:rFonts w:hAnsi="Symbol"/>
        </w:rPr>
        <w:t></w:t>
      </w:r>
      <w:r>
        <w:t xml:space="preserve">  Có cơ chế kiểm tra hợp lệ số tiền và danh mục trước khi lưu.</w:t>
      </w:r>
    </w:p>
    <w:p w14:paraId="60FE304A" w14:textId="77777777" w:rsidR="000317F3" w:rsidRDefault="000317F3" w:rsidP="000317F3">
      <w:pPr>
        <w:pStyle w:val="ThngthngWeb"/>
      </w:pPr>
      <w:r>
        <w:rPr>
          <w:rFonts w:hAnsi="Symbol"/>
        </w:rPr>
        <w:t></w:t>
      </w:r>
      <w:r>
        <w:t xml:space="preserve">  Không thực hiện các thao tác ghi đè hoặc xóa dữ liệu mà không có xác nhận từ người dùng.</w:t>
      </w:r>
    </w:p>
    <w:p w14:paraId="17DF7352" w14:textId="77777777" w:rsidR="008E56C8" w:rsidRDefault="008E56C8" w:rsidP="008E56C8">
      <w:r>
        <w:t xml:space="preserve">6. </w:t>
      </w:r>
      <w:bookmarkEnd w:id="29"/>
      <w:r>
        <w:t>Khả năng hỗ trợ</w:t>
      </w:r>
    </w:p>
    <w:p w14:paraId="02BADC8D" w14:textId="77777777" w:rsidR="000317F3" w:rsidRDefault="000317F3" w:rsidP="000317F3">
      <w:pPr>
        <w:pStyle w:val="ThngthngWeb"/>
      </w:pPr>
      <w:bookmarkStart w:id="31" w:name="_Toc521150209"/>
      <w:r>
        <w:rPr>
          <w:rFonts w:hAnsi="Symbol"/>
        </w:rPr>
        <w:t></w:t>
      </w:r>
      <w:r>
        <w:t xml:space="preserve">  Sử dụng chuẩn đặt tên thống nhất, dễ bảo trì, dễ mở rộng.</w:t>
      </w:r>
    </w:p>
    <w:p w14:paraId="55ABAC8B" w14:textId="77777777" w:rsidR="000317F3" w:rsidRDefault="000317F3" w:rsidP="000317F3">
      <w:pPr>
        <w:pStyle w:val="ThngthngWeb"/>
      </w:pPr>
      <w:r>
        <w:rPr>
          <w:rFonts w:hAnsi="Symbol"/>
        </w:rPr>
        <w:t></w:t>
      </w:r>
      <w:r>
        <w:t xml:space="preserve">  Giao diện code được chia theo </w:t>
      </w:r>
      <w:r>
        <w:rPr>
          <w:rStyle w:val="Manh"/>
        </w:rPr>
        <w:t>từng module</w:t>
      </w:r>
      <w:r>
        <w:t>: thu nhập, chi phí, phân tích biểu đồ, cấu trúc Hive…</w:t>
      </w:r>
    </w:p>
    <w:p w14:paraId="3607277E" w14:textId="77777777" w:rsidR="000317F3" w:rsidRDefault="000317F3" w:rsidP="000317F3">
      <w:pPr>
        <w:pStyle w:val="ThngthngWeb"/>
      </w:pPr>
      <w:r>
        <w:rPr>
          <w:rFonts w:hAnsi="Symbol"/>
        </w:rPr>
        <w:t></w:t>
      </w:r>
      <w:r>
        <w:t xml:space="preserve">  Có khả năng mở rộng thêm tính năng như: đồng bộ đám mây, báo cáo PDF, liên kết tài khoản ngân hàng.</w:t>
      </w:r>
    </w:p>
    <w:p w14:paraId="4B82D2D5" w14:textId="77777777" w:rsidR="000317F3" w:rsidRDefault="000317F3" w:rsidP="000317F3">
      <w:pPr>
        <w:pStyle w:val="ThngthngWeb"/>
      </w:pPr>
      <w:r>
        <w:rPr>
          <w:rFonts w:hAnsi="Symbol"/>
        </w:rPr>
        <w:t></w:t>
      </w:r>
      <w:r>
        <w:t xml:space="preserve">  Hỗ trợ cập nhật, sửa lỗi dễ dàng nhờ áp dụng </w:t>
      </w:r>
      <w:r>
        <w:rPr>
          <w:rStyle w:val="Manh"/>
        </w:rPr>
        <w:t>quy ước code Flutter chuẩn</w:t>
      </w:r>
      <w:r>
        <w:t>.</w:t>
      </w:r>
    </w:p>
    <w:p w14:paraId="54CD9DA6" w14:textId="77777777" w:rsidR="008E56C8" w:rsidRDefault="008E56C8" w:rsidP="008E56C8">
      <w:r>
        <w:t xml:space="preserve">7. </w:t>
      </w:r>
      <w:bookmarkEnd w:id="31"/>
      <w:r>
        <w:t>Ràng buộc về thiết kế</w:t>
      </w:r>
    </w:p>
    <w:p w14:paraId="1D5F5C76" w14:textId="77777777" w:rsidR="000317F3" w:rsidRDefault="000317F3" w:rsidP="000317F3">
      <w:pPr>
        <w:pStyle w:val="ThngthngWeb"/>
      </w:pPr>
      <w:r>
        <w:rPr>
          <w:rFonts w:hAnsi="Symbol"/>
        </w:rPr>
        <w:t></w:t>
      </w:r>
      <w:r>
        <w:t xml:space="preserve">  Ngôn ngữ lập trình: </w:t>
      </w:r>
      <w:r>
        <w:rPr>
          <w:rStyle w:val="Manh"/>
        </w:rPr>
        <w:t>Dart (Flutter)</w:t>
      </w:r>
    </w:p>
    <w:p w14:paraId="6E6AD8E8" w14:textId="77777777" w:rsidR="000317F3" w:rsidRDefault="000317F3" w:rsidP="000317F3">
      <w:pPr>
        <w:pStyle w:val="ThngthngWeb"/>
      </w:pPr>
      <w:r>
        <w:rPr>
          <w:rFonts w:hAnsi="Symbol"/>
        </w:rPr>
        <w:t></w:t>
      </w:r>
      <w:r>
        <w:t xml:space="preserve">  Công cụ phát triển: </w:t>
      </w:r>
      <w:r>
        <w:rPr>
          <w:rStyle w:val="Manh"/>
        </w:rPr>
        <w:t>Flutter SDK ≥ 3.10, Android Studio hoặc VS Code</w:t>
      </w:r>
    </w:p>
    <w:p w14:paraId="14102569" w14:textId="77777777" w:rsidR="000317F3" w:rsidRDefault="000317F3" w:rsidP="000317F3">
      <w:pPr>
        <w:pStyle w:val="ThngthngWeb"/>
      </w:pPr>
      <w:r>
        <w:rPr>
          <w:rFonts w:hAnsi="Symbol"/>
        </w:rPr>
        <w:t></w:t>
      </w:r>
      <w:r>
        <w:t xml:space="preserve">  Dữ liệu được lưu trữ bằng </w:t>
      </w:r>
      <w:r>
        <w:rPr>
          <w:rStyle w:val="Manh"/>
        </w:rPr>
        <w:t>Hive</w:t>
      </w:r>
      <w:r>
        <w:t xml:space="preserve"> để hỗ trợ lưu cục bộ, không cần database server.</w:t>
      </w:r>
    </w:p>
    <w:p w14:paraId="4A77DAA0" w14:textId="77777777" w:rsidR="000317F3" w:rsidRDefault="000317F3" w:rsidP="000317F3">
      <w:pPr>
        <w:pStyle w:val="ThngthngWeb"/>
      </w:pPr>
      <w:r>
        <w:rPr>
          <w:rFonts w:hAnsi="Symbol"/>
        </w:rPr>
        <w:t></w:t>
      </w:r>
      <w:r>
        <w:t xml:space="preserve">  Thiết kế tuân theo </w:t>
      </w:r>
      <w:r>
        <w:rPr>
          <w:rStyle w:val="Manh"/>
        </w:rPr>
        <w:t>Material Design</w:t>
      </w:r>
      <w:r>
        <w:t>, giao diện tương thích thiết bị Android (API ≥ 21).</w:t>
      </w:r>
    </w:p>
    <w:p w14:paraId="54EABDC5" w14:textId="77777777" w:rsidR="008E56C8" w:rsidRPr="005F23D7" w:rsidRDefault="008E56C8" w:rsidP="008E56C8">
      <w:r>
        <w:lastRenderedPageBreak/>
        <w:t xml:space="preserve">8. </w:t>
      </w:r>
      <w:r w:rsidRPr="005F23D7">
        <w:t>[</w:t>
      </w:r>
      <w:r>
        <w:t>Các yêu cầu liên quan khác</w:t>
      </w:r>
      <w:r w:rsidRPr="005F23D7">
        <w:t>]</w:t>
      </w:r>
      <w:bookmarkEnd w:id="30"/>
    </w:p>
    <w:p w14:paraId="0CAB4398" w14:textId="77777777" w:rsidR="000317F3" w:rsidRDefault="000317F3" w:rsidP="000317F3">
      <w:pPr>
        <w:pStyle w:val="ThngthngWeb"/>
      </w:pPr>
      <w:r>
        <w:rPr>
          <w:rFonts w:hAnsi="Symbol"/>
        </w:rPr>
        <w:t></w:t>
      </w:r>
      <w:r>
        <w:t xml:space="preserve">  </w:t>
      </w:r>
      <w:r>
        <w:rPr>
          <w:rStyle w:val="Manh"/>
        </w:rPr>
        <w:t>Tính khả dụng</w:t>
      </w:r>
      <w:r>
        <w:t>: Hệ thống có thể chạy liên tục, người dùng không cần cấu hình gì sau khi cài đặt.</w:t>
      </w:r>
    </w:p>
    <w:p w14:paraId="214CC868" w14:textId="77777777" w:rsidR="000317F3" w:rsidRDefault="000317F3" w:rsidP="000317F3">
      <w:pPr>
        <w:pStyle w:val="ThngthngWeb"/>
      </w:pPr>
      <w:r>
        <w:rPr>
          <w:rFonts w:hAnsi="Symbol"/>
        </w:rPr>
        <w:t></w:t>
      </w:r>
      <w:r>
        <w:t xml:space="preserve">  </w:t>
      </w:r>
      <w:r>
        <w:rPr>
          <w:rStyle w:val="Manh"/>
        </w:rPr>
        <w:t>Khả năng mở rộng</w:t>
      </w:r>
      <w:r>
        <w:t>: Có thể tích hợp thêm phân tích chi tiêu, nhắc nhở hạn mức ngân sách, backup dữ liệu.</w:t>
      </w:r>
    </w:p>
    <w:p w14:paraId="19B0FB60" w14:textId="77777777" w:rsidR="000317F3" w:rsidRDefault="000317F3" w:rsidP="000317F3">
      <w:pPr>
        <w:pStyle w:val="ThngthngWeb"/>
      </w:pPr>
      <w:r>
        <w:rPr>
          <w:rFonts w:hAnsi="Symbol"/>
        </w:rPr>
        <w:t></w:t>
      </w:r>
      <w:r>
        <w:t xml:space="preserve">  </w:t>
      </w:r>
      <w:r>
        <w:rPr>
          <w:rStyle w:val="Manh"/>
        </w:rPr>
        <w:t>Khả năng cài đặt</w:t>
      </w:r>
      <w:r>
        <w:t>: Ứng dụng nhẹ, cài đặt nhanh chóng qua Google Play hoặc file APK.</w:t>
      </w:r>
    </w:p>
    <w:p w14:paraId="35A85131" w14:textId="77777777" w:rsidR="000317F3" w:rsidRDefault="000317F3" w:rsidP="000317F3">
      <w:pPr>
        <w:pStyle w:val="ThngthngWeb"/>
      </w:pPr>
      <w:r>
        <w:rPr>
          <w:rFonts w:hAnsi="Symbol"/>
        </w:rPr>
        <w:t></w:t>
      </w:r>
      <w:r>
        <w:t xml:space="preserve">  </w:t>
      </w:r>
      <w:r>
        <w:rPr>
          <w:rStyle w:val="Manh"/>
        </w:rPr>
        <w:t>Khả năng kiểm chứng</w:t>
      </w:r>
      <w:r>
        <w:t>: Mỗi yêu cầu đều có thể xác thực qua kiểm thử giao diện và kiểm thử chức năng.</w:t>
      </w:r>
    </w:p>
    <w:p w14:paraId="153F8AF0" w14:textId="77777777" w:rsidR="000317F3" w:rsidRDefault="000317F3" w:rsidP="000317F3">
      <w:pPr>
        <w:pStyle w:val="ThngthngWeb"/>
      </w:pPr>
      <w:r>
        <w:rPr>
          <w:rFonts w:hAnsi="Symbol"/>
        </w:rPr>
        <w:t></w:t>
      </w:r>
      <w:r>
        <w:t xml:space="preserve">  </w:t>
      </w:r>
      <w:r>
        <w:rPr>
          <w:rStyle w:val="Manh"/>
        </w:rPr>
        <w:t>Khả năng tương tác</w:t>
      </w:r>
      <w:r>
        <w:t>: Các thành phần trong hệ thống phối hợp tốt với nhau, có thể phát triển lên đa nền tảng.</w:t>
      </w:r>
    </w:p>
    <w:p w14:paraId="0D9AC96E" w14:textId="163DBB13" w:rsidR="31807874" w:rsidRDefault="31807874" w:rsidP="7A6977B4">
      <w:pPr>
        <w:ind w:left="0"/>
        <w:rPr>
          <w:b/>
          <w:bCs/>
        </w:rPr>
      </w:pPr>
      <w:r w:rsidRPr="7A6977B4">
        <w:rPr>
          <w:b/>
          <w:bCs/>
        </w:rPr>
        <w:t>2.3 Kiến trúc tổng quan của phần mềm</w:t>
      </w:r>
    </w:p>
    <w:p w14:paraId="7DD4514A" w14:textId="77777777" w:rsidR="002B13F1" w:rsidRDefault="002B13F1" w:rsidP="002B13F1">
      <w:pPr>
        <w:pStyle w:val="ThngthngWeb"/>
      </w:pPr>
      <w:r>
        <w:t>Hệ thống chia làm 3 lớp chính:</w:t>
      </w:r>
    </w:p>
    <w:p w14:paraId="553F7300" w14:textId="77777777" w:rsidR="002B13F1" w:rsidRDefault="002B13F1" w:rsidP="002B13F1">
      <w:pPr>
        <w:pStyle w:val="u4"/>
      </w:pPr>
      <w:r>
        <w:rPr>
          <w:rStyle w:val="Manh"/>
          <w:b/>
          <w:bCs/>
        </w:rPr>
        <w:t>1. Presentation Layer (Giao diện người dùng - UI):</w:t>
      </w:r>
    </w:p>
    <w:p w14:paraId="7E2BAF39" w14:textId="77777777" w:rsidR="002B13F1" w:rsidRDefault="002B13F1" w:rsidP="00F44829">
      <w:pPr>
        <w:pStyle w:val="ThngthngWeb"/>
        <w:numPr>
          <w:ilvl w:val="0"/>
          <w:numId w:val="15"/>
        </w:numPr>
      </w:pPr>
      <w:r>
        <w:t>Bao gồm các màn hình:</w:t>
      </w:r>
    </w:p>
    <w:p w14:paraId="6CEE10F2" w14:textId="77777777" w:rsidR="002B13F1" w:rsidRDefault="002B13F1" w:rsidP="00F44829">
      <w:pPr>
        <w:pStyle w:val="ThngthngWeb"/>
        <w:numPr>
          <w:ilvl w:val="1"/>
          <w:numId w:val="15"/>
        </w:numPr>
      </w:pPr>
      <w:r>
        <w:t>Màn hình hiển thị biểu đồ thống kê (ngày, tháng, năm).</w:t>
      </w:r>
    </w:p>
    <w:p w14:paraId="040CFBD8" w14:textId="77777777" w:rsidR="002B13F1" w:rsidRDefault="002B13F1" w:rsidP="00F44829">
      <w:pPr>
        <w:pStyle w:val="ThngthngWeb"/>
        <w:numPr>
          <w:ilvl w:val="1"/>
          <w:numId w:val="15"/>
        </w:numPr>
      </w:pPr>
      <w:r>
        <w:t>Màn hình thêm giao dịch thu nhập/chi phí.</w:t>
      </w:r>
    </w:p>
    <w:p w14:paraId="01263E8D" w14:textId="77777777" w:rsidR="002B13F1" w:rsidRDefault="002B13F1" w:rsidP="00F44829">
      <w:pPr>
        <w:pStyle w:val="ThngthngWeb"/>
        <w:numPr>
          <w:ilvl w:val="1"/>
          <w:numId w:val="15"/>
        </w:numPr>
      </w:pPr>
      <w:r>
        <w:t>Danh sách các khoản đã nhập.</w:t>
      </w:r>
    </w:p>
    <w:p w14:paraId="333A59BA" w14:textId="77777777" w:rsidR="002B13F1" w:rsidRDefault="002B13F1" w:rsidP="00F44829">
      <w:pPr>
        <w:pStyle w:val="ThngthngWeb"/>
        <w:numPr>
          <w:ilvl w:val="0"/>
          <w:numId w:val="15"/>
        </w:numPr>
      </w:pPr>
      <w:r>
        <w:t xml:space="preserve">Công nghệ: </w:t>
      </w:r>
      <w:r>
        <w:rPr>
          <w:rStyle w:val="Manh"/>
        </w:rPr>
        <w:t>Flutter</w:t>
      </w:r>
      <w:r>
        <w:t xml:space="preserve">, sử dụng các widget như </w:t>
      </w:r>
      <w:r>
        <w:rPr>
          <w:rStyle w:val="MaHTML"/>
        </w:rPr>
        <w:t>PieChart</w:t>
      </w:r>
      <w:r>
        <w:t xml:space="preserve">, </w:t>
      </w:r>
      <w:r>
        <w:rPr>
          <w:rStyle w:val="MaHTML"/>
        </w:rPr>
        <w:t>ListView</w:t>
      </w:r>
      <w:r>
        <w:t xml:space="preserve">, </w:t>
      </w:r>
      <w:r>
        <w:rPr>
          <w:rStyle w:val="MaHTML"/>
        </w:rPr>
        <w:t>ChoiceChip</w:t>
      </w:r>
      <w:r>
        <w:t xml:space="preserve">, </w:t>
      </w:r>
      <w:r>
        <w:rPr>
          <w:rStyle w:val="MaHTML"/>
        </w:rPr>
        <w:t>TextField</w:t>
      </w:r>
      <w:r>
        <w:t xml:space="preserve">, </w:t>
      </w:r>
      <w:r>
        <w:rPr>
          <w:rStyle w:val="MaHTML"/>
        </w:rPr>
        <w:t>ElevatedButton</w:t>
      </w:r>
      <w:r>
        <w:t>.</w:t>
      </w:r>
    </w:p>
    <w:p w14:paraId="6090F861" w14:textId="77777777" w:rsidR="002B13F1" w:rsidRDefault="002B13F1" w:rsidP="002B13F1">
      <w:pPr>
        <w:pStyle w:val="u4"/>
      </w:pPr>
      <w:r>
        <w:rPr>
          <w:rStyle w:val="Manh"/>
          <w:b/>
          <w:bCs/>
        </w:rPr>
        <w:t>2. Business Logic Layer (Xử lý nghiệp vụ):</w:t>
      </w:r>
    </w:p>
    <w:p w14:paraId="34959557" w14:textId="77777777" w:rsidR="002B13F1" w:rsidRDefault="002B13F1" w:rsidP="00F44829">
      <w:pPr>
        <w:pStyle w:val="ThngthngWeb"/>
        <w:numPr>
          <w:ilvl w:val="0"/>
          <w:numId w:val="16"/>
        </w:numPr>
      </w:pPr>
      <w:r>
        <w:t>Quản lý luồng dữ liệu và logic xử lý như:</w:t>
      </w:r>
    </w:p>
    <w:p w14:paraId="698F0292" w14:textId="77777777" w:rsidR="002B13F1" w:rsidRDefault="002B13F1" w:rsidP="00F44829">
      <w:pPr>
        <w:pStyle w:val="ThngthngWeb"/>
        <w:numPr>
          <w:ilvl w:val="1"/>
          <w:numId w:val="16"/>
        </w:numPr>
      </w:pPr>
      <w:r>
        <w:t>Tính tổng thu nhập/chi phí.</w:t>
      </w:r>
    </w:p>
    <w:p w14:paraId="2E627E52" w14:textId="77777777" w:rsidR="002B13F1" w:rsidRDefault="002B13F1" w:rsidP="00F44829">
      <w:pPr>
        <w:pStyle w:val="ThngthngWeb"/>
        <w:numPr>
          <w:ilvl w:val="1"/>
          <w:numId w:val="16"/>
        </w:numPr>
      </w:pPr>
      <w:r>
        <w:t>Phân loại giao dịch theo ngày/tháng/năm.</w:t>
      </w:r>
    </w:p>
    <w:p w14:paraId="1394DD1E" w14:textId="77777777" w:rsidR="002B13F1" w:rsidRDefault="002B13F1" w:rsidP="00F44829">
      <w:pPr>
        <w:pStyle w:val="ThngthngWeb"/>
        <w:numPr>
          <w:ilvl w:val="1"/>
          <w:numId w:val="16"/>
        </w:numPr>
      </w:pPr>
      <w:r>
        <w:t>Cập nhật dữ liệu khi người dùng nhập hoặc chỉnh sửa thông tin.</w:t>
      </w:r>
    </w:p>
    <w:p w14:paraId="50F38CC2" w14:textId="77777777" w:rsidR="002B13F1" w:rsidRDefault="002B13F1" w:rsidP="00F44829">
      <w:pPr>
        <w:pStyle w:val="ThngthngWeb"/>
        <w:numPr>
          <w:ilvl w:val="0"/>
          <w:numId w:val="16"/>
        </w:numPr>
      </w:pPr>
      <w:r>
        <w:t xml:space="preserve">Được xử lý trong các class hoặc file </w:t>
      </w:r>
      <w:r>
        <w:rPr>
          <w:rStyle w:val="MaHTML"/>
        </w:rPr>
        <w:t>StatefulWidget</w:t>
      </w:r>
      <w:r>
        <w:t xml:space="preserve">, truyền dữ liệu qua </w:t>
      </w:r>
      <w:r>
        <w:rPr>
          <w:rStyle w:val="MaHTML"/>
        </w:rPr>
        <w:t>callback</w:t>
      </w:r>
      <w:r>
        <w:t xml:space="preserve">, </w:t>
      </w:r>
      <w:r>
        <w:rPr>
          <w:rStyle w:val="MaHTML"/>
        </w:rPr>
        <w:t>setState</w:t>
      </w:r>
      <w:r>
        <w:t>.</w:t>
      </w:r>
    </w:p>
    <w:p w14:paraId="2A6BC58B" w14:textId="77777777" w:rsidR="002B13F1" w:rsidRDefault="002B13F1" w:rsidP="002B13F1">
      <w:pPr>
        <w:pStyle w:val="u4"/>
      </w:pPr>
      <w:r>
        <w:rPr>
          <w:rStyle w:val="Manh"/>
          <w:b/>
          <w:bCs/>
        </w:rPr>
        <w:t>3. Data Access Layer (Truy cập dữ liệu):</w:t>
      </w:r>
    </w:p>
    <w:p w14:paraId="038641E3" w14:textId="77777777" w:rsidR="002B13F1" w:rsidRDefault="002B13F1" w:rsidP="00F44829">
      <w:pPr>
        <w:pStyle w:val="ThngthngWeb"/>
        <w:numPr>
          <w:ilvl w:val="0"/>
          <w:numId w:val="17"/>
        </w:numPr>
      </w:pPr>
      <w:r>
        <w:t>Chịu trách nhiệm lưu trữ và truy xuất dữ liệu giao dịch.</w:t>
      </w:r>
    </w:p>
    <w:p w14:paraId="509A5384" w14:textId="77777777" w:rsidR="002B13F1" w:rsidRDefault="002B13F1" w:rsidP="00F44829">
      <w:pPr>
        <w:pStyle w:val="ThngthngWeb"/>
        <w:numPr>
          <w:ilvl w:val="0"/>
          <w:numId w:val="17"/>
        </w:numPr>
      </w:pPr>
      <w:r>
        <w:t xml:space="preserve">Công nghệ sử dụng: </w:t>
      </w:r>
      <w:r>
        <w:rPr>
          <w:rStyle w:val="Manh"/>
        </w:rPr>
        <w:t>Hive</w:t>
      </w:r>
      <w:r>
        <w:t xml:space="preserve"> – cơ sở dữ liệu NoSQL nhẹ, hỗ trợ lưu cục bộ trên thiết bị di động.</w:t>
      </w:r>
    </w:p>
    <w:p w14:paraId="4B82D5AE" w14:textId="78E6FB8C" w:rsidR="002B13F1" w:rsidRDefault="002B13F1" w:rsidP="00F44829">
      <w:pPr>
        <w:pStyle w:val="ThngthngWeb"/>
        <w:numPr>
          <w:ilvl w:val="0"/>
          <w:numId w:val="17"/>
        </w:numPr>
      </w:pPr>
      <w:r>
        <w:t xml:space="preserve">Các model dữ liệu như </w:t>
      </w:r>
      <w:r>
        <w:rPr>
          <w:rStyle w:val="MaHTML"/>
        </w:rPr>
        <w:t>SpendModel</w:t>
      </w:r>
      <w:r>
        <w:t xml:space="preserve"> được định nghĩa bằng </w:t>
      </w:r>
      <w:r>
        <w:rPr>
          <w:rStyle w:val="MaHTML"/>
        </w:rPr>
        <w:t>HiveType</w:t>
      </w:r>
      <w:r>
        <w:t>.</w:t>
      </w:r>
    </w:p>
    <w:p w14:paraId="504D2EEE" w14:textId="673A78B8" w:rsidR="002B13F1" w:rsidRDefault="002B13F1" w:rsidP="002B13F1">
      <w:pPr>
        <w:pStyle w:val="ThngthngWeb"/>
      </w:pPr>
      <w:r w:rsidRPr="002B13F1">
        <w:rPr>
          <w:noProof/>
        </w:rPr>
        <w:lastRenderedPageBreak/>
        <w:drawing>
          <wp:inline distT="0" distB="0" distL="0" distR="0" wp14:anchorId="49361158" wp14:editId="3A444964">
            <wp:extent cx="5311600" cy="26291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600" cy="2629128"/>
                    </a:xfrm>
                    <a:prstGeom prst="rect">
                      <a:avLst/>
                    </a:prstGeom>
                  </pic:spPr>
                </pic:pic>
              </a:graphicData>
            </a:graphic>
          </wp:inline>
        </w:drawing>
      </w:r>
    </w:p>
    <w:p w14:paraId="593E74A2" w14:textId="77777777" w:rsidR="002B13F1" w:rsidRDefault="002B13F1" w:rsidP="7A6977B4">
      <w:pPr>
        <w:ind w:left="0"/>
        <w:rPr>
          <w:b/>
          <w:bCs/>
        </w:rPr>
      </w:pPr>
    </w:p>
    <w:p w14:paraId="0E05547C" w14:textId="1886FA1B" w:rsidR="00347920" w:rsidRDefault="009A78F4" w:rsidP="00001536">
      <w:pPr>
        <w:pStyle w:val="u3"/>
      </w:pPr>
      <w:r>
        <w:t>2</w:t>
      </w:r>
      <w:r w:rsidR="007F5AD8">
        <w:t>.</w:t>
      </w:r>
      <w:r w:rsidR="08190CC6">
        <w:t>4</w:t>
      </w:r>
      <w:r w:rsidR="00517BE6">
        <w:t xml:space="preserve"> </w:t>
      </w:r>
      <w:r w:rsidR="00AB4C28">
        <w:t>Sơ</w:t>
      </w:r>
      <w:r w:rsidR="001566E4">
        <w:t xml:space="preserve"> đồ </w:t>
      </w:r>
      <w:r w:rsidR="002A0230">
        <w:t>Ca sử dụng (Use case)</w:t>
      </w:r>
    </w:p>
    <w:p w14:paraId="073EBACB" w14:textId="3D5C20D2" w:rsidR="00075818" w:rsidRDefault="00075818" w:rsidP="00075818">
      <w:pPr>
        <w:pStyle w:val="u4"/>
      </w:pPr>
      <w:r>
        <w:t xml:space="preserve"> </w:t>
      </w:r>
      <w:r w:rsidR="00AB4C28">
        <w:t>T</w:t>
      </w:r>
      <w:r w:rsidR="00AB4C28" w:rsidRPr="00AB4C28">
        <w:t>ác nhân hệ thống</w:t>
      </w:r>
    </w:p>
    <w:p w14:paraId="7BAF75E0" w14:textId="5C46A33E" w:rsidR="00E05214" w:rsidRPr="00E05214" w:rsidRDefault="00E05214" w:rsidP="00AB4C28">
      <w:pPr>
        <w:pStyle w:val="InfoBlue"/>
      </w:pPr>
    </w:p>
    <w:tbl>
      <w:tblPr>
        <w:tblW w:w="494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2488"/>
        <w:gridCol w:w="6362"/>
      </w:tblGrid>
      <w:tr w:rsidR="00E05214" w:rsidRPr="00342DCF" w14:paraId="49399BA6" w14:textId="77777777" w:rsidTr="21EB3745">
        <w:trPr>
          <w:trHeight w:val="67"/>
        </w:trPr>
        <w:tc>
          <w:tcPr>
            <w:tcW w:w="233" w:type="pct"/>
            <w:shd w:val="clear" w:color="auto" w:fill="DEEAF6"/>
            <w:vAlign w:val="center"/>
          </w:tcPr>
          <w:p w14:paraId="5AFC7B24" w14:textId="77777777" w:rsidR="00E05214" w:rsidRPr="00342DCF" w:rsidRDefault="00E05214" w:rsidP="00E038B6">
            <w:pPr>
              <w:ind w:left="34"/>
              <w:rPr>
                <w:rFonts w:ascii="Calibri" w:hAnsi="Calibri" w:cs="Calibri"/>
                <w:b/>
                <w:sz w:val="22"/>
                <w:szCs w:val="22"/>
              </w:rPr>
            </w:pPr>
            <w:r w:rsidRPr="00342DCF">
              <w:rPr>
                <w:rFonts w:ascii="Calibri" w:hAnsi="Calibri" w:cs="Calibri"/>
                <w:b/>
                <w:sz w:val="22"/>
                <w:szCs w:val="22"/>
              </w:rPr>
              <w:t>#</w:t>
            </w:r>
          </w:p>
        </w:tc>
        <w:tc>
          <w:tcPr>
            <w:tcW w:w="1340" w:type="pct"/>
            <w:shd w:val="clear" w:color="auto" w:fill="DEEAF6"/>
            <w:vAlign w:val="center"/>
          </w:tcPr>
          <w:p w14:paraId="402DCFD3" w14:textId="77777777" w:rsidR="00E05214" w:rsidRPr="00342DCF" w:rsidRDefault="00AB4C28" w:rsidP="00E038B6">
            <w:pPr>
              <w:rPr>
                <w:rFonts w:ascii="Calibri" w:hAnsi="Calibri" w:cs="Calibri"/>
                <w:b/>
                <w:sz w:val="22"/>
                <w:szCs w:val="22"/>
              </w:rPr>
            </w:pPr>
            <w:r>
              <w:rPr>
                <w:rFonts w:ascii="Calibri" w:hAnsi="Calibri" w:cs="Calibri"/>
                <w:b/>
                <w:sz w:val="22"/>
                <w:szCs w:val="22"/>
              </w:rPr>
              <w:t>Tác nhân</w:t>
            </w:r>
          </w:p>
        </w:tc>
        <w:tc>
          <w:tcPr>
            <w:tcW w:w="3426" w:type="pct"/>
            <w:shd w:val="clear" w:color="auto" w:fill="DEEAF6"/>
            <w:vAlign w:val="center"/>
          </w:tcPr>
          <w:p w14:paraId="5B1638A7" w14:textId="77777777" w:rsidR="00E05214" w:rsidRPr="00342DCF" w:rsidRDefault="00AB4C28" w:rsidP="00E038B6">
            <w:pPr>
              <w:rPr>
                <w:rFonts w:ascii="Calibri" w:hAnsi="Calibri" w:cs="Calibri"/>
                <w:b/>
                <w:sz w:val="22"/>
                <w:szCs w:val="22"/>
              </w:rPr>
            </w:pPr>
            <w:r>
              <w:rPr>
                <w:rFonts w:ascii="Calibri" w:hAnsi="Calibri" w:cs="Calibri"/>
                <w:b/>
                <w:sz w:val="22"/>
                <w:szCs w:val="22"/>
              </w:rPr>
              <w:t>Mô tả</w:t>
            </w:r>
          </w:p>
        </w:tc>
      </w:tr>
      <w:tr w:rsidR="00E05214" w:rsidRPr="00224D2B" w14:paraId="649841BE" w14:textId="77777777" w:rsidTr="21EB3745">
        <w:tc>
          <w:tcPr>
            <w:tcW w:w="233" w:type="pct"/>
            <w:shd w:val="clear" w:color="auto" w:fill="auto"/>
            <w:vAlign w:val="center"/>
          </w:tcPr>
          <w:p w14:paraId="56B20A0C" w14:textId="77777777" w:rsidR="00E05214" w:rsidRPr="00342DCF" w:rsidRDefault="00E05214" w:rsidP="00E038B6">
            <w:pPr>
              <w:ind w:left="34"/>
              <w:rPr>
                <w:rFonts w:ascii="Calibri" w:hAnsi="Calibri" w:cs="Calibri"/>
                <w:sz w:val="22"/>
                <w:szCs w:val="22"/>
              </w:rPr>
            </w:pPr>
            <w:r w:rsidRPr="00342DCF">
              <w:rPr>
                <w:rFonts w:ascii="Calibri" w:hAnsi="Calibri" w:cs="Calibri"/>
                <w:sz w:val="22"/>
                <w:szCs w:val="22"/>
              </w:rPr>
              <w:t>1</w:t>
            </w:r>
          </w:p>
        </w:tc>
        <w:tc>
          <w:tcPr>
            <w:tcW w:w="1340" w:type="pct"/>
            <w:shd w:val="clear" w:color="auto" w:fill="auto"/>
            <w:vAlign w:val="center"/>
          </w:tcPr>
          <w:p w14:paraId="296FEF7D" w14:textId="269CC53B" w:rsidR="00E05214" w:rsidRPr="00342DCF" w:rsidRDefault="002B13F1" w:rsidP="00E038B6">
            <w:pPr>
              <w:rPr>
                <w:rFonts w:ascii="Calibri" w:hAnsi="Calibri" w:cs="Calibri"/>
                <w:sz w:val="22"/>
                <w:szCs w:val="22"/>
              </w:rPr>
            </w:pPr>
            <w:r>
              <w:rPr>
                <w:rFonts w:ascii="Calibri" w:hAnsi="Calibri" w:cs="Calibri"/>
                <w:sz w:val="22"/>
                <w:szCs w:val="22"/>
              </w:rPr>
              <w:t>Người dùng cá nhân</w:t>
            </w:r>
          </w:p>
        </w:tc>
        <w:tc>
          <w:tcPr>
            <w:tcW w:w="3426" w:type="pct"/>
            <w:shd w:val="clear" w:color="auto" w:fill="auto"/>
            <w:vAlign w:val="center"/>
          </w:tcPr>
          <w:p w14:paraId="7194DBDC" w14:textId="5E497862" w:rsidR="00E05214" w:rsidRPr="00342DCF" w:rsidRDefault="589E3896" w:rsidP="00E038B6">
            <w:pPr>
              <w:rPr>
                <w:rFonts w:ascii="Calibri" w:hAnsi="Calibri" w:cs="Calibri"/>
                <w:sz w:val="22"/>
                <w:szCs w:val="22"/>
              </w:rPr>
            </w:pPr>
            <w:r w:rsidRPr="21EB3745">
              <w:rPr>
                <w:rFonts w:ascii="Calibri" w:hAnsi="Calibri" w:cs="Calibri"/>
                <w:sz w:val="22"/>
                <w:szCs w:val="22"/>
              </w:rPr>
              <w:t xml:space="preserve">Là </w:t>
            </w:r>
            <w:r w:rsidR="002B13F1">
              <w:rPr>
                <w:rFonts w:ascii="Calibri" w:hAnsi="Calibri" w:cs="Calibri"/>
                <w:sz w:val="22"/>
                <w:szCs w:val="22"/>
              </w:rPr>
              <w:t xml:space="preserve">Người dùng duy nhất </w:t>
            </w:r>
          </w:p>
        </w:tc>
      </w:tr>
      <w:tr w:rsidR="00E05214" w:rsidRPr="00224D2B" w14:paraId="18F999B5" w14:textId="77777777" w:rsidTr="21EB3745">
        <w:tc>
          <w:tcPr>
            <w:tcW w:w="233" w:type="pct"/>
            <w:shd w:val="clear" w:color="auto" w:fill="auto"/>
            <w:vAlign w:val="center"/>
          </w:tcPr>
          <w:p w14:paraId="7144751B" w14:textId="77777777" w:rsidR="00E05214" w:rsidRPr="00342DCF" w:rsidRDefault="00E05214" w:rsidP="00E038B6">
            <w:pPr>
              <w:ind w:left="34"/>
              <w:rPr>
                <w:rFonts w:ascii="Calibri" w:hAnsi="Calibri" w:cs="Calibri"/>
                <w:sz w:val="22"/>
                <w:szCs w:val="22"/>
              </w:rPr>
            </w:pPr>
            <w:r w:rsidRPr="00342DCF">
              <w:rPr>
                <w:rFonts w:ascii="Calibri" w:hAnsi="Calibri" w:cs="Calibri"/>
                <w:sz w:val="22"/>
                <w:szCs w:val="22"/>
              </w:rPr>
              <w:t>2</w:t>
            </w:r>
          </w:p>
        </w:tc>
        <w:tc>
          <w:tcPr>
            <w:tcW w:w="1340" w:type="pct"/>
            <w:shd w:val="clear" w:color="auto" w:fill="auto"/>
            <w:vAlign w:val="center"/>
          </w:tcPr>
          <w:p w14:paraId="769D0D3C" w14:textId="47BC4990" w:rsidR="00E05214" w:rsidRPr="00342DCF" w:rsidRDefault="002B13F1" w:rsidP="00E038B6">
            <w:pPr>
              <w:rPr>
                <w:rFonts w:ascii="Calibri" w:hAnsi="Calibri" w:cs="Calibri"/>
                <w:sz w:val="22"/>
                <w:szCs w:val="22"/>
              </w:rPr>
            </w:pPr>
            <w:r>
              <w:rPr>
                <w:rFonts w:ascii="Calibri" w:hAnsi="Calibri" w:cs="Calibri"/>
                <w:sz w:val="22"/>
                <w:szCs w:val="22"/>
              </w:rPr>
              <w:t>To be contin….</w:t>
            </w:r>
          </w:p>
        </w:tc>
        <w:tc>
          <w:tcPr>
            <w:tcW w:w="3426" w:type="pct"/>
            <w:shd w:val="clear" w:color="auto" w:fill="auto"/>
            <w:vAlign w:val="center"/>
          </w:tcPr>
          <w:p w14:paraId="54CD245A" w14:textId="522B527E" w:rsidR="00E05214" w:rsidRPr="00342DCF" w:rsidRDefault="002B13F1" w:rsidP="00E038B6">
            <w:pPr>
              <w:rPr>
                <w:rFonts w:ascii="Calibri" w:hAnsi="Calibri" w:cs="Calibri"/>
                <w:sz w:val="22"/>
                <w:szCs w:val="22"/>
              </w:rPr>
            </w:pPr>
            <w:r>
              <w:rPr>
                <w:rFonts w:ascii="Calibri" w:hAnsi="Calibri" w:cs="Calibri"/>
                <w:sz w:val="22"/>
                <w:szCs w:val="22"/>
              </w:rPr>
              <w:t>…..</w:t>
            </w:r>
          </w:p>
        </w:tc>
      </w:tr>
      <w:tr w:rsidR="00E05214" w:rsidRPr="00224D2B" w14:paraId="1231BE67" w14:textId="77777777" w:rsidTr="21EB3745">
        <w:tc>
          <w:tcPr>
            <w:tcW w:w="233" w:type="pct"/>
            <w:shd w:val="clear" w:color="auto" w:fill="auto"/>
            <w:vAlign w:val="center"/>
          </w:tcPr>
          <w:p w14:paraId="36FEB5B0" w14:textId="77777777" w:rsidR="00E05214" w:rsidRPr="00342DCF" w:rsidRDefault="00E05214" w:rsidP="00E038B6">
            <w:pPr>
              <w:ind w:left="34"/>
              <w:rPr>
                <w:rFonts w:ascii="Calibri" w:hAnsi="Calibri" w:cs="Calibri"/>
                <w:sz w:val="22"/>
                <w:szCs w:val="22"/>
              </w:rPr>
            </w:pPr>
          </w:p>
        </w:tc>
        <w:tc>
          <w:tcPr>
            <w:tcW w:w="1340" w:type="pct"/>
            <w:shd w:val="clear" w:color="auto" w:fill="auto"/>
            <w:vAlign w:val="center"/>
          </w:tcPr>
          <w:p w14:paraId="30D7AA69" w14:textId="77777777" w:rsidR="00E05214" w:rsidRPr="00342DCF" w:rsidRDefault="00E05214" w:rsidP="00E038B6">
            <w:pPr>
              <w:rPr>
                <w:rFonts w:ascii="Calibri" w:hAnsi="Calibri" w:cs="Calibri"/>
                <w:sz w:val="22"/>
                <w:szCs w:val="22"/>
              </w:rPr>
            </w:pPr>
          </w:p>
        </w:tc>
        <w:tc>
          <w:tcPr>
            <w:tcW w:w="3426" w:type="pct"/>
            <w:shd w:val="clear" w:color="auto" w:fill="auto"/>
            <w:vAlign w:val="center"/>
          </w:tcPr>
          <w:p w14:paraId="7196D064" w14:textId="77777777" w:rsidR="00E05214" w:rsidRPr="00342DCF" w:rsidRDefault="00E05214" w:rsidP="00E038B6">
            <w:pPr>
              <w:rPr>
                <w:rFonts w:ascii="Calibri" w:hAnsi="Calibri" w:cs="Calibri"/>
                <w:sz w:val="22"/>
                <w:szCs w:val="22"/>
              </w:rPr>
            </w:pPr>
          </w:p>
        </w:tc>
      </w:tr>
    </w:tbl>
    <w:p w14:paraId="08597582" w14:textId="77777777" w:rsidR="00E67082" w:rsidRPr="00E67082" w:rsidRDefault="00E67082" w:rsidP="00E67082">
      <w:pPr>
        <w:pStyle w:val="ThnVnban"/>
        <w:rPr>
          <w:lang w:val="en-US"/>
        </w:rPr>
      </w:pPr>
    </w:p>
    <w:p w14:paraId="65D940CE" w14:textId="5A1CFCA5" w:rsidR="00001536" w:rsidRDefault="00001536" w:rsidP="00001536">
      <w:pPr>
        <w:pStyle w:val="ThnVnban"/>
        <w:rPr>
          <w:lang w:val="en-US"/>
        </w:rPr>
      </w:pPr>
      <w:r>
        <w:rPr>
          <w:lang w:val="en-US"/>
        </w:rPr>
        <w:t>Biểu đồ usecase tổng quát của hệ thống</w:t>
      </w:r>
    </w:p>
    <w:p w14:paraId="2515251A" w14:textId="43BC4532" w:rsidR="002B13F1" w:rsidRPr="00001536" w:rsidRDefault="002B13F1" w:rsidP="00001536">
      <w:pPr>
        <w:pStyle w:val="ThnVnban"/>
        <w:rPr>
          <w:lang w:val="en-US"/>
        </w:rPr>
      </w:pPr>
      <w:r w:rsidRPr="002B13F1">
        <w:rPr>
          <w:noProof/>
          <w:lang w:val="en-US"/>
        </w:rPr>
        <w:drawing>
          <wp:inline distT="0" distB="0" distL="0" distR="0" wp14:anchorId="28B760FD" wp14:editId="5D12F8D2">
            <wp:extent cx="3918585" cy="250371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2402" cy="2506153"/>
                    </a:xfrm>
                    <a:prstGeom prst="rect">
                      <a:avLst/>
                    </a:prstGeom>
                  </pic:spPr>
                </pic:pic>
              </a:graphicData>
            </a:graphic>
          </wp:inline>
        </w:drawing>
      </w:r>
    </w:p>
    <w:p w14:paraId="2DE403A5" w14:textId="63088D2E" w:rsidR="00001536" w:rsidRPr="00001536" w:rsidRDefault="00001536" w:rsidP="0733F405">
      <w:pPr>
        <w:pStyle w:val="ThnVnban"/>
        <w:spacing w:line="259" w:lineRule="auto"/>
        <w:rPr>
          <w:lang w:val="en-US"/>
        </w:rPr>
      </w:pPr>
    </w:p>
    <w:p w14:paraId="531D894E" w14:textId="7F1EF1A7" w:rsidR="00517BE6" w:rsidRDefault="63276A28" w:rsidP="008443CA">
      <w:pPr>
        <w:pStyle w:val="u2"/>
      </w:pPr>
      <w:bookmarkStart w:id="32" w:name="_Toc195303133"/>
      <w:r>
        <w:t>Đ</w:t>
      </w:r>
      <w:r w:rsidR="4A1E4167">
        <w:t>3</w:t>
      </w:r>
      <w:r w:rsidR="79E97699">
        <w:t xml:space="preserve">. </w:t>
      </w:r>
      <w:r w:rsidR="111890A2">
        <w:t xml:space="preserve">Đặc tả </w:t>
      </w:r>
      <w:r w:rsidR="2D7E423B">
        <w:t>usecase</w:t>
      </w:r>
      <w:bookmarkEnd w:id="32"/>
    </w:p>
    <w:p w14:paraId="6129875B" w14:textId="1DBD039A" w:rsidR="002B13F1" w:rsidRDefault="002B13F1" w:rsidP="002B13F1">
      <w:r w:rsidRPr="002B13F1">
        <w:rPr>
          <w:noProof/>
        </w:rPr>
        <w:drawing>
          <wp:inline distT="0" distB="0" distL="0" distR="0" wp14:anchorId="53AA8D2B" wp14:editId="50F68E46">
            <wp:extent cx="5281118" cy="462574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1118" cy="4625741"/>
                    </a:xfrm>
                    <a:prstGeom prst="rect">
                      <a:avLst/>
                    </a:prstGeom>
                  </pic:spPr>
                </pic:pic>
              </a:graphicData>
            </a:graphic>
          </wp:inline>
        </w:drawing>
      </w:r>
    </w:p>
    <w:p w14:paraId="3036AD68" w14:textId="68D75DCD" w:rsidR="00E67082" w:rsidRDefault="00364E2A" w:rsidP="002B13F1">
      <w:r w:rsidRPr="00925416">
        <w:rPr>
          <w:rFonts w:cs="Times New Roman"/>
          <w:noProof/>
          <w:sz w:val="32"/>
          <w:szCs w:val="32"/>
        </w:rPr>
        <w:drawing>
          <wp:inline distT="0" distB="0" distL="0" distR="0" wp14:anchorId="293679CF" wp14:editId="527788C7">
            <wp:extent cx="4996542" cy="2693115"/>
            <wp:effectExtent l="0" t="0" r="0" b="0"/>
            <wp:docPr id="107635702" name="Hình ảnh 1" descr="Ảnh có chứa vòng tròn, biểu đồ, ảnh chụp màn hình,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702" name="Hình ảnh 1" descr="Ảnh có chứa vòng tròn, biểu đồ, ảnh chụp màn hình, văn bản&#10;&#10;Nội dung do AI tạo ra có thể không chính xác."/>
                    <pic:cNvPicPr/>
                  </pic:nvPicPr>
                  <pic:blipFill>
                    <a:blip r:embed="rId17"/>
                    <a:stretch>
                      <a:fillRect/>
                    </a:stretch>
                  </pic:blipFill>
                  <pic:spPr>
                    <a:xfrm>
                      <a:off x="0" y="0"/>
                      <a:ext cx="5000706" cy="2695360"/>
                    </a:xfrm>
                    <a:prstGeom prst="rect">
                      <a:avLst/>
                    </a:prstGeom>
                  </pic:spPr>
                </pic:pic>
              </a:graphicData>
            </a:graphic>
          </wp:inline>
        </w:drawing>
      </w:r>
    </w:p>
    <w:p w14:paraId="0B6449FB" w14:textId="77777777" w:rsidR="00E67082" w:rsidRDefault="00E67082" w:rsidP="00364E2A">
      <w:pPr>
        <w:ind w:left="0"/>
      </w:pPr>
    </w:p>
    <w:p w14:paraId="69B865FE" w14:textId="77777777" w:rsidR="00E67082" w:rsidRPr="002B13F1" w:rsidRDefault="00E67082" w:rsidP="002B13F1"/>
    <w:p w14:paraId="6B4BCC59" w14:textId="38C94317" w:rsidR="00B476E0" w:rsidRDefault="009A78F4" w:rsidP="00221D72">
      <w:pPr>
        <w:pStyle w:val="u3"/>
      </w:pPr>
      <w:r>
        <w:t>3</w:t>
      </w:r>
      <w:r w:rsidR="00221D72">
        <w:t>.1</w:t>
      </w:r>
      <w:r w:rsidR="00DC4778">
        <w:t xml:space="preserve"> </w:t>
      </w:r>
      <w:r w:rsidR="00546F98">
        <w:t>Activity</w:t>
      </w:r>
    </w:p>
    <w:p w14:paraId="49E398E2" w14:textId="1539DD38" w:rsidR="001E5F51" w:rsidRPr="00364E2A" w:rsidRDefault="002C6DCD" w:rsidP="001E5F51">
      <w:pPr>
        <w:rPr>
          <w:iCs/>
        </w:rPr>
      </w:pPr>
      <w:r w:rsidRPr="00364E2A">
        <w:rPr>
          <w:iCs/>
        </w:rPr>
        <w:t>- Thêm thu nhập</w:t>
      </w:r>
    </w:p>
    <w:p w14:paraId="25E66ADB" w14:textId="3B4A9C17" w:rsidR="002C6DCD" w:rsidRDefault="002C6DCD" w:rsidP="001E5F51">
      <w:r w:rsidRPr="002C6DCD">
        <w:rPr>
          <w:noProof/>
        </w:rPr>
        <w:drawing>
          <wp:inline distT="0" distB="0" distL="0" distR="0" wp14:anchorId="12B07DE6" wp14:editId="17DAADCF">
            <wp:extent cx="5624047" cy="5753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047" cy="5753599"/>
                    </a:xfrm>
                    <a:prstGeom prst="rect">
                      <a:avLst/>
                    </a:prstGeom>
                  </pic:spPr>
                </pic:pic>
              </a:graphicData>
            </a:graphic>
          </wp:inline>
        </w:drawing>
      </w:r>
    </w:p>
    <w:p w14:paraId="0CA42231" w14:textId="77777777" w:rsidR="00E67082" w:rsidRDefault="00E67082" w:rsidP="001E5F51"/>
    <w:p w14:paraId="6236AF42" w14:textId="77777777" w:rsidR="00E67082" w:rsidRDefault="00E67082" w:rsidP="001E5F51"/>
    <w:p w14:paraId="164F7676" w14:textId="77777777" w:rsidR="00E67082" w:rsidRDefault="00E67082" w:rsidP="00364E2A">
      <w:pPr>
        <w:ind w:left="0"/>
      </w:pPr>
    </w:p>
    <w:p w14:paraId="331CA004" w14:textId="77777777" w:rsidR="00E67082" w:rsidRDefault="00E67082" w:rsidP="001E5F51"/>
    <w:p w14:paraId="33A29613" w14:textId="77777777" w:rsidR="00364E2A" w:rsidRDefault="00364E2A" w:rsidP="001E5F51"/>
    <w:p w14:paraId="3852F98B" w14:textId="018053D4" w:rsidR="002C6DCD" w:rsidRDefault="002C6DCD" w:rsidP="001E5F51">
      <w:r>
        <w:lastRenderedPageBreak/>
        <w:t>- Xóa thu nhập</w:t>
      </w:r>
    </w:p>
    <w:p w14:paraId="156A775C" w14:textId="5B7DB30A" w:rsidR="002C6DCD" w:rsidRDefault="002C6DCD" w:rsidP="001E5F51">
      <w:r w:rsidRPr="002C6DCD">
        <w:rPr>
          <w:noProof/>
        </w:rPr>
        <w:drawing>
          <wp:inline distT="0" distB="0" distL="0" distR="0" wp14:anchorId="7A57CF1E" wp14:editId="15B1A7C3">
            <wp:extent cx="5105842" cy="57535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842" cy="5753599"/>
                    </a:xfrm>
                    <a:prstGeom prst="rect">
                      <a:avLst/>
                    </a:prstGeom>
                  </pic:spPr>
                </pic:pic>
              </a:graphicData>
            </a:graphic>
          </wp:inline>
        </w:drawing>
      </w:r>
    </w:p>
    <w:p w14:paraId="11FCBD8B" w14:textId="77777777" w:rsidR="00E67082" w:rsidRDefault="00E67082" w:rsidP="001E5F51"/>
    <w:p w14:paraId="2B3E084D" w14:textId="77777777" w:rsidR="00E67082" w:rsidRDefault="00E67082" w:rsidP="001E5F51"/>
    <w:p w14:paraId="485387E0" w14:textId="77777777" w:rsidR="00E67082" w:rsidRDefault="00E67082" w:rsidP="001E5F51"/>
    <w:p w14:paraId="3EFDCA64" w14:textId="77777777" w:rsidR="00E67082" w:rsidRDefault="00E67082" w:rsidP="00364E2A">
      <w:pPr>
        <w:ind w:left="0"/>
      </w:pPr>
    </w:p>
    <w:p w14:paraId="1CFDF674" w14:textId="77777777" w:rsidR="00E67082" w:rsidRDefault="00E67082" w:rsidP="001E5F51"/>
    <w:p w14:paraId="3F6734F3" w14:textId="77777777" w:rsidR="00364E2A" w:rsidRDefault="00364E2A" w:rsidP="001E5F51"/>
    <w:p w14:paraId="104FE606" w14:textId="77777777" w:rsidR="00364E2A" w:rsidRDefault="00364E2A" w:rsidP="001E5F51"/>
    <w:p w14:paraId="004A6040" w14:textId="294A286F" w:rsidR="002C6DCD" w:rsidRDefault="002C6DCD" w:rsidP="001E5F51">
      <w:r>
        <w:lastRenderedPageBreak/>
        <w:t>- Sửa thu nhập</w:t>
      </w:r>
    </w:p>
    <w:p w14:paraId="65B9B9F1" w14:textId="57BFA501" w:rsidR="002C6DCD" w:rsidRPr="001E5F51" w:rsidRDefault="002C6DCD" w:rsidP="001E5F51">
      <w:r w:rsidRPr="002C6DCD">
        <w:rPr>
          <w:noProof/>
        </w:rPr>
        <w:drawing>
          <wp:inline distT="0" distB="0" distL="0" distR="0" wp14:anchorId="6E2A0056" wp14:editId="5C5BCF70">
            <wp:extent cx="4861981" cy="53497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1981" cy="5349704"/>
                    </a:xfrm>
                    <a:prstGeom prst="rect">
                      <a:avLst/>
                    </a:prstGeom>
                  </pic:spPr>
                </pic:pic>
              </a:graphicData>
            </a:graphic>
          </wp:inline>
        </w:drawing>
      </w:r>
    </w:p>
    <w:p w14:paraId="3B5921DC" w14:textId="77777777" w:rsidR="00E67082" w:rsidRDefault="00E67082" w:rsidP="001E5F51">
      <w:pPr>
        <w:pStyle w:val="u2"/>
      </w:pPr>
      <w:bookmarkStart w:id="33" w:name="_Toc195303134"/>
    </w:p>
    <w:p w14:paraId="4CA8A676" w14:textId="77777777" w:rsidR="00E67082" w:rsidRDefault="00E67082" w:rsidP="001E5F51">
      <w:pPr>
        <w:pStyle w:val="u2"/>
      </w:pPr>
    </w:p>
    <w:p w14:paraId="0A003416" w14:textId="77777777" w:rsidR="00E67082" w:rsidRDefault="00E67082" w:rsidP="001E5F51">
      <w:pPr>
        <w:pStyle w:val="u2"/>
      </w:pPr>
    </w:p>
    <w:p w14:paraId="616EFF6F" w14:textId="77777777" w:rsidR="00E67082" w:rsidRDefault="00E67082" w:rsidP="001E5F51">
      <w:pPr>
        <w:pStyle w:val="u2"/>
      </w:pPr>
    </w:p>
    <w:p w14:paraId="5A479ED7" w14:textId="77777777" w:rsidR="00364E2A" w:rsidRDefault="00364E2A" w:rsidP="00364E2A"/>
    <w:p w14:paraId="4EC392EA" w14:textId="77777777" w:rsidR="00364E2A" w:rsidRDefault="00364E2A" w:rsidP="00364E2A"/>
    <w:p w14:paraId="4035FFAD" w14:textId="77777777" w:rsidR="00364E2A" w:rsidRDefault="00364E2A" w:rsidP="00364E2A"/>
    <w:p w14:paraId="43ED03BA" w14:textId="77777777" w:rsidR="00364E2A" w:rsidRPr="00364E2A" w:rsidRDefault="00364E2A" w:rsidP="00364E2A"/>
    <w:p w14:paraId="0A94492C" w14:textId="77777777" w:rsidR="00E67082" w:rsidRPr="00E67082" w:rsidRDefault="00E67082" w:rsidP="00E67082"/>
    <w:p w14:paraId="517DAC74" w14:textId="6B817B95" w:rsidR="00221D72" w:rsidRDefault="001E5F51" w:rsidP="001E5F51">
      <w:pPr>
        <w:pStyle w:val="u2"/>
      </w:pPr>
      <w:r>
        <w:lastRenderedPageBreak/>
        <w:t>4</w:t>
      </w:r>
      <w:r w:rsidR="00C02DD2">
        <w:t xml:space="preserve">. </w:t>
      </w:r>
      <w:r w:rsidR="002A0230" w:rsidRPr="002A0230">
        <w:t xml:space="preserve">Luồng màn hình </w:t>
      </w:r>
      <w:r w:rsidR="002A0230">
        <w:t>(Screen flow)</w:t>
      </w:r>
      <w:bookmarkEnd w:id="33"/>
    </w:p>
    <w:p w14:paraId="0CFF08F8" w14:textId="4CB9B431" w:rsidR="59F94166" w:rsidRDefault="59F94166"/>
    <w:p w14:paraId="16287F21" w14:textId="7A733485" w:rsidR="00C02DD2" w:rsidRDefault="002C6DCD" w:rsidP="00C02DD2">
      <w:pPr>
        <w:pStyle w:val="InfoBlue"/>
      </w:pPr>
      <w:r w:rsidRPr="002C6DCD">
        <w:rPr>
          <w:noProof/>
        </w:rPr>
        <w:drawing>
          <wp:inline distT="0" distB="0" distL="0" distR="0" wp14:anchorId="30B2BF43" wp14:editId="219A53E1">
            <wp:extent cx="5920739" cy="296091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4323" cy="2962706"/>
                    </a:xfrm>
                    <a:prstGeom prst="rect">
                      <a:avLst/>
                    </a:prstGeom>
                  </pic:spPr>
                </pic:pic>
              </a:graphicData>
            </a:graphic>
          </wp:inline>
        </w:drawing>
      </w:r>
    </w:p>
    <w:p w14:paraId="7C9D33F9" w14:textId="77777777" w:rsidR="00C02DD2" w:rsidRDefault="001E5F51" w:rsidP="00C02DD2">
      <w:pPr>
        <w:pStyle w:val="u4"/>
      </w:pPr>
      <w:r>
        <w:t>4.1.</w:t>
      </w:r>
      <w:r w:rsidR="00C02DD2">
        <w:t xml:space="preserve"> </w:t>
      </w:r>
      <w:r w:rsidR="002A0230" w:rsidRPr="002A0230">
        <w:t>Mô tả màn hình</w:t>
      </w:r>
    </w:p>
    <w:p w14:paraId="4A816DF1" w14:textId="38909836" w:rsidR="00221D72" w:rsidRDefault="00221D72" w:rsidP="00C02DD2">
      <w:pPr>
        <w:pStyle w:val="InfoBlue"/>
      </w:pPr>
    </w:p>
    <w:tbl>
      <w:tblPr>
        <w:tblW w:w="4940"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2488"/>
        <w:gridCol w:w="6362"/>
      </w:tblGrid>
      <w:tr w:rsidR="00C02DD2" w:rsidRPr="00342DCF" w14:paraId="02192C14" w14:textId="77777777" w:rsidTr="00E67082">
        <w:trPr>
          <w:trHeight w:val="67"/>
        </w:trPr>
        <w:tc>
          <w:tcPr>
            <w:tcW w:w="233" w:type="pct"/>
            <w:shd w:val="clear" w:color="auto" w:fill="DEEAF6"/>
            <w:vAlign w:val="center"/>
          </w:tcPr>
          <w:p w14:paraId="1AFA645E" w14:textId="77777777" w:rsidR="00C02DD2" w:rsidRPr="00342DCF" w:rsidRDefault="00C02DD2" w:rsidP="00DD1214">
            <w:pPr>
              <w:ind w:left="34"/>
              <w:rPr>
                <w:rFonts w:ascii="Calibri" w:hAnsi="Calibri" w:cs="Calibri"/>
                <w:b/>
                <w:sz w:val="22"/>
                <w:szCs w:val="22"/>
              </w:rPr>
            </w:pPr>
            <w:r w:rsidRPr="00342DCF">
              <w:rPr>
                <w:rFonts w:ascii="Calibri" w:hAnsi="Calibri" w:cs="Calibri"/>
                <w:b/>
                <w:sz w:val="22"/>
                <w:szCs w:val="22"/>
              </w:rPr>
              <w:t>#</w:t>
            </w:r>
          </w:p>
        </w:tc>
        <w:tc>
          <w:tcPr>
            <w:tcW w:w="1340" w:type="pct"/>
            <w:shd w:val="clear" w:color="auto" w:fill="DEEAF6"/>
            <w:vAlign w:val="center"/>
          </w:tcPr>
          <w:p w14:paraId="6C783366" w14:textId="77777777" w:rsidR="00C02DD2" w:rsidRPr="00342DCF" w:rsidRDefault="00EF2E9C" w:rsidP="00C02DD2">
            <w:pPr>
              <w:ind w:left="0"/>
              <w:rPr>
                <w:rFonts w:ascii="Calibri" w:hAnsi="Calibri" w:cs="Calibri"/>
                <w:b/>
                <w:sz w:val="22"/>
                <w:szCs w:val="22"/>
              </w:rPr>
            </w:pPr>
            <w:r>
              <w:rPr>
                <w:rFonts w:ascii="Calibri" w:hAnsi="Calibri" w:cs="Calibri"/>
                <w:b/>
                <w:sz w:val="22"/>
                <w:szCs w:val="22"/>
              </w:rPr>
              <w:t>Màn hình</w:t>
            </w:r>
          </w:p>
        </w:tc>
        <w:tc>
          <w:tcPr>
            <w:tcW w:w="3427" w:type="pct"/>
            <w:shd w:val="clear" w:color="auto" w:fill="DEEAF6"/>
            <w:vAlign w:val="center"/>
          </w:tcPr>
          <w:p w14:paraId="1F6E5AF9" w14:textId="77777777" w:rsidR="00C02DD2" w:rsidRPr="00342DCF" w:rsidRDefault="00EF2E9C" w:rsidP="00C02DD2">
            <w:pPr>
              <w:ind w:left="0"/>
              <w:rPr>
                <w:rFonts w:ascii="Calibri" w:hAnsi="Calibri" w:cs="Calibri"/>
                <w:b/>
                <w:sz w:val="22"/>
                <w:szCs w:val="22"/>
              </w:rPr>
            </w:pPr>
            <w:r>
              <w:rPr>
                <w:rFonts w:ascii="Calibri" w:hAnsi="Calibri" w:cs="Calibri"/>
                <w:b/>
                <w:sz w:val="22"/>
                <w:szCs w:val="22"/>
              </w:rPr>
              <w:t>Mô tả</w:t>
            </w:r>
          </w:p>
        </w:tc>
      </w:tr>
      <w:tr w:rsidR="00C02DD2" w:rsidRPr="00224D2B" w14:paraId="249FAAB8" w14:textId="77777777" w:rsidTr="00E67082">
        <w:tc>
          <w:tcPr>
            <w:tcW w:w="233" w:type="pct"/>
            <w:shd w:val="clear" w:color="auto" w:fill="auto"/>
            <w:vAlign w:val="center"/>
          </w:tcPr>
          <w:p w14:paraId="19F14E3C" w14:textId="77777777" w:rsidR="00C02DD2" w:rsidRPr="00342DCF" w:rsidRDefault="00C02DD2" w:rsidP="00DD1214">
            <w:pPr>
              <w:ind w:left="34"/>
              <w:rPr>
                <w:rFonts w:ascii="Calibri" w:hAnsi="Calibri" w:cs="Calibri"/>
                <w:sz w:val="22"/>
                <w:szCs w:val="22"/>
              </w:rPr>
            </w:pPr>
            <w:r w:rsidRPr="00342DCF">
              <w:rPr>
                <w:rFonts w:ascii="Calibri" w:hAnsi="Calibri" w:cs="Calibri"/>
                <w:sz w:val="22"/>
                <w:szCs w:val="22"/>
              </w:rPr>
              <w:t>1</w:t>
            </w:r>
          </w:p>
        </w:tc>
        <w:tc>
          <w:tcPr>
            <w:tcW w:w="1340" w:type="pct"/>
            <w:shd w:val="clear" w:color="auto" w:fill="auto"/>
            <w:vAlign w:val="center"/>
          </w:tcPr>
          <w:p w14:paraId="5BE93A62" w14:textId="2B9BF948" w:rsidR="00C02DD2" w:rsidRPr="00342DCF" w:rsidRDefault="205D28B6" w:rsidP="00DD1214">
            <w:pPr>
              <w:rPr>
                <w:rFonts w:ascii="Calibri" w:hAnsi="Calibri" w:cs="Calibri"/>
                <w:sz w:val="22"/>
                <w:szCs w:val="22"/>
              </w:rPr>
            </w:pPr>
            <w:r w:rsidRPr="21EB3745">
              <w:rPr>
                <w:rFonts w:ascii="Calibri" w:hAnsi="Calibri" w:cs="Calibri"/>
                <w:sz w:val="22"/>
                <w:szCs w:val="22"/>
              </w:rPr>
              <w:t>LogIn</w:t>
            </w:r>
          </w:p>
        </w:tc>
        <w:tc>
          <w:tcPr>
            <w:tcW w:w="3427" w:type="pct"/>
            <w:shd w:val="clear" w:color="auto" w:fill="auto"/>
            <w:vAlign w:val="center"/>
          </w:tcPr>
          <w:p w14:paraId="384BA73E" w14:textId="61B7FB47" w:rsidR="00C02DD2" w:rsidRPr="00342DCF" w:rsidRDefault="205D28B6" w:rsidP="00DD1214">
            <w:pPr>
              <w:rPr>
                <w:rFonts w:ascii="Calibri" w:hAnsi="Calibri" w:cs="Calibri"/>
                <w:sz w:val="22"/>
                <w:szCs w:val="22"/>
              </w:rPr>
            </w:pPr>
            <w:r w:rsidRPr="21EB3745">
              <w:rPr>
                <w:rFonts w:ascii="Calibri" w:hAnsi="Calibri" w:cs="Calibri"/>
                <w:sz w:val="22"/>
                <w:szCs w:val="22"/>
              </w:rPr>
              <w:t>Màn hình giúp người dùng nhập thông tin đăng nhập hệ thống</w:t>
            </w:r>
          </w:p>
        </w:tc>
      </w:tr>
      <w:tr w:rsidR="00C02DD2" w:rsidRPr="00224D2B" w14:paraId="78E884CA" w14:textId="77777777" w:rsidTr="00E67082">
        <w:tc>
          <w:tcPr>
            <w:tcW w:w="233" w:type="pct"/>
            <w:shd w:val="clear" w:color="auto" w:fill="auto"/>
            <w:vAlign w:val="center"/>
          </w:tcPr>
          <w:p w14:paraId="7842F596" w14:textId="77777777" w:rsidR="00C02DD2" w:rsidRPr="00342DCF" w:rsidRDefault="00C02DD2" w:rsidP="00DD1214">
            <w:pPr>
              <w:ind w:left="34"/>
              <w:rPr>
                <w:rFonts w:ascii="Calibri" w:hAnsi="Calibri" w:cs="Calibri"/>
                <w:sz w:val="22"/>
                <w:szCs w:val="22"/>
              </w:rPr>
            </w:pPr>
            <w:r w:rsidRPr="00342DCF">
              <w:rPr>
                <w:rFonts w:ascii="Calibri" w:hAnsi="Calibri" w:cs="Calibri"/>
                <w:sz w:val="22"/>
                <w:szCs w:val="22"/>
              </w:rPr>
              <w:t>2</w:t>
            </w:r>
          </w:p>
        </w:tc>
        <w:tc>
          <w:tcPr>
            <w:tcW w:w="1340" w:type="pct"/>
            <w:shd w:val="clear" w:color="auto" w:fill="auto"/>
            <w:vAlign w:val="center"/>
          </w:tcPr>
          <w:p w14:paraId="34B3F2EB" w14:textId="2430A8D2" w:rsidR="00C02DD2" w:rsidRPr="00342DCF" w:rsidRDefault="00457F80" w:rsidP="00DD1214">
            <w:pPr>
              <w:rPr>
                <w:rFonts w:ascii="Calibri" w:hAnsi="Calibri" w:cs="Calibri"/>
                <w:sz w:val="22"/>
                <w:szCs w:val="22"/>
              </w:rPr>
            </w:pPr>
            <w:r>
              <w:rPr>
                <w:rFonts w:ascii="Calibri" w:hAnsi="Calibri" w:cs="Calibri"/>
                <w:sz w:val="22"/>
                <w:szCs w:val="22"/>
              </w:rPr>
              <w:t>Register</w:t>
            </w:r>
          </w:p>
        </w:tc>
        <w:tc>
          <w:tcPr>
            <w:tcW w:w="3427" w:type="pct"/>
            <w:shd w:val="clear" w:color="auto" w:fill="auto"/>
            <w:vAlign w:val="center"/>
          </w:tcPr>
          <w:p w14:paraId="7D34F5C7" w14:textId="1E2C0F4F" w:rsidR="00C02DD2" w:rsidRPr="00342DCF" w:rsidRDefault="00457F80" w:rsidP="00DD1214">
            <w:pPr>
              <w:rPr>
                <w:rFonts w:ascii="Calibri" w:hAnsi="Calibri" w:cs="Calibri"/>
                <w:sz w:val="22"/>
                <w:szCs w:val="22"/>
              </w:rPr>
            </w:pPr>
            <w:r>
              <w:rPr>
                <w:rFonts w:ascii="Calibri" w:hAnsi="Calibri" w:cs="Calibri"/>
                <w:sz w:val="22"/>
                <w:szCs w:val="22"/>
              </w:rPr>
              <w:t>Đăng n</w:t>
            </w:r>
            <w:r w:rsidR="00112815">
              <w:rPr>
                <w:rFonts w:ascii="Calibri" w:hAnsi="Calibri" w:cs="Calibri"/>
                <w:sz w:val="22"/>
                <w:szCs w:val="22"/>
              </w:rPr>
              <w:t>h</w:t>
            </w:r>
            <w:r>
              <w:rPr>
                <w:rFonts w:ascii="Calibri" w:hAnsi="Calibri" w:cs="Calibri"/>
                <w:sz w:val="22"/>
                <w:szCs w:val="22"/>
              </w:rPr>
              <w:t xml:space="preserve">ập </w:t>
            </w:r>
          </w:p>
        </w:tc>
      </w:tr>
      <w:tr w:rsidR="00C02DD2" w:rsidRPr="00224D2B" w14:paraId="0B4020A7" w14:textId="77777777" w:rsidTr="00E67082">
        <w:tc>
          <w:tcPr>
            <w:tcW w:w="233" w:type="pct"/>
            <w:shd w:val="clear" w:color="auto" w:fill="auto"/>
            <w:vAlign w:val="center"/>
          </w:tcPr>
          <w:p w14:paraId="1D7B270A" w14:textId="7BF77740" w:rsidR="00C02DD2" w:rsidRPr="00342DCF" w:rsidRDefault="00457F80" w:rsidP="00DD1214">
            <w:pPr>
              <w:ind w:left="34"/>
              <w:rPr>
                <w:rFonts w:ascii="Calibri" w:hAnsi="Calibri" w:cs="Calibri"/>
                <w:sz w:val="22"/>
                <w:szCs w:val="22"/>
              </w:rPr>
            </w:pPr>
            <w:r>
              <w:rPr>
                <w:rFonts w:ascii="Calibri" w:hAnsi="Calibri" w:cs="Calibri"/>
                <w:sz w:val="22"/>
                <w:szCs w:val="22"/>
              </w:rPr>
              <w:t>3</w:t>
            </w:r>
          </w:p>
        </w:tc>
        <w:tc>
          <w:tcPr>
            <w:tcW w:w="1340" w:type="pct"/>
            <w:shd w:val="clear" w:color="auto" w:fill="auto"/>
            <w:vAlign w:val="center"/>
          </w:tcPr>
          <w:p w14:paraId="4F904CB7" w14:textId="7DA3EEA7" w:rsidR="00C02DD2" w:rsidRPr="00342DCF" w:rsidRDefault="00457F80" w:rsidP="00DD1214">
            <w:pPr>
              <w:rPr>
                <w:rFonts w:ascii="Calibri" w:hAnsi="Calibri" w:cs="Calibri"/>
                <w:sz w:val="22"/>
                <w:szCs w:val="22"/>
              </w:rPr>
            </w:pPr>
            <w:r>
              <w:rPr>
                <w:rFonts w:ascii="Calibri" w:hAnsi="Calibri" w:cs="Calibri"/>
                <w:sz w:val="22"/>
                <w:szCs w:val="22"/>
              </w:rPr>
              <w:t>Quên MK</w:t>
            </w:r>
          </w:p>
        </w:tc>
        <w:tc>
          <w:tcPr>
            <w:tcW w:w="3427" w:type="pct"/>
            <w:shd w:val="clear" w:color="auto" w:fill="auto"/>
            <w:vAlign w:val="center"/>
          </w:tcPr>
          <w:p w14:paraId="06971CD3" w14:textId="57E37C39" w:rsidR="00C02DD2" w:rsidRPr="00342DCF" w:rsidRDefault="00457F80" w:rsidP="00DD1214">
            <w:pPr>
              <w:rPr>
                <w:rFonts w:ascii="Calibri" w:hAnsi="Calibri" w:cs="Calibri"/>
                <w:sz w:val="22"/>
                <w:szCs w:val="22"/>
              </w:rPr>
            </w:pPr>
            <w:r>
              <w:rPr>
                <w:rFonts w:ascii="Calibri" w:hAnsi="Calibri" w:cs="Calibri"/>
                <w:sz w:val="22"/>
                <w:szCs w:val="22"/>
              </w:rPr>
              <w:t>Tìm lại mật khẩu</w:t>
            </w:r>
          </w:p>
        </w:tc>
      </w:tr>
      <w:tr w:rsidR="00457F80" w:rsidRPr="00224D2B" w14:paraId="0B8FA4F8" w14:textId="77777777" w:rsidTr="00E67082">
        <w:tc>
          <w:tcPr>
            <w:tcW w:w="233" w:type="pct"/>
            <w:shd w:val="clear" w:color="auto" w:fill="auto"/>
            <w:vAlign w:val="center"/>
          </w:tcPr>
          <w:p w14:paraId="6210C717" w14:textId="20B86270" w:rsidR="00457F80" w:rsidRDefault="00457F80" w:rsidP="00DD1214">
            <w:pPr>
              <w:ind w:left="34"/>
              <w:rPr>
                <w:rFonts w:ascii="Calibri" w:hAnsi="Calibri" w:cs="Calibri"/>
                <w:sz w:val="22"/>
                <w:szCs w:val="22"/>
              </w:rPr>
            </w:pPr>
            <w:r>
              <w:rPr>
                <w:rFonts w:ascii="Calibri" w:hAnsi="Calibri" w:cs="Calibri"/>
                <w:sz w:val="22"/>
                <w:szCs w:val="22"/>
              </w:rPr>
              <w:t>4</w:t>
            </w:r>
          </w:p>
        </w:tc>
        <w:tc>
          <w:tcPr>
            <w:tcW w:w="1340" w:type="pct"/>
            <w:shd w:val="clear" w:color="auto" w:fill="auto"/>
            <w:vAlign w:val="center"/>
          </w:tcPr>
          <w:p w14:paraId="38B29E2A" w14:textId="7CF0D45A" w:rsidR="00457F80" w:rsidRDefault="00457F80" w:rsidP="00DD1214">
            <w:pPr>
              <w:rPr>
                <w:rFonts w:ascii="Calibri" w:hAnsi="Calibri" w:cs="Calibri"/>
                <w:sz w:val="22"/>
                <w:szCs w:val="22"/>
              </w:rPr>
            </w:pPr>
            <w:r>
              <w:rPr>
                <w:rFonts w:ascii="Calibri" w:hAnsi="Calibri" w:cs="Calibri"/>
                <w:sz w:val="22"/>
                <w:szCs w:val="22"/>
              </w:rPr>
              <w:t>HOME</w:t>
            </w:r>
          </w:p>
        </w:tc>
        <w:tc>
          <w:tcPr>
            <w:tcW w:w="3427" w:type="pct"/>
            <w:shd w:val="clear" w:color="auto" w:fill="auto"/>
            <w:vAlign w:val="center"/>
          </w:tcPr>
          <w:p w14:paraId="376A7ECF" w14:textId="131C5CA5" w:rsidR="00457F80" w:rsidRDefault="00457F80" w:rsidP="00DD1214">
            <w:pPr>
              <w:rPr>
                <w:rFonts w:ascii="Calibri" w:hAnsi="Calibri" w:cs="Calibri"/>
                <w:sz w:val="22"/>
                <w:szCs w:val="22"/>
              </w:rPr>
            </w:pPr>
            <w:r>
              <w:rPr>
                <w:rFonts w:ascii="Calibri" w:hAnsi="Calibri" w:cs="Calibri"/>
                <w:sz w:val="22"/>
                <w:szCs w:val="22"/>
              </w:rPr>
              <w:t>Màn hình chính . ở đây sẽ hiển thị 1 trong 2 tab thu nhập hoặc chi tiêu</w:t>
            </w:r>
          </w:p>
        </w:tc>
      </w:tr>
      <w:tr w:rsidR="00457F80" w:rsidRPr="00224D2B" w14:paraId="2FAA98DC" w14:textId="77777777" w:rsidTr="00E67082">
        <w:tc>
          <w:tcPr>
            <w:tcW w:w="233" w:type="pct"/>
            <w:shd w:val="clear" w:color="auto" w:fill="auto"/>
            <w:vAlign w:val="center"/>
          </w:tcPr>
          <w:p w14:paraId="38BD74BC" w14:textId="65C8FEA4" w:rsidR="00457F80" w:rsidRDefault="00457F80" w:rsidP="00DD1214">
            <w:pPr>
              <w:ind w:left="34"/>
              <w:rPr>
                <w:rFonts w:ascii="Calibri" w:hAnsi="Calibri" w:cs="Calibri"/>
                <w:sz w:val="22"/>
                <w:szCs w:val="22"/>
              </w:rPr>
            </w:pPr>
            <w:r>
              <w:rPr>
                <w:rFonts w:ascii="Calibri" w:hAnsi="Calibri" w:cs="Calibri"/>
                <w:sz w:val="22"/>
                <w:szCs w:val="22"/>
              </w:rPr>
              <w:t>5</w:t>
            </w:r>
          </w:p>
        </w:tc>
        <w:tc>
          <w:tcPr>
            <w:tcW w:w="1340" w:type="pct"/>
            <w:shd w:val="clear" w:color="auto" w:fill="auto"/>
            <w:vAlign w:val="center"/>
          </w:tcPr>
          <w:p w14:paraId="5734106F" w14:textId="1F6580EE" w:rsidR="00457F80" w:rsidRDefault="00457F80" w:rsidP="00DD1214">
            <w:pPr>
              <w:rPr>
                <w:rFonts w:ascii="Calibri" w:hAnsi="Calibri" w:cs="Calibri"/>
                <w:sz w:val="22"/>
                <w:szCs w:val="22"/>
              </w:rPr>
            </w:pPr>
            <w:r>
              <w:rPr>
                <w:rFonts w:ascii="Calibri" w:hAnsi="Calibri" w:cs="Calibri"/>
                <w:sz w:val="22"/>
                <w:szCs w:val="22"/>
              </w:rPr>
              <w:t>Chi tiêu</w:t>
            </w:r>
          </w:p>
        </w:tc>
        <w:tc>
          <w:tcPr>
            <w:tcW w:w="3427" w:type="pct"/>
            <w:shd w:val="clear" w:color="auto" w:fill="auto"/>
            <w:vAlign w:val="center"/>
          </w:tcPr>
          <w:p w14:paraId="03675EC0" w14:textId="414F1629" w:rsidR="00457F80" w:rsidRDefault="00457F80" w:rsidP="00DD1214">
            <w:pPr>
              <w:rPr>
                <w:rFonts w:ascii="Calibri" w:hAnsi="Calibri" w:cs="Calibri"/>
                <w:sz w:val="22"/>
                <w:szCs w:val="22"/>
              </w:rPr>
            </w:pPr>
            <w:r>
              <w:rPr>
                <w:rFonts w:ascii="Calibri" w:hAnsi="Calibri" w:cs="Calibri"/>
                <w:sz w:val="22"/>
                <w:szCs w:val="22"/>
              </w:rPr>
              <w:t>Hiển thị biểu đồ trực quan về dữ liệu chi tiêu, các danh mục giao dịch</w:t>
            </w:r>
          </w:p>
        </w:tc>
      </w:tr>
      <w:tr w:rsidR="00457F80" w:rsidRPr="00224D2B" w14:paraId="416D6C5A" w14:textId="77777777" w:rsidTr="00E67082">
        <w:tc>
          <w:tcPr>
            <w:tcW w:w="233" w:type="pct"/>
            <w:shd w:val="clear" w:color="auto" w:fill="auto"/>
            <w:vAlign w:val="center"/>
          </w:tcPr>
          <w:p w14:paraId="718920AF" w14:textId="1212062D" w:rsidR="00457F80" w:rsidRDefault="00457F80" w:rsidP="00DD1214">
            <w:pPr>
              <w:ind w:left="34"/>
              <w:rPr>
                <w:rFonts w:ascii="Calibri" w:hAnsi="Calibri" w:cs="Calibri"/>
                <w:sz w:val="22"/>
                <w:szCs w:val="22"/>
              </w:rPr>
            </w:pPr>
            <w:r>
              <w:rPr>
                <w:rFonts w:ascii="Calibri" w:hAnsi="Calibri" w:cs="Calibri"/>
                <w:sz w:val="22"/>
                <w:szCs w:val="22"/>
              </w:rPr>
              <w:t>6</w:t>
            </w:r>
          </w:p>
        </w:tc>
        <w:tc>
          <w:tcPr>
            <w:tcW w:w="1340" w:type="pct"/>
            <w:shd w:val="clear" w:color="auto" w:fill="auto"/>
            <w:vAlign w:val="center"/>
          </w:tcPr>
          <w:p w14:paraId="34B7BECE" w14:textId="4107104D" w:rsidR="00457F80" w:rsidRDefault="00457F80" w:rsidP="00DD1214">
            <w:pPr>
              <w:rPr>
                <w:rFonts w:ascii="Calibri" w:hAnsi="Calibri" w:cs="Calibri"/>
                <w:sz w:val="22"/>
                <w:szCs w:val="22"/>
              </w:rPr>
            </w:pPr>
            <w:r>
              <w:rPr>
                <w:rFonts w:ascii="Calibri" w:hAnsi="Calibri" w:cs="Calibri"/>
                <w:sz w:val="22"/>
                <w:szCs w:val="22"/>
              </w:rPr>
              <w:t>Thu nhập</w:t>
            </w:r>
          </w:p>
        </w:tc>
        <w:tc>
          <w:tcPr>
            <w:tcW w:w="3427" w:type="pct"/>
            <w:shd w:val="clear" w:color="auto" w:fill="auto"/>
            <w:vAlign w:val="center"/>
          </w:tcPr>
          <w:p w14:paraId="081FA79A" w14:textId="14459F91" w:rsidR="00457F80" w:rsidRDefault="00457F80" w:rsidP="00DD1214">
            <w:pPr>
              <w:rPr>
                <w:rFonts w:ascii="Calibri" w:hAnsi="Calibri" w:cs="Calibri"/>
                <w:sz w:val="22"/>
                <w:szCs w:val="22"/>
              </w:rPr>
            </w:pPr>
            <w:r>
              <w:rPr>
                <w:rFonts w:ascii="Calibri" w:hAnsi="Calibri" w:cs="Calibri"/>
                <w:sz w:val="22"/>
                <w:szCs w:val="22"/>
              </w:rPr>
              <w:t>Hiển thị biểu đồ trực quan về dữ liệu thu nhập, các danh mục giao dịch</w:t>
            </w:r>
          </w:p>
        </w:tc>
      </w:tr>
      <w:tr w:rsidR="00457F80" w:rsidRPr="00224D2B" w14:paraId="1CD10147" w14:textId="77777777" w:rsidTr="00E67082">
        <w:tc>
          <w:tcPr>
            <w:tcW w:w="233" w:type="pct"/>
            <w:shd w:val="clear" w:color="auto" w:fill="auto"/>
            <w:vAlign w:val="center"/>
          </w:tcPr>
          <w:p w14:paraId="1E5407FC" w14:textId="4E073C3E" w:rsidR="00457F80" w:rsidRDefault="00457F80" w:rsidP="00DD1214">
            <w:pPr>
              <w:ind w:left="34"/>
              <w:rPr>
                <w:rFonts w:ascii="Calibri" w:hAnsi="Calibri" w:cs="Calibri"/>
                <w:sz w:val="22"/>
                <w:szCs w:val="22"/>
              </w:rPr>
            </w:pPr>
            <w:r>
              <w:rPr>
                <w:rFonts w:ascii="Calibri" w:hAnsi="Calibri" w:cs="Calibri"/>
                <w:sz w:val="22"/>
                <w:szCs w:val="22"/>
              </w:rPr>
              <w:t>7</w:t>
            </w:r>
          </w:p>
        </w:tc>
        <w:tc>
          <w:tcPr>
            <w:tcW w:w="1340" w:type="pct"/>
            <w:shd w:val="clear" w:color="auto" w:fill="auto"/>
            <w:vAlign w:val="center"/>
          </w:tcPr>
          <w:p w14:paraId="18C307B8" w14:textId="171D4140" w:rsidR="00457F80" w:rsidRDefault="00457F80" w:rsidP="00DD1214">
            <w:pPr>
              <w:rPr>
                <w:rFonts w:ascii="Calibri" w:hAnsi="Calibri" w:cs="Calibri"/>
                <w:sz w:val="22"/>
                <w:szCs w:val="22"/>
              </w:rPr>
            </w:pPr>
            <w:r>
              <w:rPr>
                <w:rFonts w:ascii="Calibri" w:hAnsi="Calibri" w:cs="Calibri"/>
                <w:sz w:val="22"/>
                <w:szCs w:val="22"/>
              </w:rPr>
              <w:t>Thêm giao dịch</w:t>
            </w:r>
          </w:p>
        </w:tc>
        <w:tc>
          <w:tcPr>
            <w:tcW w:w="3427" w:type="pct"/>
            <w:shd w:val="clear" w:color="auto" w:fill="auto"/>
            <w:vAlign w:val="center"/>
          </w:tcPr>
          <w:p w14:paraId="0D0BE807" w14:textId="0CD3EA56" w:rsidR="00457F80" w:rsidRDefault="00457F80" w:rsidP="00DD1214">
            <w:pPr>
              <w:rPr>
                <w:rFonts w:ascii="Calibri" w:hAnsi="Calibri" w:cs="Calibri"/>
                <w:sz w:val="22"/>
                <w:szCs w:val="22"/>
              </w:rPr>
            </w:pPr>
            <w:r>
              <w:rPr>
                <w:rFonts w:ascii="Calibri" w:hAnsi="Calibri" w:cs="Calibri"/>
                <w:sz w:val="22"/>
                <w:szCs w:val="22"/>
              </w:rPr>
              <w:t>Sau khi chọn chức năng thêm giao dịch ở tab chi tiêu hoặc thu nhập sẽ hiển thị màn hình thông tin về giao dịch sẽ thực hiện. nhập liệu và lưu</w:t>
            </w:r>
          </w:p>
        </w:tc>
      </w:tr>
      <w:tr w:rsidR="00457F80" w:rsidRPr="00224D2B" w14:paraId="248C95BD" w14:textId="77777777" w:rsidTr="00E67082">
        <w:tc>
          <w:tcPr>
            <w:tcW w:w="233" w:type="pct"/>
            <w:shd w:val="clear" w:color="auto" w:fill="auto"/>
            <w:vAlign w:val="center"/>
          </w:tcPr>
          <w:p w14:paraId="67CA2691" w14:textId="38D18E3B" w:rsidR="00457F80" w:rsidRDefault="00457F80" w:rsidP="00DD1214">
            <w:pPr>
              <w:ind w:left="34"/>
              <w:rPr>
                <w:rFonts w:ascii="Calibri" w:hAnsi="Calibri" w:cs="Calibri"/>
                <w:sz w:val="22"/>
                <w:szCs w:val="22"/>
              </w:rPr>
            </w:pPr>
            <w:r>
              <w:rPr>
                <w:rFonts w:ascii="Calibri" w:hAnsi="Calibri" w:cs="Calibri"/>
                <w:sz w:val="22"/>
                <w:szCs w:val="22"/>
              </w:rPr>
              <w:t>8</w:t>
            </w:r>
          </w:p>
        </w:tc>
        <w:tc>
          <w:tcPr>
            <w:tcW w:w="1340" w:type="pct"/>
            <w:shd w:val="clear" w:color="auto" w:fill="auto"/>
            <w:vAlign w:val="center"/>
          </w:tcPr>
          <w:p w14:paraId="5136880E" w14:textId="3F2230FA" w:rsidR="00457F80" w:rsidRDefault="00457F80" w:rsidP="00DD1214">
            <w:pPr>
              <w:rPr>
                <w:rFonts w:ascii="Calibri" w:hAnsi="Calibri" w:cs="Calibri"/>
                <w:sz w:val="22"/>
                <w:szCs w:val="22"/>
              </w:rPr>
            </w:pPr>
            <w:r>
              <w:rPr>
                <w:rFonts w:ascii="Calibri" w:hAnsi="Calibri" w:cs="Calibri"/>
                <w:sz w:val="22"/>
                <w:szCs w:val="22"/>
              </w:rPr>
              <w:t>Xem chi tiết giao dịch</w:t>
            </w:r>
          </w:p>
        </w:tc>
        <w:tc>
          <w:tcPr>
            <w:tcW w:w="3427" w:type="pct"/>
            <w:shd w:val="clear" w:color="auto" w:fill="auto"/>
            <w:vAlign w:val="center"/>
          </w:tcPr>
          <w:p w14:paraId="340E52D5" w14:textId="319CE90A" w:rsidR="00457F80" w:rsidRDefault="00457F80" w:rsidP="00DD1214">
            <w:pPr>
              <w:rPr>
                <w:rFonts w:ascii="Calibri" w:hAnsi="Calibri" w:cs="Calibri"/>
                <w:sz w:val="22"/>
                <w:szCs w:val="22"/>
              </w:rPr>
            </w:pPr>
            <w:r>
              <w:rPr>
                <w:rFonts w:ascii="Calibri" w:hAnsi="Calibri" w:cs="Calibri"/>
                <w:sz w:val="22"/>
                <w:szCs w:val="22"/>
              </w:rPr>
              <w:t>Chọn 1 giao dịch/danh mục bất kì ở tab chi tiêu hoặc thu nhập sẽ hiển thị thông tin chi tiết của giao dịch đó</w:t>
            </w:r>
          </w:p>
        </w:tc>
      </w:tr>
      <w:tr w:rsidR="00457F80" w:rsidRPr="00224D2B" w14:paraId="4FFDF94F" w14:textId="77777777" w:rsidTr="00E67082">
        <w:tc>
          <w:tcPr>
            <w:tcW w:w="233" w:type="pct"/>
            <w:shd w:val="clear" w:color="auto" w:fill="auto"/>
            <w:vAlign w:val="center"/>
          </w:tcPr>
          <w:p w14:paraId="085DF486" w14:textId="6BA4E00C" w:rsidR="00457F80" w:rsidRDefault="00457F80" w:rsidP="00DD1214">
            <w:pPr>
              <w:ind w:left="34"/>
              <w:rPr>
                <w:rFonts w:ascii="Calibri" w:hAnsi="Calibri" w:cs="Calibri"/>
                <w:sz w:val="22"/>
                <w:szCs w:val="22"/>
              </w:rPr>
            </w:pPr>
            <w:r>
              <w:rPr>
                <w:rFonts w:ascii="Calibri" w:hAnsi="Calibri" w:cs="Calibri"/>
                <w:sz w:val="22"/>
                <w:szCs w:val="22"/>
              </w:rPr>
              <w:t>9</w:t>
            </w:r>
          </w:p>
        </w:tc>
        <w:tc>
          <w:tcPr>
            <w:tcW w:w="1340" w:type="pct"/>
            <w:shd w:val="clear" w:color="auto" w:fill="auto"/>
            <w:vAlign w:val="center"/>
          </w:tcPr>
          <w:p w14:paraId="177A68B6" w14:textId="2B2E43BA" w:rsidR="00457F80" w:rsidRDefault="00457F80" w:rsidP="00DD1214">
            <w:pPr>
              <w:rPr>
                <w:rFonts w:ascii="Calibri" w:hAnsi="Calibri" w:cs="Calibri"/>
                <w:sz w:val="22"/>
                <w:szCs w:val="22"/>
              </w:rPr>
            </w:pPr>
            <w:r>
              <w:rPr>
                <w:rFonts w:ascii="Calibri" w:hAnsi="Calibri" w:cs="Calibri"/>
                <w:sz w:val="22"/>
                <w:szCs w:val="22"/>
              </w:rPr>
              <w:t>Chỉnh sửa/xóa giao dịch</w:t>
            </w:r>
          </w:p>
        </w:tc>
        <w:tc>
          <w:tcPr>
            <w:tcW w:w="3427" w:type="pct"/>
            <w:shd w:val="clear" w:color="auto" w:fill="auto"/>
            <w:vAlign w:val="center"/>
          </w:tcPr>
          <w:p w14:paraId="4E0FD227" w14:textId="74157E1D" w:rsidR="00457F80" w:rsidRDefault="00457F80" w:rsidP="00DD1214">
            <w:pPr>
              <w:rPr>
                <w:rFonts w:ascii="Calibri" w:hAnsi="Calibri" w:cs="Calibri"/>
                <w:sz w:val="22"/>
                <w:szCs w:val="22"/>
              </w:rPr>
            </w:pPr>
            <w:r>
              <w:rPr>
                <w:rFonts w:ascii="Calibri" w:hAnsi="Calibri" w:cs="Calibri"/>
                <w:sz w:val="22"/>
                <w:szCs w:val="22"/>
              </w:rPr>
              <w:t>Sau khi bấm xem chi tiết giao dịch . chọn chỉnh sửa để sửa thông tin giao dịch -&gt;lưu/ hoặc chọn xóa để xóa giao dịch</w:t>
            </w:r>
          </w:p>
        </w:tc>
      </w:tr>
    </w:tbl>
    <w:p w14:paraId="2A1F701D" w14:textId="77777777" w:rsidR="00C02DD2" w:rsidRDefault="00C02DD2" w:rsidP="00C02DD2">
      <w:pPr>
        <w:pStyle w:val="ThnVnban"/>
        <w:rPr>
          <w:lang w:val="en-US"/>
        </w:rPr>
      </w:pPr>
    </w:p>
    <w:p w14:paraId="0A4F7224" w14:textId="77777777" w:rsidR="00C02DD2" w:rsidRPr="00C02DD2" w:rsidRDefault="00C02DD2" w:rsidP="00C02DD2">
      <w:pPr>
        <w:ind w:left="0"/>
      </w:pPr>
    </w:p>
    <w:bookmarkEnd w:id="3"/>
    <w:bookmarkEnd w:id="4"/>
    <w:bookmarkEnd w:id="5"/>
    <w:bookmarkEnd w:id="6"/>
    <w:bookmarkEnd w:id="7"/>
    <w:bookmarkEnd w:id="8"/>
    <w:bookmarkEnd w:id="10"/>
    <w:bookmarkEnd w:id="11"/>
    <w:p w14:paraId="0F186F04" w14:textId="4D02675F" w:rsidR="00743E4B" w:rsidRPr="00743E4B" w:rsidRDefault="00743E4B" w:rsidP="3B005605"/>
    <w:p w14:paraId="7CBEED82" w14:textId="5AB97801" w:rsidR="00743E4B" w:rsidRDefault="00B619F8" w:rsidP="3B005605">
      <w:pPr>
        <w:rPr>
          <w:b/>
          <w:bCs/>
        </w:rPr>
      </w:pPr>
      <w:r w:rsidRPr="00B619F8">
        <w:rPr>
          <w:b/>
          <w:bCs/>
        </w:rPr>
        <w:t>4.2.Database</w:t>
      </w:r>
    </w:p>
    <w:p w14:paraId="6A3723BE" w14:textId="24A6122B" w:rsidR="00B619F8" w:rsidRPr="00B619F8" w:rsidRDefault="00B619F8" w:rsidP="3B005605">
      <w:r w:rsidRPr="00B619F8">
        <w:t>-</w:t>
      </w:r>
      <w:r w:rsidRPr="00B619F8">
        <w:t>Trong ứng dụng quản lý tài chính cá nhân, Hive được sử dụng để lưu trữ dữ liệu giao dịch (thu nhập, chi tiêu) ngay trên thiết bị người dùng. Nhờ cơ chế lưu trữ key-value và hiệu suất truy xuất cao, Hive giúp ứng dụng hoạt động mượt mà, kể cả khi không có kết nối internet. Điều này rất phù hợp với nhu cầu ghi chép tài chính nhanh chóng, an toàn và thuận tiện cho người dùng cá nhân.</w:t>
      </w:r>
    </w:p>
    <w:p w14:paraId="3B882290" w14:textId="5041DE29" w:rsidR="00B619F8" w:rsidRPr="00B619F8" w:rsidRDefault="00B619F8" w:rsidP="3B005605">
      <w:r w:rsidRPr="00B619F8">
        <w:t>-</w:t>
      </w:r>
      <w:r w:rsidRPr="00B619F8">
        <w:rPr>
          <w:b/>
          <w:bCs/>
        </w:rPr>
        <w:t>Bảng GIAODICH</w:t>
      </w:r>
    </w:p>
    <w:p w14:paraId="34534189" w14:textId="445A643D" w:rsidR="00B619F8" w:rsidRPr="00B619F8" w:rsidRDefault="00B619F8" w:rsidP="3B005605">
      <w:pPr>
        <w:rPr>
          <w:b/>
          <w:bCs/>
        </w:rPr>
      </w:pPr>
      <w:r w:rsidRPr="00B619F8">
        <w:rPr>
          <w:b/>
          <w:bCs/>
        </w:rPr>
        <w:drawing>
          <wp:inline distT="0" distB="0" distL="0" distR="0" wp14:anchorId="5AC462B5" wp14:editId="5CB82C6E">
            <wp:extent cx="5972175" cy="3110865"/>
            <wp:effectExtent l="0" t="0" r="9525" b="0"/>
            <wp:docPr id="585409065" name="Hình ảnh 1" descr="Ảnh có chứa văn bản, số,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09065" name="Hình ảnh 1" descr="Ảnh có chứa văn bản, số, ảnh chụp màn hình, Phông chữ&#10;&#10;Nội dung do AI tạo ra có thể không chính xác."/>
                    <pic:cNvPicPr/>
                  </pic:nvPicPr>
                  <pic:blipFill>
                    <a:blip r:embed="rId22"/>
                    <a:stretch>
                      <a:fillRect/>
                    </a:stretch>
                  </pic:blipFill>
                  <pic:spPr>
                    <a:xfrm>
                      <a:off x="0" y="0"/>
                      <a:ext cx="5972175" cy="3110865"/>
                    </a:xfrm>
                    <a:prstGeom prst="rect">
                      <a:avLst/>
                    </a:prstGeom>
                  </pic:spPr>
                </pic:pic>
              </a:graphicData>
            </a:graphic>
          </wp:inline>
        </w:drawing>
      </w:r>
    </w:p>
    <w:sectPr w:rsidR="00B619F8" w:rsidRPr="00B619F8" w:rsidSect="00C43F24">
      <w:headerReference w:type="default" r:id="rId23"/>
      <w:footerReference w:type="default" r:id="rId24"/>
      <w:pgSz w:w="12240" w:h="15840"/>
      <w:pgMar w:top="1134" w:right="1134" w:bottom="1134"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Ngo Hung Long" w:date="2025-04-17T09:59:00Z" w:initials="NL">
    <w:p w14:paraId="6B49B11B" w14:textId="6CEE3802" w:rsidR="00000000" w:rsidRDefault="00F44829">
      <w:pPr>
        <w:pStyle w:val="VnbanChuthich"/>
      </w:pPr>
      <w:r>
        <w:rPr>
          <w:rStyle w:val="ThamchiuChuthich"/>
        </w:rPr>
        <w:annotationRef/>
      </w:r>
      <w:r w:rsidRPr="4733F055">
        <w:t>Lưu ý khi sử dụng: Tài liệu này có nhiều phiên bản. Sử dụng File =&gt; Version History để xem các phiên bản và linh hoạt lựa chọn cho phù hợp.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49B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D53759" w16cex:dateUtc="2025-04-17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49B11B" w16cid:durableId="4CD537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7CF3C" w14:textId="77777777" w:rsidR="00735BE3" w:rsidRDefault="00735BE3">
      <w:r>
        <w:separator/>
      </w:r>
    </w:p>
    <w:p w14:paraId="6BE61BB8" w14:textId="77777777" w:rsidR="00735BE3" w:rsidRDefault="00735BE3"/>
    <w:p w14:paraId="75C24366" w14:textId="77777777" w:rsidR="00735BE3" w:rsidRDefault="00735BE3" w:rsidP="006401AA"/>
    <w:p w14:paraId="38A08D13" w14:textId="77777777" w:rsidR="00735BE3" w:rsidRDefault="00735BE3"/>
    <w:p w14:paraId="0250F6D6" w14:textId="77777777" w:rsidR="00735BE3" w:rsidRDefault="00735BE3" w:rsidP="00A05C87"/>
    <w:p w14:paraId="771A168D" w14:textId="77777777" w:rsidR="00735BE3" w:rsidRDefault="00735BE3"/>
    <w:p w14:paraId="3EE022E0" w14:textId="77777777" w:rsidR="00735BE3" w:rsidRDefault="00735BE3" w:rsidP="00946683"/>
    <w:p w14:paraId="37A6BB53" w14:textId="77777777" w:rsidR="00735BE3" w:rsidRDefault="00735BE3" w:rsidP="00946683"/>
    <w:p w14:paraId="126D31BA" w14:textId="77777777" w:rsidR="00735BE3" w:rsidRDefault="00735BE3" w:rsidP="00946683"/>
    <w:p w14:paraId="0219667E" w14:textId="77777777" w:rsidR="00735BE3" w:rsidRDefault="00735BE3" w:rsidP="00946683"/>
    <w:p w14:paraId="237DB2E9" w14:textId="77777777" w:rsidR="00735BE3" w:rsidRDefault="00735BE3" w:rsidP="00946683"/>
    <w:p w14:paraId="284564E6" w14:textId="77777777" w:rsidR="00735BE3" w:rsidRDefault="00735BE3" w:rsidP="00946683"/>
  </w:endnote>
  <w:endnote w:type="continuationSeparator" w:id="0">
    <w:p w14:paraId="71AB5E86" w14:textId="77777777" w:rsidR="00735BE3" w:rsidRDefault="00735BE3">
      <w:r>
        <w:continuationSeparator/>
      </w:r>
    </w:p>
    <w:p w14:paraId="56562680" w14:textId="77777777" w:rsidR="00735BE3" w:rsidRDefault="00735BE3"/>
    <w:p w14:paraId="420FE506" w14:textId="77777777" w:rsidR="00735BE3" w:rsidRDefault="00735BE3" w:rsidP="006401AA"/>
    <w:p w14:paraId="76D1FFED" w14:textId="77777777" w:rsidR="00735BE3" w:rsidRDefault="00735BE3"/>
    <w:p w14:paraId="715424C0" w14:textId="77777777" w:rsidR="00735BE3" w:rsidRDefault="00735BE3" w:rsidP="00A05C87"/>
    <w:p w14:paraId="4412CB1E" w14:textId="77777777" w:rsidR="00735BE3" w:rsidRDefault="00735BE3"/>
    <w:p w14:paraId="200710FF" w14:textId="77777777" w:rsidR="00735BE3" w:rsidRDefault="00735BE3" w:rsidP="00946683"/>
    <w:p w14:paraId="4A23CAF9" w14:textId="77777777" w:rsidR="00735BE3" w:rsidRDefault="00735BE3" w:rsidP="00946683"/>
    <w:p w14:paraId="5A2E7F1B" w14:textId="77777777" w:rsidR="00735BE3" w:rsidRDefault="00735BE3" w:rsidP="00946683"/>
    <w:p w14:paraId="44CF280B" w14:textId="77777777" w:rsidR="00735BE3" w:rsidRDefault="00735BE3" w:rsidP="00946683"/>
    <w:p w14:paraId="5A4003CA" w14:textId="77777777" w:rsidR="00735BE3" w:rsidRDefault="00735BE3" w:rsidP="00946683"/>
    <w:p w14:paraId="64DE3565" w14:textId="77777777" w:rsidR="00735BE3" w:rsidRDefault="00735BE3" w:rsidP="009466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G Times">
    <w:charset w:val="00"/>
    <w:family w:val="roman"/>
    <w:pitch w:val="variable"/>
  </w:font>
  <w:font w:name="Swis721 BlkEx BT">
    <w:altName w:val="MS PGothic"/>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Segoe-Italic">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Z@RB77C.tmp">
    <w:charset w:val="00"/>
    <w:family w:val="swiss"/>
    <w:pitch w:val="variable"/>
    <w:sig w:usb0="A00002AF" w:usb1="4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FD25" w14:textId="77777777" w:rsidR="00C43F24" w:rsidRDefault="00C43F24">
    <w:pPr>
      <w:pStyle w:val="Chntrang"/>
    </w:pPr>
    <w:r>
      <w:fldChar w:fldCharType="begin"/>
    </w:r>
    <w:r>
      <w:instrText xml:space="preserve"> PAGE   \* MERGEFORMAT </w:instrText>
    </w:r>
    <w:r>
      <w:fldChar w:fldCharType="separate"/>
    </w:r>
    <w:r w:rsidR="00CE419A">
      <w:rPr>
        <w:noProof/>
      </w:rPr>
      <w:t>6</w:t>
    </w:r>
    <w:r>
      <w:rPr>
        <w:noProof/>
      </w:rPr>
      <w:fldChar w:fldCharType="end"/>
    </w:r>
  </w:p>
  <w:p w14:paraId="290583F9" w14:textId="77777777" w:rsidR="00C43F24" w:rsidRDefault="00C43F2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1D97A" w14:textId="77777777" w:rsidR="00735BE3" w:rsidRDefault="00735BE3">
      <w:r>
        <w:separator/>
      </w:r>
    </w:p>
    <w:p w14:paraId="52A11641" w14:textId="77777777" w:rsidR="00735BE3" w:rsidRDefault="00735BE3"/>
    <w:p w14:paraId="08DF9BE6" w14:textId="77777777" w:rsidR="00735BE3" w:rsidRDefault="00735BE3" w:rsidP="006401AA"/>
    <w:p w14:paraId="056C89B2" w14:textId="77777777" w:rsidR="00735BE3" w:rsidRDefault="00735BE3"/>
    <w:p w14:paraId="2FEB1B8D" w14:textId="77777777" w:rsidR="00735BE3" w:rsidRDefault="00735BE3" w:rsidP="00A05C87"/>
    <w:p w14:paraId="698CB84D" w14:textId="77777777" w:rsidR="00735BE3" w:rsidRDefault="00735BE3"/>
    <w:p w14:paraId="56875822" w14:textId="77777777" w:rsidR="00735BE3" w:rsidRDefault="00735BE3" w:rsidP="00946683"/>
    <w:p w14:paraId="214CFB5A" w14:textId="77777777" w:rsidR="00735BE3" w:rsidRDefault="00735BE3" w:rsidP="00946683"/>
    <w:p w14:paraId="21536DDC" w14:textId="77777777" w:rsidR="00735BE3" w:rsidRDefault="00735BE3" w:rsidP="00946683"/>
    <w:p w14:paraId="18AA5350" w14:textId="77777777" w:rsidR="00735BE3" w:rsidRDefault="00735BE3" w:rsidP="00946683"/>
    <w:p w14:paraId="594AD4FD" w14:textId="77777777" w:rsidR="00735BE3" w:rsidRDefault="00735BE3" w:rsidP="00946683"/>
    <w:p w14:paraId="26D9DF34" w14:textId="77777777" w:rsidR="00735BE3" w:rsidRDefault="00735BE3" w:rsidP="00946683"/>
  </w:footnote>
  <w:footnote w:type="continuationSeparator" w:id="0">
    <w:p w14:paraId="3BA29A67" w14:textId="77777777" w:rsidR="00735BE3" w:rsidRDefault="00735BE3">
      <w:r>
        <w:continuationSeparator/>
      </w:r>
    </w:p>
    <w:p w14:paraId="680A31D0" w14:textId="77777777" w:rsidR="00735BE3" w:rsidRDefault="00735BE3"/>
    <w:p w14:paraId="6A25F4F1" w14:textId="77777777" w:rsidR="00735BE3" w:rsidRDefault="00735BE3" w:rsidP="006401AA"/>
    <w:p w14:paraId="4D32AF78" w14:textId="77777777" w:rsidR="00735BE3" w:rsidRDefault="00735BE3"/>
    <w:p w14:paraId="2C827A58" w14:textId="77777777" w:rsidR="00735BE3" w:rsidRDefault="00735BE3" w:rsidP="00A05C87"/>
    <w:p w14:paraId="249C3D17" w14:textId="77777777" w:rsidR="00735BE3" w:rsidRDefault="00735BE3"/>
    <w:p w14:paraId="18E05AE6" w14:textId="77777777" w:rsidR="00735BE3" w:rsidRDefault="00735BE3" w:rsidP="00946683"/>
    <w:p w14:paraId="720BDE3A" w14:textId="77777777" w:rsidR="00735BE3" w:rsidRDefault="00735BE3" w:rsidP="00946683"/>
    <w:p w14:paraId="4C594B82" w14:textId="77777777" w:rsidR="00735BE3" w:rsidRDefault="00735BE3" w:rsidP="00946683"/>
    <w:p w14:paraId="18B29E8F" w14:textId="77777777" w:rsidR="00735BE3" w:rsidRDefault="00735BE3" w:rsidP="00946683"/>
    <w:p w14:paraId="17798FBF" w14:textId="77777777" w:rsidR="00735BE3" w:rsidRDefault="00735BE3" w:rsidP="00946683"/>
    <w:p w14:paraId="2D8C43EA" w14:textId="77777777" w:rsidR="00735BE3" w:rsidRDefault="00735BE3" w:rsidP="009466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02BCF" w14:textId="299F6506" w:rsidR="00976EB7" w:rsidRDefault="00AF3D71">
    <w:pPr>
      <w:pStyle w:val="utrang"/>
    </w:pPr>
    <w:r>
      <w:rPr>
        <w:sz w:val="20"/>
      </w:rPr>
      <w:t>Phát triển ứng dụng Mobile quản lý tài chính cá nhân</w:t>
    </w:r>
    <w:r w:rsidR="00976EB7">
      <w:tab/>
    </w:r>
    <w:r w:rsidR="00CE7C8B">
      <w:t>1</w:t>
    </w:r>
    <w:r w:rsidR="00976EB7">
      <w:t>.</w:t>
    </w:r>
    <w:r w:rsidR="00CE7C8B">
      <w:t>00</w:t>
    </w:r>
  </w:p>
  <w:p w14:paraId="68F21D90" w14:textId="77777777" w:rsidR="00976EB7" w:rsidRDefault="00976E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E365748"/>
    <w:multiLevelType w:val="multilevel"/>
    <w:tmpl w:val="5E12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B373792"/>
    <w:multiLevelType w:val="multilevel"/>
    <w:tmpl w:val="37DE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D1662"/>
    <w:multiLevelType w:val="multilevel"/>
    <w:tmpl w:val="162045C6"/>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0"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15:restartNumberingAfterBreak="0">
    <w:nsid w:val="2C49313B"/>
    <w:multiLevelType w:val="multilevel"/>
    <w:tmpl w:val="AF666B0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4"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6" w15:restartNumberingAfterBreak="0">
    <w:nsid w:val="44EF3D17"/>
    <w:multiLevelType w:val="hybridMultilevel"/>
    <w:tmpl w:val="84DC62E6"/>
    <w:lvl w:ilvl="0" w:tplc="762AB7B0">
      <w:start w:val="1"/>
      <w:numFmt w:val="bullet"/>
      <w:pStyle w:val="Style2"/>
      <w:lvlText w:val=""/>
      <w:lvlJc w:val="left"/>
      <w:pPr>
        <w:ind w:left="720" w:hanging="360"/>
      </w:pPr>
      <w:rPr>
        <w:rFonts w:ascii="Wingdings" w:hAnsi="Wingdings" w:hint="default"/>
      </w:rPr>
    </w:lvl>
    <w:lvl w:ilvl="1" w:tplc="04090003">
      <w:start w:val="1"/>
      <w:numFmt w:val="bullet"/>
      <w:pStyle w:val="Style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821E1"/>
    <w:multiLevelType w:val="multilevel"/>
    <w:tmpl w:val="DBF854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numFmt w:val="none"/>
      <w:pStyle w:val="u8"/>
      <w:lvlText w:val=""/>
      <w:lvlJc w:val="left"/>
      <w:pPr>
        <w:tabs>
          <w:tab w:val="num" w:pos="360"/>
        </w:tabs>
      </w:pPr>
    </w:lvl>
    <w:lvl w:ilvl="8">
      <w:start w:val="1"/>
      <w:numFmt w:val="decimal"/>
      <w:pStyle w:val="u9"/>
      <w:lvlText w:val="%1.%2.%3.%4.%5.%6.%7.%8.%9"/>
      <w:lvlJc w:val="left"/>
      <w:pPr>
        <w:tabs>
          <w:tab w:val="num" w:pos="1584"/>
        </w:tabs>
        <w:ind w:left="1584" w:hanging="1584"/>
      </w:pPr>
      <w:rPr>
        <w:rFonts w:hint="default"/>
      </w:rPr>
    </w:lvl>
  </w:abstractNum>
  <w:abstractNum w:abstractNumId="18"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0"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1" w15:restartNumberingAfterBreak="0">
    <w:nsid w:val="4EEA3890"/>
    <w:multiLevelType w:val="multilevel"/>
    <w:tmpl w:val="4F3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21E63"/>
    <w:multiLevelType w:val="multilevel"/>
    <w:tmpl w:val="0E2E41BC"/>
    <w:lvl w:ilvl="0">
      <w:start w:val="1"/>
      <w:numFmt w:val="bullet"/>
      <w:lvlText w:val="●"/>
      <w:lvlJc w:val="left"/>
      <w:pPr>
        <w:ind w:left="720" w:hanging="360"/>
      </w:pPr>
      <w:rPr>
        <w:strike w:val="0"/>
        <w:dstrike w:val="0"/>
        <w:color w:val="auto"/>
        <w:u w:val="none"/>
        <w:effect w:val="none"/>
      </w:rPr>
    </w:lvl>
    <w:lvl w:ilvl="1">
      <w:start w:val="1"/>
      <w:numFmt w:val="bullet"/>
      <w:lvlText w:val="○"/>
      <w:lvlJc w:val="left"/>
      <w:pPr>
        <w:ind w:left="1440" w:hanging="360"/>
      </w:pPr>
      <w:rPr>
        <w:strike w:val="0"/>
        <w:dstrike w:val="0"/>
        <w:color w:val="auto"/>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15:restartNumberingAfterBreak="0">
    <w:nsid w:val="64BC5A92"/>
    <w:multiLevelType w:val="hybridMultilevel"/>
    <w:tmpl w:val="165871AC"/>
    <w:lvl w:ilvl="0" w:tplc="2C3EAC98">
      <w:start w:val="1"/>
      <w:numFmt w:val="bullet"/>
      <w:pStyle w:val="Style1"/>
      <w:lvlText w:val=""/>
      <w:lvlJc w:val="left"/>
      <w:pPr>
        <w:ind w:left="720" w:hanging="360"/>
      </w:pPr>
      <w:rPr>
        <w:rFonts w:ascii="Wingdings" w:hAnsi="Wingdings" w:hint="default"/>
      </w:rPr>
    </w:lvl>
    <w:lvl w:ilvl="1" w:tplc="04090003">
      <w:start w:val="1"/>
      <w:numFmt w:val="bullet"/>
      <w:pStyle w:val="Style1"/>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8" w15:restartNumberingAfterBreak="0">
    <w:nsid w:val="67C94747"/>
    <w:multiLevelType w:val="multilevel"/>
    <w:tmpl w:val="70C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5"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16cid:durableId="2077972915">
    <w:abstractNumId w:val="36"/>
  </w:num>
  <w:num w:numId="2" w16cid:durableId="1179733582">
    <w:abstractNumId w:val="14"/>
  </w:num>
  <w:num w:numId="3" w16cid:durableId="1693147940">
    <w:abstractNumId w:val="23"/>
  </w:num>
  <w:num w:numId="4" w16cid:durableId="1839886911">
    <w:abstractNumId w:val="10"/>
  </w:num>
  <w:num w:numId="5" w16cid:durableId="298726521">
    <w:abstractNumId w:val="17"/>
  </w:num>
  <w:num w:numId="6" w16cid:durableId="1316454125">
    <w:abstractNumId w:val="34"/>
  </w:num>
  <w:num w:numId="7" w16cid:durableId="475076014">
    <w:abstractNumId w:val="12"/>
  </w:num>
  <w:num w:numId="8" w16cid:durableId="165368904">
    <w:abstractNumId w:val="24"/>
  </w:num>
  <w:num w:numId="9" w16cid:durableId="1411922238">
    <w:abstractNumId w:val="25"/>
  </w:num>
  <w:num w:numId="10" w16cid:durableId="845511399">
    <w:abstractNumId w:val="16"/>
  </w:num>
  <w:num w:numId="11" w16cid:durableId="1953633930">
    <w:abstractNumId w:val="8"/>
  </w:num>
  <w:num w:numId="12" w16cid:durableId="1950699871">
    <w:abstractNumId w:val="22"/>
  </w:num>
  <w:num w:numId="13" w16cid:durableId="2042170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489825">
    <w:abstractNumId w:val="3"/>
  </w:num>
  <w:num w:numId="15" w16cid:durableId="694770541">
    <w:abstractNumId w:val="28"/>
  </w:num>
  <w:num w:numId="16" w16cid:durableId="1035500262">
    <w:abstractNumId w:val="6"/>
  </w:num>
  <w:num w:numId="17" w16cid:durableId="999771951">
    <w:abstractNumId w:val="21"/>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o Hung Long">
    <w15:presenceInfo w15:providerId="AD" w15:userId="S::ngohunglong@humg.edu.vn::3cf1b99e-9c95-4fda-80e5-22344d4ee4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65"/>
    <w:rsid w:val="00001536"/>
    <w:rsid w:val="00003EFB"/>
    <w:rsid w:val="000060CE"/>
    <w:rsid w:val="000110A0"/>
    <w:rsid w:val="000317F3"/>
    <w:rsid w:val="00033EE7"/>
    <w:rsid w:val="00035E08"/>
    <w:rsid w:val="00036AF6"/>
    <w:rsid w:val="00051882"/>
    <w:rsid w:val="000641DC"/>
    <w:rsid w:val="00070F74"/>
    <w:rsid w:val="00075818"/>
    <w:rsid w:val="000A6B38"/>
    <w:rsid w:val="000B39ED"/>
    <w:rsid w:val="000C1688"/>
    <w:rsid w:val="000C2FE4"/>
    <w:rsid w:val="000E1B57"/>
    <w:rsid w:val="000F0EE9"/>
    <w:rsid w:val="00100DCA"/>
    <w:rsid w:val="00112815"/>
    <w:rsid w:val="00117D32"/>
    <w:rsid w:val="00124261"/>
    <w:rsid w:val="00136308"/>
    <w:rsid w:val="00140D60"/>
    <w:rsid w:val="001423C5"/>
    <w:rsid w:val="001460C0"/>
    <w:rsid w:val="001520BF"/>
    <w:rsid w:val="001566E4"/>
    <w:rsid w:val="00161B06"/>
    <w:rsid w:val="00163918"/>
    <w:rsid w:val="00164EE8"/>
    <w:rsid w:val="001B2D13"/>
    <w:rsid w:val="001B2E47"/>
    <w:rsid w:val="001B66DA"/>
    <w:rsid w:val="001C2A64"/>
    <w:rsid w:val="001E5F51"/>
    <w:rsid w:val="001F235B"/>
    <w:rsid w:val="00221D72"/>
    <w:rsid w:val="002229C1"/>
    <w:rsid w:val="00223447"/>
    <w:rsid w:val="00230829"/>
    <w:rsid w:val="002468AD"/>
    <w:rsid w:val="00267AD4"/>
    <w:rsid w:val="00274929"/>
    <w:rsid w:val="00281A9D"/>
    <w:rsid w:val="002A0230"/>
    <w:rsid w:val="002A60CE"/>
    <w:rsid w:val="002A7116"/>
    <w:rsid w:val="002B107A"/>
    <w:rsid w:val="002B13F1"/>
    <w:rsid w:val="002B675B"/>
    <w:rsid w:val="002C1B95"/>
    <w:rsid w:val="002C258D"/>
    <w:rsid w:val="002C6DCD"/>
    <w:rsid w:val="002C7302"/>
    <w:rsid w:val="002F1198"/>
    <w:rsid w:val="00316174"/>
    <w:rsid w:val="00322BA1"/>
    <w:rsid w:val="00326C38"/>
    <w:rsid w:val="00332F99"/>
    <w:rsid w:val="00342DCF"/>
    <w:rsid w:val="0034351A"/>
    <w:rsid w:val="00346629"/>
    <w:rsid w:val="00347920"/>
    <w:rsid w:val="00354A78"/>
    <w:rsid w:val="0035613B"/>
    <w:rsid w:val="00357C90"/>
    <w:rsid w:val="00364E2A"/>
    <w:rsid w:val="00365D94"/>
    <w:rsid w:val="00382EF7"/>
    <w:rsid w:val="0038323A"/>
    <w:rsid w:val="00383B24"/>
    <w:rsid w:val="003A350B"/>
    <w:rsid w:val="003B40CB"/>
    <w:rsid w:val="003B7B56"/>
    <w:rsid w:val="003D53CB"/>
    <w:rsid w:val="003E09C1"/>
    <w:rsid w:val="003E0B95"/>
    <w:rsid w:val="003E2215"/>
    <w:rsid w:val="003E2C46"/>
    <w:rsid w:val="003E7CD7"/>
    <w:rsid w:val="003F5739"/>
    <w:rsid w:val="00407DA9"/>
    <w:rsid w:val="00421346"/>
    <w:rsid w:val="00430F33"/>
    <w:rsid w:val="00433306"/>
    <w:rsid w:val="0044744A"/>
    <w:rsid w:val="00450BC2"/>
    <w:rsid w:val="00457F80"/>
    <w:rsid w:val="004826F8"/>
    <w:rsid w:val="004A6C05"/>
    <w:rsid w:val="004B2931"/>
    <w:rsid w:val="004C6120"/>
    <w:rsid w:val="004D2EF6"/>
    <w:rsid w:val="004D3E65"/>
    <w:rsid w:val="004D5DBB"/>
    <w:rsid w:val="004E2159"/>
    <w:rsid w:val="004E5C54"/>
    <w:rsid w:val="004E6FE2"/>
    <w:rsid w:val="004F630E"/>
    <w:rsid w:val="00501A31"/>
    <w:rsid w:val="0050513B"/>
    <w:rsid w:val="005116FB"/>
    <w:rsid w:val="0051456B"/>
    <w:rsid w:val="00517386"/>
    <w:rsid w:val="00517BE6"/>
    <w:rsid w:val="00520A2C"/>
    <w:rsid w:val="0053025B"/>
    <w:rsid w:val="005350DD"/>
    <w:rsid w:val="0054214A"/>
    <w:rsid w:val="00546F98"/>
    <w:rsid w:val="0055224B"/>
    <w:rsid w:val="00552BDD"/>
    <w:rsid w:val="00554FF3"/>
    <w:rsid w:val="00556D05"/>
    <w:rsid w:val="00560BED"/>
    <w:rsid w:val="0056330F"/>
    <w:rsid w:val="00574642"/>
    <w:rsid w:val="00574D71"/>
    <w:rsid w:val="00580858"/>
    <w:rsid w:val="00584EBD"/>
    <w:rsid w:val="005A5F68"/>
    <w:rsid w:val="005A71D8"/>
    <w:rsid w:val="005B3117"/>
    <w:rsid w:val="005B4ADD"/>
    <w:rsid w:val="005B7186"/>
    <w:rsid w:val="005E4F87"/>
    <w:rsid w:val="005E621F"/>
    <w:rsid w:val="005F4044"/>
    <w:rsid w:val="005F523C"/>
    <w:rsid w:val="006111D7"/>
    <w:rsid w:val="00611565"/>
    <w:rsid w:val="00612F15"/>
    <w:rsid w:val="00631FA3"/>
    <w:rsid w:val="006401AA"/>
    <w:rsid w:val="0064449B"/>
    <w:rsid w:val="00645744"/>
    <w:rsid w:val="00654297"/>
    <w:rsid w:val="00655F52"/>
    <w:rsid w:val="00675125"/>
    <w:rsid w:val="00692759"/>
    <w:rsid w:val="00695769"/>
    <w:rsid w:val="006967C1"/>
    <w:rsid w:val="006A5671"/>
    <w:rsid w:val="006A56CE"/>
    <w:rsid w:val="006C107E"/>
    <w:rsid w:val="006C3D2D"/>
    <w:rsid w:val="006D3C1D"/>
    <w:rsid w:val="0071653B"/>
    <w:rsid w:val="00727316"/>
    <w:rsid w:val="00735BE3"/>
    <w:rsid w:val="00743E4B"/>
    <w:rsid w:val="007502B5"/>
    <w:rsid w:val="00753E6E"/>
    <w:rsid w:val="0075622F"/>
    <w:rsid w:val="0075730A"/>
    <w:rsid w:val="00764141"/>
    <w:rsid w:val="00774D68"/>
    <w:rsid w:val="00777E44"/>
    <w:rsid w:val="007845E0"/>
    <w:rsid w:val="007B3E7D"/>
    <w:rsid w:val="007C1B46"/>
    <w:rsid w:val="007D02C5"/>
    <w:rsid w:val="007D636C"/>
    <w:rsid w:val="007E62AA"/>
    <w:rsid w:val="007E73A1"/>
    <w:rsid w:val="007F5AD8"/>
    <w:rsid w:val="007F5BF6"/>
    <w:rsid w:val="0080761B"/>
    <w:rsid w:val="0081269D"/>
    <w:rsid w:val="00816684"/>
    <w:rsid w:val="008244D3"/>
    <w:rsid w:val="008443CA"/>
    <w:rsid w:val="00862455"/>
    <w:rsid w:val="0087162D"/>
    <w:rsid w:val="0088501E"/>
    <w:rsid w:val="00891521"/>
    <w:rsid w:val="008A68EF"/>
    <w:rsid w:val="008C197E"/>
    <w:rsid w:val="008C2D27"/>
    <w:rsid w:val="008D3A8E"/>
    <w:rsid w:val="008E38C5"/>
    <w:rsid w:val="008E4C2D"/>
    <w:rsid w:val="008E56C8"/>
    <w:rsid w:val="008F19EB"/>
    <w:rsid w:val="00906EEE"/>
    <w:rsid w:val="00916E6F"/>
    <w:rsid w:val="0093685A"/>
    <w:rsid w:val="009409C1"/>
    <w:rsid w:val="00940FD0"/>
    <w:rsid w:val="00943743"/>
    <w:rsid w:val="00946683"/>
    <w:rsid w:val="00947A35"/>
    <w:rsid w:val="00976EB7"/>
    <w:rsid w:val="00976F12"/>
    <w:rsid w:val="00977A07"/>
    <w:rsid w:val="009A1166"/>
    <w:rsid w:val="009A1AEF"/>
    <w:rsid w:val="009A78F4"/>
    <w:rsid w:val="009C0E87"/>
    <w:rsid w:val="009C446A"/>
    <w:rsid w:val="009C7843"/>
    <w:rsid w:val="009E07F5"/>
    <w:rsid w:val="009E27F7"/>
    <w:rsid w:val="009F2DA6"/>
    <w:rsid w:val="00A01A0A"/>
    <w:rsid w:val="00A05C87"/>
    <w:rsid w:val="00A1394F"/>
    <w:rsid w:val="00A17FBC"/>
    <w:rsid w:val="00A23B0A"/>
    <w:rsid w:val="00A352C0"/>
    <w:rsid w:val="00A42FE0"/>
    <w:rsid w:val="00A459B6"/>
    <w:rsid w:val="00A46712"/>
    <w:rsid w:val="00A50319"/>
    <w:rsid w:val="00A547BD"/>
    <w:rsid w:val="00A6700E"/>
    <w:rsid w:val="00A70197"/>
    <w:rsid w:val="00A900B8"/>
    <w:rsid w:val="00A91FCB"/>
    <w:rsid w:val="00A92B61"/>
    <w:rsid w:val="00A96EC2"/>
    <w:rsid w:val="00AA438F"/>
    <w:rsid w:val="00AA5264"/>
    <w:rsid w:val="00AA7446"/>
    <w:rsid w:val="00AB0B7F"/>
    <w:rsid w:val="00AB2A2D"/>
    <w:rsid w:val="00AB4C28"/>
    <w:rsid w:val="00AB5B34"/>
    <w:rsid w:val="00AB6FD8"/>
    <w:rsid w:val="00AC40D1"/>
    <w:rsid w:val="00AC540A"/>
    <w:rsid w:val="00AE21D5"/>
    <w:rsid w:val="00AE26AB"/>
    <w:rsid w:val="00AE27BD"/>
    <w:rsid w:val="00AF0942"/>
    <w:rsid w:val="00AF3D71"/>
    <w:rsid w:val="00B05D2E"/>
    <w:rsid w:val="00B21266"/>
    <w:rsid w:val="00B32725"/>
    <w:rsid w:val="00B36951"/>
    <w:rsid w:val="00B454C0"/>
    <w:rsid w:val="00B476E0"/>
    <w:rsid w:val="00B619F8"/>
    <w:rsid w:val="00B63952"/>
    <w:rsid w:val="00B72F65"/>
    <w:rsid w:val="00B76E5D"/>
    <w:rsid w:val="00B77344"/>
    <w:rsid w:val="00B8335D"/>
    <w:rsid w:val="00BC380F"/>
    <w:rsid w:val="00BC7FF9"/>
    <w:rsid w:val="00C02DD2"/>
    <w:rsid w:val="00C05009"/>
    <w:rsid w:val="00C132A3"/>
    <w:rsid w:val="00C3047F"/>
    <w:rsid w:val="00C37EBA"/>
    <w:rsid w:val="00C409CB"/>
    <w:rsid w:val="00C4331D"/>
    <w:rsid w:val="00C43F24"/>
    <w:rsid w:val="00C54000"/>
    <w:rsid w:val="00C60135"/>
    <w:rsid w:val="00C61577"/>
    <w:rsid w:val="00C84039"/>
    <w:rsid w:val="00C9356F"/>
    <w:rsid w:val="00CA5652"/>
    <w:rsid w:val="00CA7646"/>
    <w:rsid w:val="00CB3029"/>
    <w:rsid w:val="00CC13C6"/>
    <w:rsid w:val="00CC2585"/>
    <w:rsid w:val="00CD279A"/>
    <w:rsid w:val="00CE176B"/>
    <w:rsid w:val="00CE419A"/>
    <w:rsid w:val="00CE7C8B"/>
    <w:rsid w:val="00CF6A3E"/>
    <w:rsid w:val="00CF72F5"/>
    <w:rsid w:val="00D30DA0"/>
    <w:rsid w:val="00D35CCE"/>
    <w:rsid w:val="00D44239"/>
    <w:rsid w:val="00D52BAB"/>
    <w:rsid w:val="00D617DD"/>
    <w:rsid w:val="00D62377"/>
    <w:rsid w:val="00D80F96"/>
    <w:rsid w:val="00D8189E"/>
    <w:rsid w:val="00D90AAD"/>
    <w:rsid w:val="00D920B3"/>
    <w:rsid w:val="00D97504"/>
    <w:rsid w:val="00DB4527"/>
    <w:rsid w:val="00DB4C73"/>
    <w:rsid w:val="00DC00D8"/>
    <w:rsid w:val="00DC03BD"/>
    <w:rsid w:val="00DC4778"/>
    <w:rsid w:val="00DD1214"/>
    <w:rsid w:val="00DE346D"/>
    <w:rsid w:val="00DE7492"/>
    <w:rsid w:val="00DF4B19"/>
    <w:rsid w:val="00E015B2"/>
    <w:rsid w:val="00E037F6"/>
    <w:rsid w:val="00E038B6"/>
    <w:rsid w:val="00E05214"/>
    <w:rsid w:val="00E0715A"/>
    <w:rsid w:val="00E10746"/>
    <w:rsid w:val="00E2175E"/>
    <w:rsid w:val="00E25B93"/>
    <w:rsid w:val="00E25DD8"/>
    <w:rsid w:val="00E31FEC"/>
    <w:rsid w:val="00E3264F"/>
    <w:rsid w:val="00E44E0B"/>
    <w:rsid w:val="00E5384A"/>
    <w:rsid w:val="00E616BC"/>
    <w:rsid w:val="00E67082"/>
    <w:rsid w:val="00E77C4F"/>
    <w:rsid w:val="00EA218E"/>
    <w:rsid w:val="00EA56E0"/>
    <w:rsid w:val="00EA6989"/>
    <w:rsid w:val="00EB75EF"/>
    <w:rsid w:val="00ED0BF5"/>
    <w:rsid w:val="00ED52B9"/>
    <w:rsid w:val="00ED6EBD"/>
    <w:rsid w:val="00ED6FC4"/>
    <w:rsid w:val="00EE2A5B"/>
    <w:rsid w:val="00EF2E9C"/>
    <w:rsid w:val="00EF5895"/>
    <w:rsid w:val="00F00E19"/>
    <w:rsid w:val="00F0793A"/>
    <w:rsid w:val="00F14681"/>
    <w:rsid w:val="00F1482E"/>
    <w:rsid w:val="00F442C6"/>
    <w:rsid w:val="00F44829"/>
    <w:rsid w:val="00F48B85"/>
    <w:rsid w:val="00F52C91"/>
    <w:rsid w:val="00F65620"/>
    <w:rsid w:val="00F6766A"/>
    <w:rsid w:val="00F70128"/>
    <w:rsid w:val="00F74EF8"/>
    <w:rsid w:val="00F81A15"/>
    <w:rsid w:val="00F94768"/>
    <w:rsid w:val="00FA374C"/>
    <w:rsid w:val="00FC7002"/>
    <w:rsid w:val="00FD203F"/>
    <w:rsid w:val="00FF08F2"/>
    <w:rsid w:val="00FF29F8"/>
    <w:rsid w:val="00FF7537"/>
    <w:rsid w:val="01287624"/>
    <w:rsid w:val="01AB7006"/>
    <w:rsid w:val="01AC6857"/>
    <w:rsid w:val="020DAE12"/>
    <w:rsid w:val="02275C12"/>
    <w:rsid w:val="0242DFB2"/>
    <w:rsid w:val="0374DFAE"/>
    <w:rsid w:val="03AA3689"/>
    <w:rsid w:val="03BD6748"/>
    <w:rsid w:val="03E2BA74"/>
    <w:rsid w:val="048BC5EC"/>
    <w:rsid w:val="0490410F"/>
    <w:rsid w:val="0594A141"/>
    <w:rsid w:val="070A135F"/>
    <w:rsid w:val="0711447B"/>
    <w:rsid w:val="0733F405"/>
    <w:rsid w:val="07600CB6"/>
    <w:rsid w:val="07E9A12F"/>
    <w:rsid w:val="08190CC6"/>
    <w:rsid w:val="0825D8E2"/>
    <w:rsid w:val="08A3C501"/>
    <w:rsid w:val="08AD7F29"/>
    <w:rsid w:val="0971B8F8"/>
    <w:rsid w:val="0B26C091"/>
    <w:rsid w:val="0B84F143"/>
    <w:rsid w:val="0BFCC101"/>
    <w:rsid w:val="0C476763"/>
    <w:rsid w:val="0D0F72DF"/>
    <w:rsid w:val="0D2C9AC0"/>
    <w:rsid w:val="0DFAED0F"/>
    <w:rsid w:val="0F3A2384"/>
    <w:rsid w:val="0F6A7098"/>
    <w:rsid w:val="0FCEA708"/>
    <w:rsid w:val="1045BFFC"/>
    <w:rsid w:val="111890A2"/>
    <w:rsid w:val="113BA32F"/>
    <w:rsid w:val="12174D8F"/>
    <w:rsid w:val="15AF7E6E"/>
    <w:rsid w:val="16EA54D3"/>
    <w:rsid w:val="1811771E"/>
    <w:rsid w:val="189E3052"/>
    <w:rsid w:val="196E345B"/>
    <w:rsid w:val="1B989F2E"/>
    <w:rsid w:val="1BB83B05"/>
    <w:rsid w:val="1BF864A8"/>
    <w:rsid w:val="1C1D4E60"/>
    <w:rsid w:val="1C29AC06"/>
    <w:rsid w:val="1CF3741B"/>
    <w:rsid w:val="1D1A28A7"/>
    <w:rsid w:val="1EC4BB50"/>
    <w:rsid w:val="205D28B6"/>
    <w:rsid w:val="21874838"/>
    <w:rsid w:val="21E433BC"/>
    <w:rsid w:val="21EB3745"/>
    <w:rsid w:val="234BB931"/>
    <w:rsid w:val="23E92087"/>
    <w:rsid w:val="241ED8CF"/>
    <w:rsid w:val="24E25FFA"/>
    <w:rsid w:val="255D86D4"/>
    <w:rsid w:val="26238EE0"/>
    <w:rsid w:val="263FCB92"/>
    <w:rsid w:val="265C6DF4"/>
    <w:rsid w:val="2688A0F2"/>
    <w:rsid w:val="2901E385"/>
    <w:rsid w:val="2AA42D4D"/>
    <w:rsid w:val="2AF935DA"/>
    <w:rsid w:val="2C05ABBD"/>
    <w:rsid w:val="2D7E423B"/>
    <w:rsid w:val="2DC785ED"/>
    <w:rsid w:val="2EA2495C"/>
    <w:rsid w:val="2F176AE1"/>
    <w:rsid w:val="2F42F114"/>
    <w:rsid w:val="2FC3E0AD"/>
    <w:rsid w:val="313744C3"/>
    <w:rsid w:val="31547D11"/>
    <w:rsid w:val="31807874"/>
    <w:rsid w:val="32208DB8"/>
    <w:rsid w:val="33514408"/>
    <w:rsid w:val="33A14727"/>
    <w:rsid w:val="33BD97C7"/>
    <w:rsid w:val="36F35DB1"/>
    <w:rsid w:val="374FEB77"/>
    <w:rsid w:val="386957FE"/>
    <w:rsid w:val="3938B6E0"/>
    <w:rsid w:val="3A184AEC"/>
    <w:rsid w:val="3AC89B20"/>
    <w:rsid w:val="3B005605"/>
    <w:rsid w:val="3B836448"/>
    <w:rsid w:val="3CDB4E3E"/>
    <w:rsid w:val="3D0F6F2C"/>
    <w:rsid w:val="3EE60F4F"/>
    <w:rsid w:val="3F4F59FE"/>
    <w:rsid w:val="40676B0A"/>
    <w:rsid w:val="40FFE800"/>
    <w:rsid w:val="425BFA2B"/>
    <w:rsid w:val="42A67B8E"/>
    <w:rsid w:val="442363D8"/>
    <w:rsid w:val="456C6255"/>
    <w:rsid w:val="45B280F1"/>
    <w:rsid w:val="468E4A76"/>
    <w:rsid w:val="476BA2C5"/>
    <w:rsid w:val="48CE7C79"/>
    <w:rsid w:val="48E75747"/>
    <w:rsid w:val="490D6C21"/>
    <w:rsid w:val="49103783"/>
    <w:rsid w:val="4910C452"/>
    <w:rsid w:val="4960962A"/>
    <w:rsid w:val="4973612B"/>
    <w:rsid w:val="4A1E4167"/>
    <w:rsid w:val="4A5527BB"/>
    <w:rsid w:val="4AFF94C0"/>
    <w:rsid w:val="4B00D3C3"/>
    <w:rsid w:val="4BDE492E"/>
    <w:rsid w:val="4BF22889"/>
    <w:rsid w:val="4C084948"/>
    <w:rsid w:val="4C30910F"/>
    <w:rsid w:val="4E5A9D68"/>
    <w:rsid w:val="4EDFE6DF"/>
    <w:rsid w:val="4F0D0A62"/>
    <w:rsid w:val="4F211965"/>
    <w:rsid w:val="4F4AD333"/>
    <w:rsid w:val="4FAFA8BB"/>
    <w:rsid w:val="4FDD33B3"/>
    <w:rsid w:val="51CABC24"/>
    <w:rsid w:val="51F29010"/>
    <w:rsid w:val="536D18E1"/>
    <w:rsid w:val="5421CD77"/>
    <w:rsid w:val="57471661"/>
    <w:rsid w:val="57BC6EAA"/>
    <w:rsid w:val="584FD577"/>
    <w:rsid w:val="5863173A"/>
    <w:rsid w:val="58674EF3"/>
    <w:rsid w:val="589E3896"/>
    <w:rsid w:val="58A0DC73"/>
    <w:rsid w:val="58BBB9F5"/>
    <w:rsid w:val="58E6162B"/>
    <w:rsid w:val="59F94166"/>
    <w:rsid w:val="5A93E551"/>
    <w:rsid w:val="5B6C149D"/>
    <w:rsid w:val="5BE7F025"/>
    <w:rsid w:val="5BE9CFA4"/>
    <w:rsid w:val="5C4B82C5"/>
    <w:rsid w:val="5D2FEC4E"/>
    <w:rsid w:val="5EB97E55"/>
    <w:rsid w:val="5EDBE690"/>
    <w:rsid w:val="5F16761E"/>
    <w:rsid w:val="5F9A79C8"/>
    <w:rsid w:val="6022CC90"/>
    <w:rsid w:val="61D42396"/>
    <w:rsid w:val="622460FA"/>
    <w:rsid w:val="6287DCB5"/>
    <w:rsid w:val="63276A28"/>
    <w:rsid w:val="632B22C2"/>
    <w:rsid w:val="635FEBEF"/>
    <w:rsid w:val="6365C67B"/>
    <w:rsid w:val="64362DE5"/>
    <w:rsid w:val="648B419D"/>
    <w:rsid w:val="650E5F27"/>
    <w:rsid w:val="656DBDAC"/>
    <w:rsid w:val="6635D4EE"/>
    <w:rsid w:val="664863BA"/>
    <w:rsid w:val="668F0339"/>
    <w:rsid w:val="6776CB24"/>
    <w:rsid w:val="6A1A1D9E"/>
    <w:rsid w:val="6B4D1EF1"/>
    <w:rsid w:val="6B589DDC"/>
    <w:rsid w:val="6CFF4000"/>
    <w:rsid w:val="6DFED878"/>
    <w:rsid w:val="6F197BBA"/>
    <w:rsid w:val="6F31D86C"/>
    <w:rsid w:val="6FE052BF"/>
    <w:rsid w:val="70004463"/>
    <w:rsid w:val="7078DFB0"/>
    <w:rsid w:val="70E9F42D"/>
    <w:rsid w:val="74E8ABA4"/>
    <w:rsid w:val="772634E5"/>
    <w:rsid w:val="7758AE76"/>
    <w:rsid w:val="778CE050"/>
    <w:rsid w:val="7799B6F9"/>
    <w:rsid w:val="77E6486D"/>
    <w:rsid w:val="794A8D41"/>
    <w:rsid w:val="7981D38F"/>
    <w:rsid w:val="79E97699"/>
    <w:rsid w:val="7A6977B4"/>
    <w:rsid w:val="7BB2CC9B"/>
    <w:rsid w:val="7D37DBBC"/>
    <w:rsid w:val="7D70C31D"/>
    <w:rsid w:val="7DEE63EE"/>
    <w:rsid w:val="7DF0C3F8"/>
    <w:rsid w:val="7E94D8B2"/>
    <w:rsid w:val="7F44E3AE"/>
    <w:rsid w:val="7FB3CB2F"/>
    <w:rsid w:val="7FC62D95"/>
    <w:rsid w:val="7FD5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F583F"/>
  <w15:docId w15:val="{D4A25506-6B12-49A3-B0C0-E9B01365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001536"/>
    <w:pPr>
      <w:spacing w:before="120" w:after="60"/>
      <w:ind w:left="547"/>
      <w:jc w:val="both"/>
    </w:pPr>
    <w:rPr>
      <w:rFonts w:cs="Arial"/>
      <w:sz w:val="24"/>
    </w:rPr>
  </w:style>
  <w:style w:type="paragraph" w:styleId="u1">
    <w:name w:val="heading 1"/>
    <w:aliases w:val="H1"/>
    <w:basedOn w:val="Binhthng"/>
    <w:next w:val="Binhthng"/>
    <w:autoRedefine/>
    <w:uiPriority w:val="9"/>
    <w:qFormat/>
    <w:rsid w:val="003E09C1"/>
    <w:pPr>
      <w:keepNext/>
      <w:widowControl w:val="0"/>
      <w:spacing w:before="60"/>
      <w:ind w:left="0"/>
      <w:outlineLvl w:val="0"/>
    </w:pPr>
    <w:rPr>
      <w:rFonts w:ascii="Verdana" w:hAnsi="Verdana" w:cs="Times New Roman"/>
      <w:b/>
      <w:bCs/>
      <w:caps/>
      <w:snapToGrid w:val="0"/>
      <w:color w:val="6E2500"/>
      <w:kern w:val="28"/>
      <w:szCs w:val="24"/>
    </w:rPr>
  </w:style>
  <w:style w:type="paragraph" w:styleId="u2">
    <w:name w:val="heading 2"/>
    <w:aliases w:val="l2,H2"/>
    <w:basedOn w:val="Binhthng"/>
    <w:next w:val="Binhthng"/>
    <w:autoRedefine/>
    <w:uiPriority w:val="9"/>
    <w:qFormat/>
    <w:rsid w:val="008443CA"/>
    <w:pPr>
      <w:keepNext/>
      <w:tabs>
        <w:tab w:val="left" w:pos="1890"/>
      </w:tabs>
      <w:spacing w:before="60"/>
      <w:ind w:left="0"/>
      <w:outlineLvl w:val="1"/>
    </w:pPr>
    <w:rPr>
      <w:rFonts w:cs="Tahoma"/>
      <w:b/>
      <w:iCs/>
      <w:snapToGrid w:val="0"/>
      <w:color w:val="003400"/>
      <w:sz w:val="22"/>
    </w:rPr>
  </w:style>
  <w:style w:type="paragraph" w:styleId="u3">
    <w:name w:val="heading 3"/>
    <w:basedOn w:val="Binhthng"/>
    <w:next w:val="Binhthng"/>
    <w:autoRedefine/>
    <w:uiPriority w:val="9"/>
    <w:qFormat/>
    <w:rsid w:val="008E38C5"/>
    <w:pPr>
      <w:keepNext/>
      <w:spacing w:before="60"/>
      <w:ind w:left="0"/>
      <w:outlineLvl w:val="2"/>
    </w:pPr>
    <w:rPr>
      <w:rFonts w:cs="Tahoma"/>
      <w:b/>
      <w:bCs/>
      <w:szCs w:val="18"/>
    </w:rPr>
  </w:style>
  <w:style w:type="paragraph" w:styleId="u4">
    <w:name w:val="heading 4"/>
    <w:basedOn w:val="Binhthng"/>
    <w:next w:val="Binhthng"/>
    <w:autoRedefine/>
    <w:uiPriority w:val="9"/>
    <w:qFormat/>
    <w:rsid w:val="00C02DD2"/>
    <w:pPr>
      <w:keepNext/>
      <w:spacing w:before="0"/>
      <w:ind w:left="0"/>
      <w:outlineLvl w:val="3"/>
    </w:pPr>
    <w:rPr>
      <w:b/>
      <w:bCs/>
    </w:rPr>
  </w:style>
  <w:style w:type="paragraph" w:styleId="u5">
    <w:name w:val="heading 5"/>
    <w:basedOn w:val="Binhthng"/>
    <w:next w:val="Binhthng"/>
    <w:uiPriority w:val="9"/>
    <w:qFormat/>
    <w:pPr>
      <w:numPr>
        <w:ilvl w:val="4"/>
        <w:numId w:val="5"/>
      </w:numPr>
      <w:spacing w:before="240"/>
      <w:outlineLvl w:val="4"/>
    </w:pPr>
    <w:rPr>
      <w:rFonts w:ascii=".VnArial" w:hAnsi=".VnArial" w:cs="Times New Roman"/>
    </w:rPr>
  </w:style>
  <w:style w:type="paragraph" w:styleId="u6">
    <w:name w:val="heading 6"/>
    <w:basedOn w:val="Binhthng"/>
    <w:next w:val="Binhthng"/>
    <w:uiPriority w:val="9"/>
    <w:qFormat/>
    <w:pPr>
      <w:numPr>
        <w:ilvl w:val="5"/>
        <w:numId w:val="5"/>
      </w:numPr>
      <w:tabs>
        <w:tab w:val="left" w:pos="702"/>
        <w:tab w:val="left" w:pos="1080"/>
      </w:tabs>
      <w:spacing w:before="240" w:line="288" w:lineRule="auto"/>
      <w:outlineLvl w:val="5"/>
    </w:pPr>
    <w:rPr>
      <w:rFonts w:ascii="Helvetica" w:hAnsi="Helvetica" w:cs="Times New Roman"/>
      <w:i/>
      <w:iCs/>
      <w:color w:val="000000"/>
      <w:sz w:val="22"/>
      <w:szCs w:val="22"/>
    </w:rPr>
  </w:style>
  <w:style w:type="paragraph" w:styleId="u7">
    <w:name w:val="heading 7"/>
    <w:basedOn w:val="Binhthng"/>
    <w:next w:val="Binhthng"/>
    <w:qFormat/>
    <w:pPr>
      <w:numPr>
        <w:ilvl w:val="6"/>
        <w:numId w:val="5"/>
      </w:numPr>
      <w:tabs>
        <w:tab w:val="left" w:pos="702"/>
        <w:tab w:val="left" w:pos="1080"/>
      </w:tabs>
      <w:spacing w:before="240" w:line="288" w:lineRule="auto"/>
      <w:outlineLvl w:val="6"/>
    </w:pPr>
    <w:rPr>
      <w:rFonts w:ascii="Helvetica" w:hAnsi="Helvetica" w:cs="Times New Roman"/>
      <w:color w:val="000000"/>
    </w:rPr>
  </w:style>
  <w:style w:type="paragraph" w:styleId="u8">
    <w:name w:val="heading 8"/>
    <w:basedOn w:val="Binhthng"/>
    <w:next w:val="Binhthng"/>
    <w:qFormat/>
    <w:pPr>
      <w:numPr>
        <w:ilvl w:val="7"/>
        <w:numId w:val="5"/>
      </w:numPr>
      <w:tabs>
        <w:tab w:val="left" w:pos="702"/>
        <w:tab w:val="left" w:pos="1080"/>
      </w:tabs>
      <w:spacing w:before="240" w:line="288" w:lineRule="auto"/>
      <w:outlineLvl w:val="7"/>
    </w:pPr>
    <w:rPr>
      <w:rFonts w:ascii="Helvetica" w:hAnsi="Helvetica" w:cs="Times New Roman"/>
      <w:i/>
      <w:iCs/>
      <w:color w:val="000000"/>
    </w:rPr>
  </w:style>
  <w:style w:type="paragraph" w:styleId="u9">
    <w:name w:val="heading 9"/>
    <w:basedOn w:val="Binhthng"/>
    <w:next w:val="Binhthng"/>
    <w:qFormat/>
    <w:pPr>
      <w:numPr>
        <w:ilvl w:val="8"/>
        <w:numId w:val="5"/>
      </w:numPr>
      <w:tabs>
        <w:tab w:val="left" w:pos="702"/>
        <w:tab w:val="left" w:pos="1080"/>
      </w:tabs>
      <w:spacing w:before="240" w:line="288" w:lineRule="auto"/>
      <w:outlineLvl w:val="8"/>
    </w:pPr>
    <w:rPr>
      <w:rFonts w:ascii="Helvetica" w:hAnsi="Helvetica" w:cs="Times New Roman"/>
      <w:i/>
      <w:iCs/>
      <w:color w:val="000000"/>
      <w:sz w:val="18"/>
      <w:szCs w:val="1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rsid w:val="006C107E"/>
    <w:pPr>
      <w:tabs>
        <w:tab w:val="left" w:pos="360"/>
        <w:tab w:val="left" w:pos="540"/>
        <w:tab w:val="right" w:leader="dot" w:pos="8630"/>
      </w:tabs>
      <w:spacing w:after="120"/>
      <w:ind w:left="0"/>
    </w:pPr>
    <w:rPr>
      <w:rFonts w:cs="Tahoma"/>
      <w:b/>
      <w:bCs/>
      <w:caps/>
      <w:noProof/>
      <w:sz w:val="22"/>
    </w:rPr>
  </w:style>
  <w:style w:type="paragraph" w:styleId="ThutlBinhthng">
    <w:name w:val="Normal Indent"/>
    <w:basedOn w:val="Binhthng"/>
    <w:pPr>
      <w:tabs>
        <w:tab w:val="left" w:pos="702"/>
        <w:tab w:val="left" w:pos="1080"/>
      </w:tabs>
      <w:spacing w:line="288" w:lineRule="auto"/>
    </w:pPr>
  </w:style>
  <w:style w:type="paragraph" w:customStyle="1" w:styleId="Example">
    <w:name w:val="Example"/>
    <w:basedOn w:val="ThutlBinhthng"/>
    <w:autoRedefine/>
    <w:pPr>
      <w:spacing w:before="60"/>
      <w:ind w:left="1440"/>
    </w:pPr>
    <w:rPr>
      <w:i/>
      <w:iCs/>
      <w:sz w:val="18"/>
      <w:szCs w:val="18"/>
    </w:rPr>
  </w:style>
  <w:style w:type="paragraph" w:customStyle="1" w:styleId="Heading10">
    <w:name w:val="Heading 10"/>
    <w:basedOn w:val="u4"/>
    <w:pPr>
      <w:ind w:left="720"/>
    </w:pPr>
    <w:rPr>
      <w:rFonts w:ascii=".VnTime" w:hAnsi=".VnTime" w:cs="Times New Roman"/>
      <w:i/>
      <w:iCs/>
      <w:sz w:val="22"/>
      <w:szCs w:val="22"/>
    </w:rPr>
  </w:style>
  <w:style w:type="paragraph" w:customStyle="1" w:styleId="Vidu">
    <w:name w:val="Vidu"/>
    <w:basedOn w:val="Binhthng"/>
    <w:pPr>
      <w:numPr>
        <w:numId w:val="1"/>
      </w:numPr>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Binhthng"/>
    <w:pPr>
      <w:spacing w:after="120"/>
      <w:ind w:left="709" w:firstLine="720"/>
    </w:pPr>
  </w:style>
  <w:style w:type="paragraph" w:customStyle="1" w:styleId="Point">
    <w:name w:val="Point"/>
    <w:basedOn w:val="utrang"/>
    <w:pPr>
      <w:numPr>
        <w:numId w:val="4"/>
      </w:numPr>
      <w:spacing w:before="0"/>
    </w:pPr>
    <w:rPr>
      <w:rFonts w:ascii="Arial" w:hAnsi="Arial" w:cs="Arial"/>
    </w:rPr>
  </w:style>
  <w:style w:type="paragraph" w:styleId="utrang">
    <w:name w:val="header"/>
    <w:basedOn w:val="Binhthng"/>
    <w:autoRedefine/>
    <w:pPr>
      <w:pBdr>
        <w:bottom w:val="single" w:sz="4" w:space="1" w:color="auto"/>
      </w:pBdr>
      <w:tabs>
        <w:tab w:val="right" w:pos="9000"/>
      </w:tabs>
      <w:ind w:left="0" w:right="8"/>
    </w:pPr>
    <w:rPr>
      <w:rFonts w:ascii="Verdana" w:hAnsi="Verdana" w:cs="Tahoma"/>
    </w:rPr>
  </w:style>
  <w:style w:type="paragraph" w:styleId="Mucluc2">
    <w:name w:val="toc 2"/>
    <w:basedOn w:val="Binhthng"/>
    <w:next w:val="Binhthng"/>
    <w:autoRedefine/>
    <w:uiPriority w:val="39"/>
    <w:rsid w:val="006C107E"/>
    <w:pPr>
      <w:tabs>
        <w:tab w:val="left" w:pos="1080"/>
        <w:tab w:val="right" w:leader="dot" w:pos="8630"/>
      </w:tabs>
      <w:spacing w:before="60"/>
      <w:ind w:left="357"/>
    </w:pPr>
    <w:rPr>
      <w:rFonts w:cs="Tahoma"/>
      <w:noProof/>
      <w:szCs w:val="24"/>
    </w:rPr>
  </w:style>
  <w:style w:type="paragraph" w:styleId="Mucluc3">
    <w:name w:val="toc 3"/>
    <w:basedOn w:val="Binhthng"/>
    <w:next w:val="Binhthng"/>
    <w:autoRedefine/>
    <w:semiHidden/>
    <w:pPr>
      <w:tabs>
        <w:tab w:val="left" w:pos="1200"/>
        <w:tab w:val="right" w:leader="dot" w:pos="8630"/>
      </w:tabs>
      <w:ind w:left="540"/>
    </w:pPr>
    <w:rPr>
      <w:noProof/>
      <w:sz w:val="18"/>
      <w:szCs w:val="18"/>
    </w:rPr>
  </w:style>
  <w:style w:type="paragraph" w:styleId="Mucluc4">
    <w:name w:val="toc 4"/>
    <w:basedOn w:val="Binhthng"/>
    <w:next w:val="Binhthng"/>
    <w:autoRedefine/>
    <w:semiHidden/>
    <w:pPr>
      <w:ind w:left="600"/>
    </w:pPr>
    <w:rPr>
      <w:sz w:val="18"/>
      <w:szCs w:val="18"/>
    </w:rPr>
  </w:style>
  <w:style w:type="paragraph" w:styleId="Mucluc5">
    <w:name w:val="toc 5"/>
    <w:basedOn w:val="Binhthng"/>
    <w:next w:val="Binhthng"/>
    <w:autoRedefine/>
    <w:semiHidden/>
    <w:pPr>
      <w:ind w:left="800"/>
    </w:pPr>
    <w:rPr>
      <w:sz w:val="18"/>
      <w:szCs w:val="18"/>
    </w:rPr>
  </w:style>
  <w:style w:type="paragraph" w:styleId="Mucluc6">
    <w:name w:val="toc 6"/>
    <w:basedOn w:val="Binhthng"/>
    <w:next w:val="Binhthng"/>
    <w:autoRedefine/>
    <w:semiHidden/>
    <w:pPr>
      <w:ind w:left="1000"/>
    </w:pPr>
    <w:rPr>
      <w:sz w:val="18"/>
      <w:szCs w:val="18"/>
    </w:rPr>
  </w:style>
  <w:style w:type="paragraph" w:styleId="Mucluc7">
    <w:name w:val="toc 7"/>
    <w:basedOn w:val="Binhthng"/>
    <w:next w:val="Binhthng"/>
    <w:autoRedefine/>
    <w:semiHidden/>
    <w:pPr>
      <w:ind w:left="1200"/>
    </w:pPr>
    <w:rPr>
      <w:sz w:val="18"/>
      <w:szCs w:val="18"/>
    </w:rPr>
  </w:style>
  <w:style w:type="paragraph" w:styleId="Mucluc8">
    <w:name w:val="toc 8"/>
    <w:basedOn w:val="Binhthng"/>
    <w:next w:val="Binhthng"/>
    <w:autoRedefine/>
    <w:semiHidden/>
    <w:pPr>
      <w:ind w:left="1400"/>
    </w:pPr>
    <w:rPr>
      <w:sz w:val="18"/>
      <w:szCs w:val="18"/>
    </w:rPr>
  </w:style>
  <w:style w:type="paragraph" w:styleId="Mucluc9">
    <w:name w:val="toc 9"/>
    <w:basedOn w:val="Binhthng"/>
    <w:next w:val="Binhthng"/>
    <w:autoRedefine/>
    <w:semiHidden/>
    <w:pPr>
      <w:ind w:left="1600"/>
    </w:pPr>
    <w:rPr>
      <w:sz w:val="18"/>
      <w:szCs w:val="18"/>
    </w:rPr>
  </w:style>
  <w:style w:type="paragraph" w:styleId="Tiu">
    <w:name w:val="Title"/>
    <w:basedOn w:val="Binhthng"/>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Chntrang">
    <w:name w:val="footer"/>
    <w:basedOn w:val="Binhthng"/>
    <w:link w:val="ChntrangChar"/>
    <w:autoRedefine/>
    <w:uiPriority w:val="99"/>
    <w:pPr>
      <w:pBdr>
        <w:top w:val="single" w:sz="4" w:space="1" w:color="auto"/>
      </w:pBdr>
      <w:tabs>
        <w:tab w:val="center" w:pos="4320"/>
        <w:tab w:val="right" w:pos="9000"/>
      </w:tabs>
      <w:ind w:left="0"/>
    </w:pPr>
    <w:rPr>
      <w:rFonts w:cs="Tahoma"/>
    </w:rPr>
  </w:style>
  <w:style w:type="paragraph" w:customStyle="1" w:styleId="NormalH">
    <w:name w:val="NormalH"/>
    <w:basedOn w:val="Binhthng"/>
    <w:autoRedefine/>
    <w:rsid w:val="00C43F24"/>
    <w:pPr>
      <w:pageBreakBefore/>
      <w:tabs>
        <w:tab w:val="left" w:pos="2160"/>
        <w:tab w:val="right" w:pos="5040"/>
        <w:tab w:val="left" w:pos="5760"/>
        <w:tab w:val="right" w:pos="8640"/>
      </w:tabs>
      <w:spacing w:before="360" w:after="240"/>
      <w:ind w:left="0"/>
      <w:jc w:val="center"/>
    </w:pPr>
    <w:rPr>
      <w:rFonts w:ascii="Verdana" w:hAnsi="Verdana" w:cs="Times New Roman"/>
      <w:b/>
      <w:caps/>
      <w:color w:val="033103"/>
      <w:szCs w:val="32"/>
      <w:lang w:val="en-GB"/>
    </w:rPr>
  </w:style>
  <w:style w:type="character" w:styleId="Strang">
    <w:name w:val="page number"/>
    <w:basedOn w:val="Phngmcinhcuaoanvn"/>
  </w:style>
  <w:style w:type="paragraph" w:customStyle="1" w:styleId="Bang">
    <w:name w:val="Bang"/>
    <w:basedOn w:val="Binhthng"/>
    <w:autoRedefine/>
    <w:pPr>
      <w:spacing w:before="80" w:after="80"/>
      <w:ind w:left="0"/>
    </w:pPr>
    <w:rPr>
      <w:rFonts w:cs="Tahoma"/>
      <w:sz w:val="18"/>
      <w:szCs w:val="18"/>
    </w:rPr>
  </w:style>
  <w:style w:type="paragraph" w:customStyle="1" w:styleId="Heading3">
    <w:name w:val="Heading3"/>
    <w:basedOn w:val="ThutlBinhthng"/>
    <w:pPr>
      <w:tabs>
        <w:tab w:val="num" w:pos="360"/>
      </w:tabs>
    </w:pPr>
    <w:rPr>
      <w:rFonts w:ascii=".VnArial" w:hAnsi=".VnArial" w:cs="Times New Roman"/>
      <w:sz w:val="22"/>
      <w:szCs w:val="22"/>
    </w:rPr>
  </w:style>
  <w:style w:type="paragraph" w:styleId="ThnvnbanThutl3">
    <w:name w:val="Body Text Indent 3"/>
    <w:basedOn w:val="Binhthng"/>
    <w:pPr>
      <w:ind w:left="540"/>
    </w:pPr>
    <w:rPr>
      <w:lang w:val="en-AU"/>
    </w:rPr>
  </w:style>
  <w:style w:type="paragraph" w:styleId="ThnVnban">
    <w:name w:val="Body Text"/>
    <w:basedOn w:val="Binhthng"/>
    <w:pPr>
      <w:spacing w:before="0"/>
      <w:ind w:left="0"/>
    </w:pPr>
    <w:rPr>
      <w:rFonts w:cs="Times New Roman"/>
      <w:szCs w:val="24"/>
      <w:lang w:val="en-AU"/>
    </w:rPr>
  </w:style>
  <w:style w:type="paragraph" w:customStyle="1" w:styleId="Heading1H1">
    <w:name w:val="Heading 1.H1"/>
    <w:basedOn w:val="Binhthng"/>
    <w:next w:val="Binhthng"/>
    <w:pPr>
      <w:keepNext/>
      <w:tabs>
        <w:tab w:val="left" w:pos="432"/>
      </w:tabs>
      <w:spacing w:before="240" w:after="240"/>
      <w:ind w:left="432" w:hanging="432"/>
    </w:pPr>
    <w:rPr>
      <w:rFonts w:cs="Times New Roman"/>
      <w:b/>
      <w:bCs/>
      <w:caps/>
      <w:kern w:val="28"/>
      <w:szCs w:val="24"/>
      <w:lang w:val="en-AU"/>
    </w:rPr>
  </w:style>
  <w:style w:type="paragraph" w:customStyle="1" w:styleId="Heading2H2">
    <w:name w:val="Heading 2.H2"/>
    <w:basedOn w:val="Binhthng"/>
    <w:next w:val="Binhthng"/>
    <w:pPr>
      <w:keepNext/>
      <w:tabs>
        <w:tab w:val="left" w:pos="576"/>
      </w:tabs>
      <w:spacing w:before="240" w:after="200"/>
      <w:ind w:left="576" w:hanging="576"/>
    </w:pPr>
    <w:rPr>
      <w:rFonts w:cs="Times New Roman"/>
      <w:b/>
      <w:bCs/>
      <w:lang w:val="en-AU"/>
    </w:rPr>
  </w:style>
  <w:style w:type="paragraph" w:customStyle="1" w:styleId="APP2">
    <w:name w:val="APP2"/>
    <w:basedOn w:val="Binhthng"/>
    <w:pPr>
      <w:tabs>
        <w:tab w:val="left" w:pos="-720"/>
        <w:tab w:val="left" w:pos="0"/>
      </w:tabs>
      <w:spacing w:before="0"/>
      <w:ind w:hanging="720"/>
    </w:pPr>
    <w:rPr>
      <w:rFonts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Binhthng"/>
    <w:pPr>
      <w:tabs>
        <w:tab w:val="left" w:pos="-720"/>
        <w:tab w:val="left" w:pos="-576"/>
        <w:tab w:val="left" w:pos="0"/>
      </w:tabs>
      <w:spacing w:before="0"/>
    </w:pPr>
    <w:rPr>
      <w:rFonts w:cs="Times New Roman"/>
      <w:lang w:val="en-GB"/>
    </w:rPr>
  </w:style>
  <w:style w:type="paragraph" w:customStyle="1" w:styleId="chklvl2">
    <w:name w:val="chklvl2"/>
    <w:basedOn w:val="Binhthng"/>
    <w:pPr>
      <w:spacing w:before="0"/>
      <w:ind w:left="0" w:firstLine="720"/>
    </w:pPr>
    <w:rPr>
      <w:rFonts w:cs="Times New Roman"/>
      <w:sz w:val="22"/>
      <w:szCs w:val="22"/>
      <w:lang w:val="en-AU"/>
    </w:rPr>
  </w:style>
  <w:style w:type="paragraph" w:customStyle="1" w:styleId="chklvl1">
    <w:name w:val="chklvl1"/>
    <w:basedOn w:val="Binhthng"/>
    <w:pPr>
      <w:spacing w:before="0"/>
      <w:ind w:left="0" w:firstLine="360"/>
    </w:pPr>
    <w:rPr>
      <w:rFonts w:cs="Times New Roman"/>
      <w:szCs w:val="24"/>
      <w:lang w:val="en-AU"/>
    </w:rPr>
  </w:style>
  <w:style w:type="paragraph" w:customStyle="1" w:styleId="chklvl3">
    <w:name w:val="chklvl3"/>
    <w:basedOn w:val="Binhthng"/>
    <w:pPr>
      <w:spacing w:before="0"/>
      <w:ind w:left="0" w:firstLine="1080"/>
    </w:pPr>
    <w:rPr>
      <w:rFonts w:cs="Times New Roman"/>
      <w:lang w:val="en-AU"/>
    </w:rPr>
  </w:style>
  <w:style w:type="paragraph" w:customStyle="1" w:styleId="CHKLVL4">
    <w:name w:val="CHKLVL4"/>
    <w:basedOn w:val="Binhthng"/>
    <w:pPr>
      <w:spacing w:before="0"/>
      <w:ind w:left="1440"/>
    </w:pPr>
    <w:rPr>
      <w:rFonts w:cs="Times New Roman"/>
      <w:i/>
      <w:iCs/>
      <w:lang w:val="en-AU"/>
    </w:rPr>
  </w:style>
  <w:style w:type="paragraph" w:customStyle="1" w:styleId="GLOSSARY1">
    <w:name w:val="GLOSSARY1"/>
    <w:basedOn w:val="Binhthng"/>
    <w:pPr>
      <w:spacing w:before="0"/>
      <w:ind w:left="274" w:hanging="274"/>
    </w:pPr>
    <w:rPr>
      <w:rFonts w:cs="Times New Roman"/>
      <w:b/>
      <w:bCs/>
      <w:lang w:val="en-AU"/>
    </w:rPr>
  </w:style>
  <w:style w:type="paragraph" w:customStyle="1" w:styleId="h1para">
    <w:name w:val="h1para"/>
    <w:basedOn w:val="Binhthng"/>
    <w:pPr>
      <w:spacing w:before="0"/>
      <w:ind w:left="450"/>
    </w:pPr>
    <w:rPr>
      <w:rFonts w:cs="Times New Roman"/>
      <w:lang w:val="en-AU"/>
    </w:rPr>
  </w:style>
  <w:style w:type="paragraph" w:customStyle="1" w:styleId="h2level">
    <w:name w:val="h2level"/>
    <w:basedOn w:val="Binhthng"/>
    <w:pPr>
      <w:spacing w:before="0"/>
      <w:ind w:left="1170"/>
    </w:pPr>
    <w:rPr>
      <w:rFonts w:cs="Times New Roman"/>
      <w:lang w:val="en-AU"/>
    </w:rPr>
  </w:style>
  <w:style w:type="paragraph" w:customStyle="1" w:styleId="Titlechklst">
    <w:name w:val="Title_chklst"/>
    <w:basedOn w:val="Binhthng"/>
    <w:pPr>
      <w:spacing w:before="0"/>
      <w:ind w:left="0"/>
      <w:jc w:val="center"/>
    </w:pPr>
    <w:rPr>
      <w:rFonts w:cs="Times New Roman"/>
      <w:b/>
      <w:bCs/>
      <w:caps/>
      <w:sz w:val="28"/>
      <w:szCs w:val="28"/>
      <w:lang w:val="en-AU"/>
    </w:rPr>
  </w:style>
  <w:style w:type="paragraph" w:customStyle="1" w:styleId="CHAPTER">
    <w:name w:val="CHAPTER"/>
    <w:basedOn w:val="Binhthng"/>
    <w:pPr>
      <w:spacing w:before="0"/>
      <w:ind w:left="360" w:hanging="360"/>
      <w:jc w:val="center"/>
    </w:pPr>
    <w:rPr>
      <w:rFonts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Binhthng"/>
    <w:pPr>
      <w:spacing w:before="0"/>
      <w:ind w:left="432"/>
    </w:pPr>
    <w:rPr>
      <w:rFonts w:cs="Times New Roman"/>
      <w:lang w:val="en-AU"/>
    </w:rPr>
  </w:style>
  <w:style w:type="paragraph" w:customStyle="1" w:styleId="Level4">
    <w:name w:val="Level_4"/>
    <w:basedOn w:val="Binhthng"/>
    <w:pPr>
      <w:spacing w:before="0"/>
      <w:ind w:left="1080"/>
    </w:pPr>
    <w:rPr>
      <w:rFonts w:cs="Times New Roman"/>
      <w:lang w:val="en-AU"/>
    </w:rPr>
  </w:style>
  <w:style w:type="paragraph" w:customStyle="1" w:styleId="Level1">
    <w:name w:val="Level_1"/>
    <w:basedOn w:val="Binhthng"/>
    <w:pPr>
      <w:spacing w:before="0"/>
      <w:ind w:left="0"/>
    </w:pPr>
    <w:rPr>
      <w:rFonts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Binhthng"/>
    <w:pPr>
      <w:spacing w:before="0"/>
      <w:ind w:left="1440"/>
    </w:pPr>
    <w:rPr>
      <w:rFonts w:cs="Times New Roman"/>
      <w:lang w:val="en-AU"/>
    </w:rPr>
  </w:style>
  <w:style w:type="paragraph" w:customStyle="1" w:styleId="level6">
    <w:name w:val="level_6"/>
    <w:basedOn w:val="Binhthng"/>
    <w:pPr>
      <w:spacing w:before="0"/>
      <w:ind w:left="1800"/>
    </w:pPr>
    <w:rPr>
      <w:rFonts w:cs="Times New Roman"/>
      <w:lang w:val="en-AU"/>
    </w:rPr>
  </w:style>
  <w:style w:type="paragraph" w:customStyle="1" w:styleId="Appendix">
    <w:name w:val="Appendix"/>
    <w:basedOn w:val="Binhthng"/>
    <w:pPr>
      <w:spacing w:before="0"/>
      <w:ind w:left="0"/>
    </w:pPr>
    <w:rPr>
      <w:rFonts w:cs="Times New Roman"/>
      <w:b/>
      <w:bCs/>
      <w:caps/>
      <w:szCs w:val="24"/>
      <w:lang w:val="en-AU"/>
    </w:rPr>
  </w:style>
  <w:style w:type="paragraph" w:customStyle="1" w:styleId="Applevel2">
    <w:name w:val="App_level2"/>
    <w:basedOn w:val="Binhthng"/>
    <w:pPr>
      <w:spacing w:before="0"/>
      <w:ind w:left="0"/>
    </w:pPr>
    <w:rPr>
      <w:rFonts w:cs="Times New Roman"/>
      <w:b/>
      <w:bCs/>
      <w:caps/>
      <w:lang w:val="en-AU"/>
    </w:rPr>
  </w:style>
  <w:style w:type="paragraph" w:styleId="VnbanCcchu">
    <w:name w:val="footnote text"/>
    <w:basedOn w:val="Binhthng"/>
    <w:semiHidden/>
    <w:pPr>
      <w:spacing w:before="0"/>
      <w:ind w:left="0"/>
    </w:pPr>
    <w:rPr>
      <w:rFonts w:cs="Times New Roman"/>
    </w:rPr>
  </w:style>
  <w:style w:type="paragraph" w:customStyle="1" w:styleId="Standaard">
    <w:name w:val="Standaard"/>
    <w:rPr>
      <w:rFonts w:ascii="CG Times" w:hAnsi="CG Times"/>
      <w:sz w:val="24"/>
      <w:szCs w:val="24"/>
      <w:lang w:val="en-GB"/>
    </w:rPr>
  </w:style>
  <w:style w:type="paragraph" w:styleId="VnbanChuthich">
    <w:name w:val="annotation text"/>
    <w:basedOn w:val="Binhthng"/>
    <w:semiHidden/>
    <w:pPr>
      <w:spacing w:before="0"/>
      <w:ind w:left="0"/>
    </w:pPr>
    <w:rPr>
      <w:rFonts w:cs="Times New Roman"/>
      <w:lang w:val="en-GB"/>
    </w:rPr>
  </w:style>
  <w:style w:type="paragraph" w:styleId="ThutlThnVnban">
    <w:name w:val="Body Text Indent"/>
    <w:basedOn w:val="Binhthng"/>
    <w:pPr>
      <w:spacing w:before="0"/>
      <w:ind w:left="0"/>
    </w:pPr>
    <w:rPr>
      <w:rFonts w:cs="Times New Roman"/>
      <w:szCs w:val="24"/>
      <w:lang w:val="en-AU"/>
    </w:rPr>
  </w:style>
  <w:style w:type="paragraph" w:customStyle="1" w:styleId="Starbullet">
    <w:name w:val="Starbullet"/>
    <w:basedOn w:val="Binhthng"/>
    <w:pPr>
      <w:spacing w:before="0" w:after="240"/>
      <w:ind w:left="360" w:hanging="360"/>
    </w:pPr>
    <w:rPr>
      <w:rFonts w:cs="Times New Roman"/>
      <w:color w:val="000000"/>
      <w:szCs w:val="24"/>
      <w:lang w:val="en-GB"/>
    </w:rPr>
  </w:style>
  <w:style w:type="paragraph" w:customStyle="1" w:styleId="textnotindented">
    <w:name w:val="text not indented"/>
    <w:basedOn w:val="Binhthng"/>
    <w:pPr>
      <w:spacing w:before="240"/>
      <w:ind w:left="0"/>
    </w:pPr>
    <w:rPr>
      <w:rFonts w:cs="Times New Roman"/>
      <w:color w:val="000000"/>
      <w:szCs w:val="24"/>
      <w:lang w:val="en-GB"/>
    </w:rPr>
  </w:style>
  <w:style w:type="paragraph" w:styleId="Chuthich">
    <w:name w:val="caption"/>
    <w:basedOn w:val="Binhthng"/>
    <w:next w:val="Binhthng"/>
    <w:qFormat/>
    <w:pPr>
      <w:spacing w:before="0"/>
      <w:ind w:left="0"/>
      <w:jc w:val="center"/>
    </w:pPr>
    <w:rPr>
      <w:rFonts w:cs="Times New Roman"/>
      <w:color w:val="000000"/>
      <w:szCs w:val="24"/>
      <w:lang w:val="en-GB"/>
    </w:rPr>
  </w:style>
  <w:style w:type="paragraph" w:customStyle="1" w:styleId="table">
    <w:name w:val="table"/>
    <w:basedOn w:val="Binhthng"/>
    <w:pPr>
      <w:spacing w:after="120"/>
      <w:ind w:left="0"/>
    </w:pPr>
    <w:rPr>
      <w:rFonts w:cs="Times New Roman"/>
      <w:color w:val="000000"/>
      <w:szCs w:val="24"/>
      <w:lang w:val="en-GB"/>
    </w:rPr>
  </w:style>
  <w:style w:type="character" w:styleId="ThamchiuCcchu">
    <w:name w:val="footnote reference"/>
    <w:semiHidden/>
    <w:rPr>
      <w:vertAlign w:val="superscript"/>
    </w:rPr>
  </w:style>
  <w:style w:type="paragraph" w:customStyle="1" w:styleId="Bullet">
    <w:name w:val="Bullet"/>
    <w:basedOn w:val="Binhthng"/>
    <w:pPr>
      <w:tabs>
        <w:tab w:val="left" w:pos="-720"/>
        <w:tab w:val="left" w:pos="0"/>
      </w:tabs>
      <w:spacing w:before="40" w:after="80"/>
      <w:ind w:left="1440" w:hanging="720"/>
    </w:pPr>
    <w:rPr>
      <w:rFonts w:cs="Times New Roman"/>
      <w:szCs w:val="24"/>
      <w:lang w:val="en-AU"/>
    </w:rPr>
  </w:style>
  <w:style w:type="paragraph" w:customStyle="1" w:styleId="screentable">
    <w:name w:val="screen table"/>
    <w:pPr>
      <w:widowControl w:val="0"/>
    </w:pPr>
  </w:style>
  <w:style w:type="paragraph" w:styleId="Thnvnban3">
    <w:name w:val="Body Text 3"/>
    <w:basedOn w:val="Binhthng"/>
    <w:pPr>
      <w:spacing w:before="0"/>
      <w:ind w:left="0"/>
    </w:pPr>
    <w:rPr>
      <w:b/>
      <w:bCs/>
      <w:i/>
      <w:iCs/>
      <w:sz w:val="44"/>
      <w:szCs w:val="44"/>
      <w:lang w:val="en-AU"/>
    </w:rPr>
  </w:style>
  <w:style w:type="paragraph" w:styleId="Banghinhminhhoa">
    <w:name w:val="table of figures"/>
    <w:basedOn w:val="Binhthng"/>
    <w:next w:val="Binhthng"/>
    <w:semiHidden/>
    <w:pPr>
      <w:spacing w:before="0"/>
      <w:ind w:left="0"/>
    </w:pPr>
    <w:rPr>
      <w:rFonts w:cs="Times New Roman"/>
      <w:i/>
      <w:iCs/>
      <w:lang w:val="en-GB"/>
    </w:rPr>
  </w:style>
  <w:style w:type="character" w:styleId="Siuktni">
    <w:name w:val="Hyperlink"/>
    <w:uiPriority w:val="99"/>
    <w:rPr>
      <w:color w:val="0000FF"/>
      <w:u w:val="single"/>
    </w:rPr>
  </w:style>
  <w:style w:type="paragraph" w:customStyle="1" w:styleId="DiffListing">
    <w:name w:val="Diff Listing"/>
    <w:basedOn w:val="Binhthng"/>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Binhthng"/>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Binhthng"/>
    <w:pPr>
      <w:spacing w:before="0"/>
      <w:ind w:left="0"/>
    </w:pPr>
    <w:rPr>
      <w:rFonts w:ascii="Courier New" w:hAnsi="Courier New" w:cs="Courier New"/>
    </w:rPr>
  </w:style>
  <w:style w:type="paragraph" w:styleId="Bantailiu">
    <w:name w:val="Document Map"/>
    <w:basedOn w:val="Binhthng"/>
    <w:semiHidden/>
    <w:pPr>
      <w:shd w:val="clear" w:color="auto" w:fill="000080"/>
      <w:spacing w:before="0"/>
      <w:ind w:left="0"/>
    </w:pPr>
    <w:rPr>
      <w:rFonts w:ascii="Tahoma" w:hAnsi="Tahoma" w:cs="Tahoma"/>
      <w:lang w:val="en-AU"/>
    </w:rPr>
  </w:style>
  <w:style w:type="paragraph" w:customStyle="1" w:styleId="Listing">
    <w:name w:val="Listing"/>
    <w:basedOn w:val="Binhthng"/>
    <w:pPr>
      <w:spacing w:before="0"/>
      <w:ind w:left="0"/>
    </w:pPr>
    <w:rPr>
      <w:rFonts w:ascii="Courier New" w:hAnsi="Courier New" w:cs="Courier New"/>
      <w:noProof/>
      <w:sz w:val="16"/>
      <w:szCs w:val="16"/>
      <w:lang w:val="en-AU"/>
    </w:rPr>
  </w:style>
  <w:style w:type="paragraph" w:styleId="ThnvnbanThutl2">
    <w:name w:val="Body Text Indent 2"/>
    <w:basedOn w:val="Binhthng"/>
    <w:pPr>
      <w:spacing w:before="0"/>
    </w:pPr>
    <w:rPr>
      <w:rFonts w:ascii=".VnTime" w:hAnsi=".VnTime" w:cs="Times New Roman"/>
    </w:rPr>
  </w:style>
  <w:style w:type="paragraph" w:customStyle="1" w:styleId="NormalCaption">
    <w:name w:val="NormalCaption"/>
    <w:basedOn w:val="Binhthng"/>
    <w:pPr>
      <w:widowControl w:val="0"/>
      <w:spacing w:after="120"/>
      <w:ind w:left="709"/>
    </w:pPr>
    <w:rPr>
      <w:b/>
      <w:bCs/>
    </w:rPr>
  </w:style>
  <w:style w:type="paragraph" w:customStyle="1" w:styleId="NormalIndent">
    <w:name w:val="NormalIndent"/>
    <w:basedOn w:val="Binhthng"/>
  </w:style>
  <w:style w:type="paragraph" w:customStyle="1" w:styleId="NormalIndex">
    <w:name w:val="NormalIndex"/>
    <w:basedOn w:val="NormalIndent"/>
    <w:pPr>
      <w:tabs>
        <w:tab w:val="left" w:pos="360"/>
        <w:tab w:val="left" w:pos="450"/>
      </w:tabs>
      <w:spacing w:before="60"/>
      <w:ind w:hanging="360"/>
    </w:pPr>
  </w:style>
  <w:style w:type="paragraph" w:customStyle="1" w:styleId="NH-1">
    <w:name w:val="NH-1"/>
    <w:basedOn w:val="Binhthng"/>
    <w:next w:val="NH-2"/>
    <w:pPr>
      <w:keepNext/>
      <w:widowControl w:val="0"/>
      <w:tabs>
        <w:tab w:val="left" w:pos="360"/>
      </w:tabs>
      <w:ind w:left="360" w:hanging="360"/>
    </w:pPr>
    <w:rPr>
      <w:rFonts w:ascii=".VnArial" w:hAnsi=".VnArial" w:cs="Times New Roman"/>
      <w:b/>
      <w:bCs/>
      <w:szCs w:val="24"/>
    </w:rPr>
  </w:style>
  <w:style w:type="paragraph" w:customStyle="1" w:styleId="NH-2">
    <w:name w:val="NH-2"/>
    <w:basedOn w:val="Binhthng"/>
    <w:next w:val="ThutlBinhthng"/>
    <w:pPr>
      <w:keepNext/>
      <w:widowControl w:val="0"/>
      <w:tabs>
        <w:tab w:val="left" w:pos="720"/>
      </w:tabs>
      <w:ind w:left="360" w:hanging="360"/>
    </w:pPr>
    <w:rPr>
      <w:rFonts w:ascii=".VnArial" w:hAnsi=".VnArial" w:cs="Times New Roman"/>
      <w:b/>
      <w:bCs/>
      <w:szCs w:val="24"/>
    </w:rPr>
  </w:style>
  <w:style w:type="paragraph" w:customStyle="1" w:styleId="NormalText">
    <w:name w:val="NormalText"/>
    <w:basedOn w:val="Binhthng"/>
    <w:pPr>
      <w:widowControl w:val="0"/>
    </w:pPr>
  </w:style>
  <w:style w:type="paragraph" w:customStyle="1" w:styleId="H5">
    <w:name w:val="H5"/>
    <w:basedOn w:val="ThutlBinhthng"/>
    <w:next w:val="Binhthng"/>
    <w:pPr>
      <w:keepNext/>
      <w:widowControl w:val="0"/>
      <w:tabs>
        <w:tab w:val="clear" w:pos="702"/>
        <w:tab w:val="clear" w:pos="1080"/>
      </w:tabs>
      <w:spacing w:line="240" w:lineRule="auto"/>
      <w:ind w:left="-14" w:right="14"/>
      <w:jc w:val="left"/>
    </w:pPr>
    <w:rPr>
      <w:rFonts w:ascii=".VnTime" w:hAnsi=".VnTime" w:cs="Times New Roman"/>
      <w:b/>
      <w:bCs/>
      <w:i/>
      <w:iCs/>
      <w:color w:val="800080"/>
      <w:szCs w:val="24"/>
    </w:rPr>
  </w:style>
  <w:style w:type="paragraph" w:customStyle="1" w:styleId="NormalFD">
    <w:name w:val="NormalFD"/>
    <w:basedOn w:val="Binhthng"/>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Binhthng"/>
    <w:pPr>
      <w:widowControl w:val="0"/>
      <w:tabs>
        <w:tab w:val="left" w:pos="360"/>
      </w:tabs>
      <w:ind w:left="360" w:hanging="360"/>
    </w:pPr>
  </w:style>
  <w:style w:type="paragraph" w:styleId="Khivnban">
    <w:name w:val="Block Text"/>
    <w:basedOn w:val="Binhthng"/>
    <w:pPr>
      <w:widowControl w:val="0"/>
      <w:tabs>
        <w:tab w:val="left" w:pos="8820"/>
      </w:tabs>
      <w:spacing w:before="0"/>
      <w:ind w:right="22"/>
    </w:pPr>
    <w:rPr>
      <w:rFonts w:ascii=".VnTime" w:hAnsi=".VnTime" w:cs="Times New Roman"/>
    </w:rPr>
  </w:style>
  <w:style w:type="character" w:styleId="ThamchiuChuthich">
    <w:name w:val="annotation reference"/>
    <w:semiHidden/>
    <w:rPr>
      <w:sz w:val="16"/>
      <w:szCs w:val="16"/>
    </w:rPr>
  </w:style>
  <w:style w:type="paragraph" w:customStyle="1" w:styleId="Content">
    <w:name w:val="Content"/>
    <w:basedOn w:val="Binhthng"/>
    <w:pPr>
      <w:ind w:left="709" w:firstLine="720"/>
    </w:pPr>
    <w:rPr>
      <w:rFonts w:ascii=".VnTime" w:hAnsi=".VnTime" w:cs="Times New Roman"/>
      <w:szCs w:val="24"/>
    </w:rPr>
  </w:style>
  <w:style w:type="paragraph" w:customStyle="1" w:styleId="TableCaption">
    <w:name w:val="TableCaption"/>
    <w:basedOn w:val="ThutlBinhthng"/>
    <w:pPr>
      <w:widowControl w:val="0"/>
      <w:tabs>
        <w:tab w:val="clear" w:pos="702"/>
        <w:tab w:val="clear" w:pos="1080"/>
      </w:tabs>
      <w:spacing w:line="240" w:lineRule="auto"/>
      <w:ind w:left="-14" w:right="14"/>
      <w:jc w:val="left"/>
    </w:pPr>
    <w:rPr>
      <w:b/>
      <w:bCs/>
    </w:rPr>
  </w:style>
  <w:style w:type="character" w:styleId="Manh">
    <w:name w:val="Strong"/>
    <w:uiPriority w:val="22"/>
    <w:qFormat/>
    <w:rPr>
      <w:b/>
      <w:bCs/>
    </w:rPr>
  </w:style>
  <w:style w:type="paragraph" w:customStyle="1" w:styleId="TableTitle">
    <w:name w:val="Table Title"/>
    <w:basedOn w:val="ThutlBinhthng"/>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Chimuc1">
    <w:name w:val="index 1"/>
    <w:basedOn w:val="Binhthng"/>
    <w:next w:val="Binhthng"/>
    <w:autoRedefine/>
    <w:semiHidden/>
    <w:pPr>
      <w:tabs>
        <w:tab w:val="left" w:pos="702"/>
        <w:tab w:val="left" w:pos="1080"/>
      </w:tabs>
      <w:spacing w:line="288" w:lineRule="auto"/>
      <w:ind w:left="-18"/>
    </w:pPr>
    <w:rPr>
      <w:rFonts w:ascii=".VnTime" w:hAnsi=".VnTime" w:cs="Times New Roman"/>
      <w:i/>
      <w:iCs/>
    </w:rPr>
  </w:style>
  <w:style w:type="paragraph" w:customStyle="1" w:styleId="InfoBlue">
    <w:name w:val="InfoBlue"/>
    <w:basedOn w:val="Binhthng"/>
    <w:next w:val="ThnVnban"/>
    <w:autoRedefine/>
    <w:rsid w:val="00C02DD2"/>
    <w:pPr>
      <w:widowControl w:val="0"/>
      <w:spacing w:before="0" w:after="0"/>
      <w:ind w:left="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pPr>
      <w:widowControl w:val="0"/>
      <w:ind w:left="0"/>
      <w:jc w:val="center"/>
    </w:pPr>
    <w:rPr>
      <w:rFonts w:cs="Tahoma"/>
      <w:b/>
      <w:snapToGrid w:val="0"/>
      <w:color w:val="6E2500"/>
    </w:rPr>
  </w:style>
  <w:style w:type="paragraph" w:customStyle="1" w:styleId="NormalT">
    <w:name w:val="NormalT"/>
    <w:basedOn w:val="Binhthng"/>
  </w:style>
  <w:style w:type="paragraph" w:customStyle="1" w:styleId="template">
    <w:name w:val="template"/>
    <w:basedOn w:val="Binhthng"/>
    <w:rsid w:val="00C4331D"/>
    <w:pPr>
      <w:spacing w:before="0" w:after="0" w:line="240" w:lineRule="exact"/>
      <w:ind w:left="0"/>
    </w:pPr>
    <w:rPr>
      <w:rFonts w:ascii="Arial" w:hAnsi="Arial" w:cs="Times New Roman"/>
      <w:i/>
      <w:sz w:val="22"/>
    </w:rPr>
  </w:style>
  <w:style w:type="table" w:styleId="LiBang">
    <w:name w:val="Table Grid"/>
    <w:basedOn w:val="BangThngthng"/>
    <w:rsid w:val="0094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u2">
    <w:name w:val="Kiểu2"/>
    <w:basedOn w:val="BangThngthng"/>
    <w:uiPriority w:val="99"/>
    <w:rsid w:val="009A1166"/>
    <w:rPr>
      <w:sz w:val="24"/>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cPr>
    </w:tblStylePr>
  </w:style>
  <w:style w:type="paragraph" w:customStyle="1" w:styleId="BodyTextArial">
    <w:name w:val="Body Text + Arial"/>
    <w:aliases w:val="9 pt,Italic,Blue,Left  1.63 ch"/>
    <w:basedOn w:val="Binhthng"/>
    <w:rsid w:val="006111D7"/>
    <w:pPr>
      <w:widowControl w:val="0"/>
      <w:spacing w:after="0"/>
      <w:ind w:leftChars="163" w:left="359" w:firstLine="1"/>
    </w:pPr>
    <w:rPr>
      <w:rFonts w:ascii="Arial" w:eastAsia="MS Mincho" w:hAnsi="Arial"/>
      <w:i/>
      <w:color w:val="0000FF"/>
      <w:sz w:val="18"/>
      <w:szCs w:val="18"/>
    </w:rPr>
  </w:style>
  <w:style w:type="paragraph" w:customStyle="1" w:styleId="TableText">
    <w:name w:val="Table Text"/>
    <w:basedOn w:val="Binhthng"/>
    <w:rsid w:val="00574642"/>
    <w:pPr>
      <w:spacing w:before="40" w:after="40"/>
      <w:ind w:left="72" w:right="72"/>
    </w:pPr>
    <w:rPr>
      <w:rFonts w:cs="Times New Roman"/>
      <w:sz w:val="22"/>
    </w:rPr>
  </w:style>
  <w:style w:type="paragraph" w:customStyle="1" w:styleId="TableTextsmall">
    <w:name w:val="Table Text small"/>
    <w:basedOn w:val="Binhthng"/>
    <w:rsid w:val="00554FF3"/>
    <w:pPr>
      <w:keepNext/>
      <w:keepLines/>
      <w:spacing w:before="20" w:after="20" w:line="240" w:lineRule="exact"/>
      <w:ind w:left="95"/>
    </w:pPr>
    <w:rPr>
      <w:rFonts w:ascii="Arial" w:hAnsi="Arial" w:cs="Times New Roman"/>
      <w:sz w:val="18"/>
      <w:szCs w:val="18"/>
    </w:rPr>
  </w:style>
  <w:style w:type="paragraph" w:styleId="Danhsach">
    <w:name w:val="List"/>
    <w:basedOn w:val="Binhthng"/>
    <w:rsid w:val="00554FF3"/>
    <w:pPr>
      <w:spacing w:before="0" w:after="120" w:line="240" w:lineRule="exact"/>
      <w:ind w:left="630" w:hanging="630"/>
    </w:pPr>
    <w:rPr>
      <w:rFonts w:cs="Times New Roman"/>
    </w:rPr>
  </w:style>
  <w:style w:type="paragraph" w:customStyle="1" w:styleId="TableHead">
    <w:name w:val="Table Head"/>
    <w:basedOn w:val="u3"/>
    <w:next w:val="Binhthng"/>
    <w:rsid w:val="00554FF3"/>
    <w:pPr>
      <w:keepLines/>
      <w:spacing w:line="240" w:lineRule="exact"/>
      <w:jc w:val="center"/>
      <w:outlineLvl w:val="9"/>
    </w:pPr>
    <w:rPr>
      <w:rFonts w:ascii="Arial" w:hAnsi="Arial" w:cs="Times New Roman"/>
      <w:bCs w:val="0"/>
      <w:sz w:val="22"/>
      <w:szCs w:val="22"/>
    </w:rPr>
  </w:style>
  <w:style w:type="paragraph" w:customStyle="1" w:styleId="Fig-Graphic">
    <w:name w:val="Fig-Graphic"/>
    <w:basedOn w:val="Binhthng"/>
    <w:next w:val="Num-Caption"/>
    <w:qFormat/>
    <w:rsid w:val="00554FF3"/>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Binhthng"/>
    <w:next w:val="Binhthng"/>
    <w:uiPriority w:val="1"/>
    <w:qFormat/>
    <w:rsid w:val="00554FF3"/>
    <w:pPr>
      <w:keepLines/>
      <w:widowControl w:val="0"/>
      <w:autoSpaceDE w:val="0"/>
      <w:autoSpaceDN w:val="0"/>
      <w:adjustRightInd w:val="0"/>
      <w:spacing w:before="240" w:after="360" w:line="240" w:lineRule="exact"/>
      <w:ind w:left="475"/>
      <w:textAlignment w:val="baseline"/>
    </w:pPr>
    <w:rPr>
      <w:rFonts w:cs="Segoe"/>
      <w:color w:val="000000"/>
      <w:szCs w:val="16"/>
    </w:rPr>
  </w:style>
  <w:style w:type="character" w:customStyle="1" w:styleId="FigNum">
    <w:name w:val="Fig Num"/>
    <w:uiPriority w:val="8"/>
    <w:rsid w:val="00554FF3"/>
    <w:rPr>
      <w:b/>
      <w:bCs/>
      <w:caps/>
      <w:sz w:val="15"/>
      <w:szCs w:val="15"/>
    </w:rPr>
  </w:style>
  <w:style w:type="character" w:customStyle="1" w:styleId="fontstyle01">
    <w:name w:val="fontstyle01"/>
    <w:rsid w:val="00FC7002"/>
    <w:rPr>
      <w:rFonts w:ascii="Segoe" w:hAnsi="Segoe" w:hint="default"/>
      <w:b w:val="0"/>
      <w:bCs w:val="0"/>
      <w:i w:val="0"/>
      <w:iCs w:val="0"/>
      <w:color w:val="242021"/>
      <w:sz w:val="18"/>
      <w:szCs w:val="18"/>
    </w:rPr>
  </w:style>
  <w:style w:type="character" w:customStyle="1" w:styleId="fontstyle21">
    <w:name w:val="fontstyle21"/>
    <w:rsid w:val="00FC7002"/>
    <w:rPr>
      <w:rFonts w:ascii="Segoe-Italic" w:hAnsi="Segoe-Italic" w:hint="default"/>
      <w:b w:val="0"/>
      <w:bCs w:val="0"/>
      <w:i/>
      <w:iCs/>
      <w:color w:val="242021"/>
      <w:sz w:val="18"/>
      <w:szCs w:val="18"/>
    </w:rPr>
  </w:style>
  <w:style w:type="paragraph" w:styleId="oancuaDanhsach">
    <w:name w:val="List Paragraph"/>
    <w:aliases w:val="lp1,List Paragraph1,List Paragraph11,Steps,Bullet 1,bullet"/>
    <w:basedOn w:val="Binhthng"/>
    <w:link w:val="oancuaDanhsachChar"/>
    <w:uiPriority w:val="34"/>
    <w:qFormat/>
    <w:rsid w:val="0054214A"/>
    <w:pPr>
      <w:spacing w:before="0" w:after="160" w:line="259" w:lineRule="auto"/>
      <w:ind w:left="720"/>
      <w:contextualSpacing/>
    </w:pPr>
    <w:rPr>
      <w:rFonts w:ascii="Calibri" w:eastAsia="Calibri" w:hAnsi="Calibri" w:cs="Times New Roman"/>
      <w:sz w:val="22"/>
      <w:szCs w:val="22"/>
      <w:lang w:val="en-GB"/>
    </w:rPr>
  </w:style>
  <w:style w:type="character" w:customStyle="1" w:styleId="oancuaDanhsachChar">
    <w:name w:val="Đoạn của Danh sách Char"/>
    <w:aliases w:val="lp1 Char,List Paragraph1 Char,List Paragraph11 Char,Steps Char,Bullet 1 Char,bullet Char"/>
    <w:link w:val="oancuaDanhsach"/>
    <w:uiPriority w:val="34"/>
    <w:rsid w:val="0054214A"/>
    <w:rPr>
      <w:rFonts w:ascii="Calibri" w:eastAsia="Calibri" w:hAnsi="Calibri"/>
      <w:sz w:val="22"/>
      <w:szCs w:val="22"/>
      <w:lang w:val="en-GB"/>
    </w:rPr>
  </w:style>
  <w:style w:type="paragraph" w:customStyle="1" w:styleId="Normalunindented">
    <w:name w:val="Normal (unindented)"/>
    <w:basedOn w:val="Binhthng"/>
    <w:qFormat/>
    <w:rsid w:val="00F14681"/>
    <w:pPr>
      <w:widowControl w:val="0"/>
      <w:autoSpaceDE w:val="0"/>
      <w:autoSpaceDN w:val="0"/>
      <w:adjustRightInd w:val="0"/>
      <w:spacing w:before="0" w:after="140" w:line="260" w:lineRule="exact"/>
      <w:ind w:left="475"/>
      <w:textAlignment w:val="baseline"/>
    </w:pPr>
    <w:rPr>
      <w:rFonts w:ascii="Segoe" w:hAnsi="Segoe" w:cs="Segoe"/>
      <w:color w:val="000000"/>
      <w:sz w:val="18"/>
      <w:szCs w:val="19"/>
    </w:rPr>
  </w:style>
  <w:style w:type="paragraph" w:customStyle="1" w:styleId="TableTextindent">
    <w:name w:val="Table Text indent"/>
    <w:basedOn w:val="TableText"/>
    <w:rsid w:val="00163918"/>
    <w:pPr>
      <w:ind w:left="1782" w:hanging="1350"/>
    </w:pPr>
  </w:style>
  <w:style w:type="paragraph" w:customStyle="1" w:styleId="TableTextindent2">
    <w:name w:val="Table Text indent 2"/>
    <w:basedOn w:val="TableTextindent"/>
    <w:rsid w:val="00163918"/>
    <w:pPr>
      <w:ind w:hanging="990"/>
    </w:pPr>
  </w:style>
  <w:style w:type="paragraph" w:customStyle="1" w:styleId="level50">
    <w:name w:val="level 5"/>
    <w:basedOn w:val="Binhthng"/>
    <w:rsid w:val="008443CA"/>
    <w:pPr>
      <w:tabs>
        <w:tab w:val="left" w:pos="2520"/>
      </w:tabs>
      <w:spacing w:before="0" w:after="0" w:line="240" w:lineRule="exact"/>
      <w:ind w:left="1350"/>
    </w:pPr>
    <w:rPr>
      <w:rFonts w:cs="Times New Roman"/>
    </w:rPr>
  </w:style>
  <w:style w:type="paragraph" w:customStyle="1" w:styleId="level4text">
    <w:name w:val="level 4 text"/>
    <w:basedOn w:val="Binhthng"/>
    <w:rsid w:val="008443CA"/>
    <w:pPr>
      <w:spacing w:before="0" w:after="120" w:line="240" w:lineRule="exact"/>
      <w:ind w:left="2160" w:hanging="806"/>
    </w:pPr>
    <w:rPr>
      <w:rFonts w:cs="Times New Roman"/>
    </w:rPr>
  </w:style>
  <w:style w:type="paragraph" w:customStyle="1" w:styleId="TOCEntry">
    <w:name w:val="TOCEntry"/>
    <w:basedOn w:val="Binhthng"/>
    <w:rsid w:val="00ED6FC4"/>
    <w:pPr>
      <w:keepNext/>
      <w:keepLines/>
      <w:spacing w:after="240" w:line="240" w:lineRule="atLeast"/>
      <w:ind w:left="0"/>
    </w:pPr>
    <w:rPr>
      <w:rFonts w:cs="Times New Roman"/>
      <w:b/>
      <w:sz w:val="36"/>
    </w:rPr>
  </w:style>
  <w:style w:type="paragraph" w:customStyle="1" w:styleId="BullList">
    <w:name w:val="Bull List"/>
    <w:basedOn w:val="Binhthng"/>
    <w:qFormat/>
    <w:rsid w:val="00ED6FC4"/>
    <w:pPr>
      <w:widowControl w:val="0"/>
      <w:numPr>
        <w:numId w:val="8"/>
      </w:numPr>
      <w:autoSpaceDE w:val="0"/>
      <w:autoSpaceDN w:val="0"/>
      <w:adjustRightInd w:val="0"/>
      <w:spacing w:before="0" w:after="140" w:line="260" w:lineRule="exact"/>
      <w:ind w:left="1051"/>
      <w:textAlignment w:val="baseline"/>
    </w:pPr>
    <w:rPr>
      <w:rFonts w:ascii="Segoe" w:eastAsia="Z@RB77C.tmp" w:hAnsi="Segoe" w:cs="Segoe"/>
      <w:color w:val="000000"/>
      <w:sz w:val="18"/>
      <w:szCs w:val="19"/>
    </w:rPr>
  </w:style>
  <w:style w:type="paragraph" w:customStyle="1" w:styleId="Style1">
    <w:name w:val="Style1"/>
    <w:basedOn w:val="Binhthng"/>
    <w:link w:val="Style1Char"/>
    <w:qFormat/>
    <w:rsid w:val="00916E6F"/>
    <w:pPr>
      <w:numPr>
        <w:ilvl w:val="1"/>
        <w:numId w:val="9"/>
      </w:numPr>
      <w:adjustRightInd w:val="0"/>
      <w:spacing w:before="0" w:after="0" w:line="276" w:lineRule="auto"/>
      <w:ind w:left="346" w:right="29"/>
    </w:pPr>
    <w:rPr>
      <w:rFonts w:ascii="Arial" w:eastAsia="Calibri" w:hAnsi="Arial"/>
    </w:rPr>
  </w:style>
  <w:style w:type="paragraph" w:customStyle="1" w:styleId="Style2">
    <w:name w:val="Style2"/>
    <w:basedOn w:val="Style1"/>
    <w:link w:val="Style2Char"/>
    <w:qFormat/>
    <w:rsid w:val="00916E6F"/>
    <w:pPr>
      <w:numPr>
        <w:numId w:val="10"/>
      </w:numPr>
      <w:ind w:left="720"/>
    </w:pPr>
  </w:style>
  <w:style w:type="character" w:customStyle="1" w:styleId="Style1Char">
    <w:name w:val="Style1 Char"/>
    <w:link w:val="Style1"/>
    <w:rsid w:val="00916E6F"/>
    <w:rPr>
      <w:rFonts w:ascii="Arial" w:eastAsia="Calibri" w:hAnsi="Arial" w:cs="Arial"/>
      <w:sz w:val="24"/>
    </w:rPr>
  </w:style>
  <w:style w:type="character" w:customStyle="1" w:styleId="Style2Char">
    <w:name w:val="Style2 Char"/>
    <w:link w:val="Style2"/>
    <w:rsid w:val="00916E6F"/>
    <w:rPr>
      <w:rFonts w:ascii="Arial" w:eastAsia="Calibri" w:hAnsi="Arial" w:cs="Arial"/>
      <w:sz w:val="24"/>
    </w:rPr>
  </w:style>
  <w:style w:type="character" w:customStyle="1" w:styleId="ChntrangChar">
    <w:name w:val="Chân trang Char"/>
    <w:link w:val="Chntrang"/>
    <w:uiPriority w:val="99"/>
    <w:rsid w:val="00C43F24"/>
    <w:rPr>
      <w:rFonts w:ascii="Tahoma" w:hAnsi="Tahoma" w:cs="Tahoma"/>
    </w:rPr>
  </w:style>
  <w:style w:type="paragraph" w:styleId="Bongchuthich">
    <w:name w:val="Balloon Text"/>
    <w:basedOn w:val="Binhthng"/>
    <w:link w:val="BongchuthichChar"/>
    <w:rsid w:val="00CE419A"/>
    <w:pPr>
      <w:spacing w:before="0" w:after="0"/>
    </w:pPr>
    <w:rPr>
      <w:rFonts w:ascii="Tahoma" w:hAnsi="Tahoma" w:cs="Tahoma"/>
      <w:sz w:val="16"/>
      <w:szCs w:val="16"/>
    </w:rPr>
  </w:style>
  <w:style w:type="character" w:customStyle="1" w:styleId="BongchuthichChar">
    <w:name w:val="Bóng chú thích Char"/>
    <w:basedOn w:val="Phngmcinhcuaoanvn"/>
    <w:link w:val="Bongchuthich"/>
    <w:rsid w:val="00CE419A"/>
    <w:rPr>
      <w:rFonts w:ascii="Tahoma" w:hAnsi="Tahoma" w:cs="Tahoma"/>
      <w:sz w:val="16"/>
      <w:szCs w:val="16"/>
    </w:rPr>
  </w:style>
  <w:style w:type="paragraph" w:styleId="ThngthngWeb">
    <w:name w:val="Normal (Web)"/>
    <w:basedOn w:val="Binhthng"/>
    <w:uiPriority w:val="99"/>
    <w:semiHidden/>
    <w:unhideWhenUsed/>
    <w:rsid w:val="005E621F"/>
    <w:pPr>
      <w:spacing w:before="100" w:beforeAutospacing="1" w:after="100" w:afterAutospacing="1"/>
      <w:ind w:left="0"/>
      <w:jc w:val="left"/>
    </w:pPr>
    <w:rPr>
      <w:rFonts w:cs="Times New Roman"/>
      <w:szCs w:val="24"/>
    </w:rPr>
  </w:style>
  <w:style w:type="character" w:styleId="MaHTML">
    <w:name w:val="HTML Code"/>
    <w:basedOn w:val="Phngmcinhcuaoanvn"/>
    <w:uiPriority w:val="99"/>
    <w:semiHidden/>
    <w:unhideWhenUsed/>
    <w:rsid w:val="002B1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6756">
      <w:bodyDiv w:val="1"/>
      <w:marLeft w:val="0"/>
      <w:marRight w:val="0"/>
      <w:marTop w:val="0"/>
      <w:marBottom w:val="0"/>
      <w:divBdr>
        <w:top w:val="none" w:sz="0" w:space="0" w:color="auto"/>
        <w:left w:val="none" w:sz="0" w:space="0" w:color="auto"/>
        <w:bottom w:val="none" w:sz="0" w:space="0" w:color="auto"/>
        <w:right w:val="none" w:sz="0" w:space="0" w:color="auto"/>
      </w:divBdr>
    </w:div>
    <w:div w:id="84309264">
      <w:bodyDiv w:val="1"/>
      <w:marLeft w:val="0"/>
      <w:marRight w:val="0"/>
      <w:marTop w:val="0"/>
      <w:marBottom w:val="0"/>
      <w:divBdr>
        <w:top w:val="none" w:sz="0" w:space="0" w:color="auto"/>
        <w:left w:val="none" w:sz="0" w:space="0" w:color="auto"/>
        <w:bottom w:val="none" w:sz="0" w:space="0" w:color="auto"/>
        <w:right w:val="none" w:sz="0" w:space="0" w:color="auto"/>
      </w:divBdr>
    </w:div>
    <w:div w:id="149831682">
      <w:bodyDiv w:val="1"/>
      <w:marLeft w:val="0"/>
      <w:marRight w:val="0"/>
      <w:marTop w:val="0"/>
      <w:marBottom w:val="0"/>
      <w:divBdr>
        <w:top w:val="none" w:sz="0" w:space="0" w:color="auto"/>
        <w:left w:val="none" w:sz="0" w:space="0" w:color="auto"/>
        <w:bottom w:val="none" w:sz="0" w:space="0" w:color="auto"/>
        <w:right w:val="none" w:sz="0" w:space="0" w:color="auto"/>
      </w:divBdr>
    </w:div>
    <w:div w:id="655307279">
      <w:bodyDiv w:val="1"/>
      <w:marLeft w:val="0"/>
      <w:marRight w:val="0"/>
      <w:marTop w:val="0"/>
      <w:marBottom w:val="0"/>
      <w:divBdr>
        <w:top w:val="none" w:sz="0" w:space="0" w:color="auto"/>
        <w:left w:val="none" w:sz="0" w:space="0" w:color="auto"/>
        <w:bottom w:val="none" w:sz="0" w:space="0" w:color="auto"/>
        <w:right w:val="none" w:sz="0" w:space="0" w:color="auto"/>
      </w:divBdr>
    </w:div>
    <w:div w:id="711198364">
      <w:bodyDiv w:val="1"/>
      <w:marLeft w:val="0"/>
      <w:marRight w:val="0"/>
      <w:marTop w:val="0"/>
      <w:marBottom w:val="0"/>
      <w:divBdr>
        <w:top w:val="none" w:sz="0" w:space="0" w:color="auto"/>
        <w:left w:val="none" w:sz="0" w:space="0" w:color="auto"/>
        <w:bottom w:val="none" w:sz="0" w:space="0" w:color="auto"/>
        <w:right w:val="none" w:sz="0" w:space="0" w:color="auto"/>
      </w:divBdr>
    </w:div>
    <w:div w:id="762645687">
      <w:bodyDiv w:val="1"/>
      <w:marLeft w:val="0"/>
      <w:marRight w:val="0"/>
      <w:marTop w:val="0"/>
      <w:marBottom w:val="0"/>
      <w:divBdr>
        <w:top w:val="none" w:sz="0" w:space="0" w:color="auto"/>
        <w:left w:val="none" w:sz="0" w:space="0" w:color="auto"/>
        <w:bottom w:val="none" w:sz="0" w:space="0" w:color="auto"/>
        <w:right w:val="none" w:sz="0" w:space="0" w:color="auto"/>
      </w:divBdr>
    </w:div>
    <w:div w:id="919213759">
      <w:bodyDiv w:val="1"/>
      <w:marLeft w:val="0"/>
      <w:marRight w:val="0"/>
      <w:marTop w:val="0"/>
      <w:marBottom w:val="0"/>
      <w:divBdr>
        <w:top w:val="none" w:sz="0" w:space="0" w:color="auto"/>
        <w:left w:val="none" w:sz="0" w:space="0" w:color="auto"/>
        <w:bottom w:val="none" w:sz="0" w:space="0" w:color="auto"/>
        <w:right w:val="none" w:sz="0" w:space="0" w:color="auto"/>
      </w:divBdr>
    </w:div>
    <w:div w:id="924724717">
      <w:bodyDiv w:val="1"/>
      <w:marLeft w:val="0"/>
      <w:marRight w:val="0"/>
      <w:marTop w:val="0"/>
      <w:marBottom w:val="0"/>
      <w:divBdr>
        <w:top w:val="none" w:sz="0" w:space="0" w:color="auto"/>
        <w:left w:val="none" w:sz="0" w:space="0" w:color="auto"/>
        <w:bottom w:val="none" w:sz="0" w:space="0" w:color="auto"/>
        <w:right w:val="none" w:sz="0" w:space="0" w:color="auto"/>
      </w:divBdr>
    </w:div>
    <w:div w:id="989794556">
      <w:bodyDiv w:val="1"/>
      <w:marLeft w:val="0"/>
      <w:marRight w:val="0"/>
      <w:marTop w:val="0"/>
      <w:marBottom w:val="0"/>
      <w:divBdr>
        <w:top w:val="none" w:sz="0" w:space="0" w:color="auto"/>
        <w:left w:val="none" w:sz="0" w:space="0" w:color="auto"/>
        <w:bottom w:val="none" w:sz="0" w:space="0" w:color="auto"/>
        <w:right w:val="none" w:sz="0" w:space="0" w:color="auto"/>
      </w:divBdr>
    </w:div>
    <w:div w:id="1102532213">
      <w:bodyDiv w:val="1"/>
      <w:marLeft w:val="0"/>
      <w:marRight w:val="0"/>
      <w:marTop w:val="0"/>
      <w:marBottom w:val="0"/>
      <w:divBdr>
        <w:top w:val="none" w:sz="0" w:space="0" w:color="auto"/>
        <w:left w:val="none" w:sz="0" w:space="0" w:color="auto"/>
        <w:bottom w:val="none" w:sz="0" w:space="0" w:color="auto"/>
        <w:right w:val="none" w:sz="0" w:space="0" w:color="auto"/>
      </w:divBdr>
    </w:div>
    <w:div w:id="1197541999">
      <w:bodyDiv w:val="1"/>
      <w:marLeft w:val="0"/>
      <w:marRight w:val="0"/>
      <w:marTop w:val="0"/>
      <w:marBottom w:val="0"/>
      <w:divBdr>
        <w:top w:val="none" w:sz="0" w:space="0" w:color="auto"/>
        <w:left w:val="none" w:sz="0" w:space="0" w:color="auto"/>
        <w:bottom w:val="none" w:sz="0" w:space="0" w:color="auto"/>
        <w:right w:val="none" w:sz="0" w:space="0" w:color="auto"/>
      </w:divBdr>
    </w:div>
    <w:div w:id="1280263063">
      <w:bodyDiv w:val="1"/>
      <w:marLeft w:val="0"/>
      <w:marRight w:val="0"/>
      <w:marTop w:val="0"/>
      <w:marBottom w:val="0"/>
      <w:divBdr>
        <w:top w:val="none" w:sz="0" w:space="0" w:color="auto"/>
        <w:left w:val="none" w:sz="0" w:space="0" w:color="auto"/>
        <w:bottom w:val="none" w:sz="0" w:space="0" w:color="auto"/>
        <w:right w:val="none" w:sz="0" w:space="0" w:color="auto"/>
      </w:divBdr>
    </w:div>
    <w:div w:id="1303316455">
      <w:bodyDiv w:val="1"/>
      <w:marLeft w:val="0"/>
      <w:marRight w:val="0"/>
      <w:marTop w:val="0"/>
      <w:marBottom w:val="0"/>
      <w:divBdr>
        <w:top w:val="none" w:sz="0" w:space="0" w:color="auto"/>
        <w:left w:val="none" w:sz="0" w:space="0" w:color="auto"/>
        <w:bottom w:val="none" w:sz="0" w:space="0" w:color="auto"/>
        <w:right w:val="none" w:sz="0" w:space="0" w:color="auto"/>
      </w:divBdr>
    </w:div>
    <w:div w:id="1307706476">
      <w:bodyDiv w:val="1"/>
      <w:marLeft w:val="0"/>
      <w:marRight w:val="0"/>
      <w:marTop w:val="0"/>
      <w:marBottom w:val="0"/>
      <w:divBdr>
        <w:top w:val="none" w:sz="0" w:space="0" w:color="auto"/>
        <w:left w:val="none" w:sz="0" w:space="0" w:color="auto"/>
        <w:bottom w:val="none" w:sz="0" w:space="0" w:color="auto"/>
        <w:right w:val="none" w:sz="0" w:space="0" w:color="auto"/>
      </w:divBdr>
    </w:div>
    <w:div w:id="1424645922">
      <w:bodyDiv w:val="1"/>
      <w:marLeft w:val="0"/>
      <w:marRight w:val="0"/>
      <w:marTop w:val="0"/>
      <w:marBottom w:val="0"/>
      <w:divBdr>
        <w:top w:val="none" w:sz="0" w:space="0" w:color="auto"/>
        <w:left w:val="none" w:sz="0" w:space="0" w:color="auto"/>
        <w:bottom w:val="none" w:sz="0" w:space="0" w:color="auto"/>
        <w:right w:val="none" w:sz="0" w:space="0" w:color="auto"/>
      </w:divBdr>
    </w:div>
    <w:div w:id="1722899433">
      <w:bodyDiv w:val="1"/>
      <w:marLeft w:val="0"/>
      <w:marRight w:val="0"/>
      <w:marTop w:val="0"/>
      <w:marBottom w:val="0"/>
      <w:divBdr>
        <w:top w:val="none" w:sz="0" w:space="0" w:color="auto"/>
        <w:left w:val="none" w:sz="0" w:space="0" w:color="auto"/>
        <w:bottom w:val="none" w:sz="0" w:space="0" w:color="auto"/>
        <w:right w:val="none" w:sz="0" w:space="0" w:color="auto"/>
      </w:divBdr>
    </w:div>
    <w:div w:id="1784107158">
      <w:bodyDiv w:val="1"/>
      <w:marLeft w:val="0"/>
      <w:marRight w:val="0"/>
      <w:marTop w:val="0"/>
      <w:marBottom w:val="0"/>
      <w:divBdr>
        <w:top w:val="none" w:sz="0" w:space="0" w:color="auto"/>
        <w:left w:val="none" w:sz="0" w:space="0" w:color="auto"/>
        <w:bottom w:val="none" w:sz="0" w:space="0" w:color="auto"/>
        <w:right w:val="none" w:sz="0" w:space="0" w:color="auto"/>
      </w:divBdr>
    </w:div>
    <w:div w:id="19742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y\Documents\Deitel\Fsoft\Software\Template\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DCC75EFDF0154B9A26E46BC23ED081" ma:contentTypeVersion="7" ma:contentTypeDescription="Create a new document." ma:contentTypeScope="" ma:versionID="8266c667296a0600f511422705491813">
  <xsd:schema xmlns:xsd="http://www.w3.org/2001/XMLSchema" xmlns:xs="http://www.w3.org/2001/XMLSchema" xmlns:p="http://schemas.microsoft.com/office/2006/metadata/properties" xmlns:ns2="9a35e3a8-cb45-40a2-ae59-ad4e7fec8e4b" targetNamespace="http://schemas.microsoft.com/office/2006/metadata/properties" ma:root="true" ma:fieldsID="f95e341712612213b536ba427daf975a" ns2:_="">
    <xsd:import namespace="9a35e3a8-cb45-40a2-ae59-ad4e7fec8e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5e3a8-cb45-40a2-ae59-ad4e7fec8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729228-3245-4940-8FD1-6731891200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E0A2FB-CA67-4E52-8D84-EC2F741E7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35e3a8-cb45-40a2-ae59-ad4e7fec8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BD8F58-CACB-42C0-8BB2-66D42C274A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Specification.dot</Template>
  <TotalTime>19</TotalTime>
  <Pages>19</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1/2</dc:subject>
  <dc:creator>thuy</dc:creator>
  <dc:description>1. Introduction: Omit "see rup_srsuc.dot" in the template</dc:description>
  <cp:lastModifiedBy>Hoang Tran Huy</cp:lastModifiedBy>
  <cp:revision>7</cp:revision>
  <cp:lastPrinted>1899-12-31T17:00:00Z</cp:lastPrinted>
  <dcterms:created xsi:type="dcterms:W3CDTF">2025-05-24T03:44:00Z</dcterms:created>
  <dcterms:modified xsi:type="dcterms:W3CDTF">2025-05-24T04:01:00Z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0x010100A1DCC75EFDF0154B9A26E46BC23ED081</vt:lpwstr>
  </property>
  <property fmtid="{D5CDD505-2E9C-101B-9397-08002B2CF9AE}" pid="3" name="Order">
    <vt:r8>68900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activity">
    <vt:lpwstr>{"FileActivityType":"9","FileActivityTimeStamp":"2025-04-18T15:17:24.863Z","FileActivityUsersOnPage":[{"DisplayName":"Nguyen Thi Huu Phuong","Id":"nguyenthihuuphuong@humg.edu.vn"}],"FileActivityNavigationId":null}</vt:lpwstr>
  </property>
  <property fmtid="{D5CDD505-2E9C-101B-9397-08002B2CF9AE}" pid="8" name="_ExtendedDescription">
    <vt:lpwstr/>
  </property>
  <property fmtid="{D5CDD505-2E9C-101B-9397-08002B2CF9AE}" pid="9" name="TriggerFlowInfo">
    <vt:lpwstr/>
  </property>
</Properties>
</file>